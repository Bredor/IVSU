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74" w:rsidRPr="000403C4" w:rsidRDefault="00780B74" w:rsidP="000F71CB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МИНИСТЕРСТВО ОБРАЗОВАНИЯ И НАУКИ РОССИЙСКОЙ ФЕДЕРАЦИИ</w:t>
      </w:r>
    </w:p>
    <w:p w:rsidR="00780B74" w:rsidRPr="000403C4" w:rsidRDefault="00780B74" w:rsidP="000F71CB">
      <w:pPr>
        <w:jc w:val="center"/>
      </w:pPr>
    </w:p>
    <w:p w:rsidR="00780B74" w:rsidRPr="000403C4" w:rsidRDefault="00780B74" w:rsidP="000F71CB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ВПО «</w:t>
      </w:r>
      <w:r w:rsidRPr="000403C4">
        <w:rPr>
          <w:sz w:val="28"/>
          <w:szCs w:val="28"/>
        </w:rPr>
        <w:t>Ивановский государственный университет</w:t>
      </w:r>
      <w:r>
        <w:rPr>
          <w:sz w:val="28"/>
          <w:szCs w:val="28"/>
        </w:rPr>
        <w:t>»</w:t>
      </w:r>
    </w:p>
    <w:p w:rsidR="00780B74" w:rsidRPr="000403C4" w:rsidRDefault="00780B74" w:rsidP="000F71CB">
      <w:pPr>
        <w:jc w:val="center"/>
      </w:pPr>
    </w:p>
    <w:p w:rsidR="00780B74" w:rsidRPr="000403C4" w:rsidRDefault="00780B74" w:rsidP="000F71CB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Экономический факультет</w:t>
      </w:r>
    </w:p>
    <w:p w:rsidR="00780B74" w:rsidRPr="000403C4" w:rsidRDefault="00780B74" w:rsidP="000F71CB">
      <w:pPr>
        <w:jc w:val="center"/>
        <w:rPr>
          <w:sz w:val="28"/>
          <w:szCs w:val="28"/>
        </w:rPr>
      </w:pPr>
    </w:p>
    <w:p w:rsidR="00780B74" w:rsidRPr="000403C4" w:rsidRDefault="00780B74" w:rsidP="000F71CB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Утверждаю:</w:t>
      </w:r>
    </w:p>
    <w:p w:rsidR="00780B74" w:rsidRPr="000403C4" w:rsidRDefault="00780B74" w:rsidP="000F71CB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декан экономического факультета</w:t>
      </w:r>
    </w:p>
    <w:p w:rsidR="00780B74" w:rsidRPr="000403C4" w:rsidRDefault="00780B74" w:rsidP="000F71CB">
      <w:pPr>
        <w:spacing w:before="60"/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д.э.н., </w:t>
      </w:r>
      <w:r w:rsidRPr="000403C4">
        <w:rPr>
          <w:sz w:val="28"/>
          <w:szCs w:val="28"/>
        </w:rPr>
        <w:t>проф._____</w:t>
      </w:r>
      <w:r>
        <w:rPr>
          <w:sz w:val="28"/>
          <w:szCs w:val="28"/>
        </w:rPr>
        <w:t>___</w:t>
      </w:r>
      <w:r w:rsidRPr="000403C4">
        <w:rPr>
          <w:sz w:val="28"/>
          <w:szCs w:val="28"/>
        </w:rPr>
        <w:t>______Еремин В.Н.</w:t>
      </w:r>
    </w:p>
    <w:p w:rsidR="00780B74" w:rsidRDefault="00780B74" w:rsidP="000F71CB">
      <w:pPr>
        <w:spacing w:before="60"/>
        <w:ind w:left="4680"/>
      </w:pPr>
      <w:r w:rsidRPr="000403C4">
        <w:rPr>
          <w:sz w:val="28"/>
          <w:szCs w:val="28"/>
        </w:rPr>
        <w:t>«_____» _____</w:t>
      </w:r>
      <w:r>
        <w:rPr>
          <w:sz w:val="28"/>
          <w:szCs w:val="28"/>
        </w:rPr>
        <w:t>__</w:t>
      </w:r>
      <w:r w:rsidRPr="000403C4">
        <w:rPr>
          <w:sz w:val="28"/>
          <w:szCs w:val="28"/>
        </w:rPr>
        <w:t>___________201</w:t>
      </w:r>
      <w:r>
        <w:rPr>
          <w:sz w:val="28"/>
          <w:szCs w:val="28"/>
        </w:rPr>
        <w:t>2</w:t>
      </w:r>
      <w:r>
        <w:t xml:space="preserve"> г.</w:t>
      </w:r>
    </w:p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Pr="00403939" w:rsidRDefault="00780B74" w:rsidP="000F71CB">
      <w:pPr>
        <w:jc w:val="center"/>
        <w:rPr>
          <w:b/>
          <w:bCs/>
          <w:sz w:val="44"/>
          <w:szCs w:val="44"/>
        </w:rPr>
      </w:pPr>
      <w:r w:rsidRPr="00403939">
        <w:rPr>
          <w:b/>
          <w:bCs/>
          <w:sz w:val="44"/>
          <w:szCs w:val="44"/>
        </w:rPr>
        <w:t>Рабочая программа дисциплины (модуля)</w:t>
      </w:r>
    </w:p>
    <w:p w:rsidR="00780B74" w:rsidRPr="000F71CB" w:rsidRDefault="00780B74" w:rsidP="000F71CB">
      <w:pPr>
        <w:jc w:val="center"/>
        <w:rPr>
          <w:sz w:val="36"/>
          <w:szCs w:val="36"/>
          <w:u w:val="single"/>
        </w:rPr>
      </w:pPr>
      <w:r w:rsidRPr="000F71CB">
        <w:rPr>
          <w:sz w:val="36"/>
          <w:szCs w:val="36"/>
          <w:u w:val="single"/>
          <w:lang w:eastAsia="ru-RU"/>
        </w:rPr>
        <w:t>Инструментальные средства аудита информационных систем</w:t>
      </w: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DA1619" w:rsidRDefault="00780B74" w:rsidP="000F71CB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Направление подготовки</w:t>
      </w:r>
    </w:p>
    <w:p w:rsidR="00780B74" w:rsidRPr="000403C4" w:rsidRDefault="00780B74" w:rsidP="000F71CB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230700  «Прикладная информатика»</w:t>
      </w:r>
    </w:p>
    <w:p w:rsidR="00780B74" w:rsidRPr="000403C4" w:rsidRDefault="00780B74" w:rsidP="000F71CB">
      <w:pPr>
        <w:rPr>
          <w:sz w:val="28"/>
          <w:szCs w:val="28"/>
        </w:rPr>
      </w:pPr>
    </w:p>
    <w:p w:rsidR="00780B74" w:rsidRDefault="00780B74" w:rsidP="00CD272B">
      <w:pPr>
        <w:pStyle w:val="Default"/>
      </w:pPr>
    </w:p>
    <w:p w:rsidR="00780B74" w:rsidRPr="00CD272B" w:rsidRDefault="00780B74" w:rsidP="00CD272B">
      <w:pPr>
        <w:jc w:val="center"/>
        <w:rPr>
          <w:i/>
          <w:iCs/>
          <w:sz w:val="28"/>
          <w:szCs w:val="28"/>
        </w:rPr>
      </w:pPr>
      <w:r w:rsidRPr="00CD272B">
        <w:rPr>
          <w:i/>
          <w:iCs/>
          <w:sz w:val="28"/>
          <w:szCs w:val="28"/>
        </w:rPr>
        <w:t xml:space="preserve">Программа специализированной подготовки магистров </w:t>
      </w:r>
    </w:p>
    <w:p w:rsidR="00780B74" w:rsidRPr="000403C4" w:rsidRDefault="00780B74" w:rsidP="00CD272B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 xml:space="preserve">Прикладная информатика в </w:t>
      </w:r>
      <w:r>
        <w:rPr>
          <w:sz w:val="28"/>
          <w:szCs w:val="28"/>
          <w:u w:val="single"/>
        </w:rPr>
        <w:t xml:space="preserve">аналитической </w:t>
      </w:r>
      <w:r w:rsidRPr="000403C4">
        <w:rPr>
          <w:sz w:val="28"/>
          <w:szCs w:val="28"/>
          <w:u w:val="single"/>
        </w:rPr>
        <w:t>экономике</w:t>
      </w: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DA1619" w:rsidRDefault="00780B74" w:rsidP="000F71CB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Квалификация (степень) выпускника</w:t>
      </w:r>
    </w:p>
    <w:p w:rsidR="00780B74" w:rsidRPr="00DA1619" w:rsidRDefault="00780B74" w:rsidP="000F71CB">
      <w:pPr>
        <w:jc w:val="center"/>
        <w:rPr>
          <w:sz w:val="16"/>
          <w:szCs w:val="16"/>
        </w:rPr>
      </w:pPr>
    </w:p>
    <w:p w:rsidR="00780B74" w:rsidRPr="00DA1619" w:rsidRDefault="00780B74" w:rsidP="000F71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Магист</w:t>
      </w:r>
      <w:r w:rsidRPr="00DA1619">
        <w:rPr>
          <w:b/>
          <w:bCs/>
          <w:sz w:val="32"/>
          <w:szCs w:val="32"/>
        </w:rPr>
        <w:t>р</w:t>
      </w: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0403C4" w:rsidRDefault="00780B74" w:rsidP="000F71CB">
      <w:pPr>
        <w:rPr>
          <w:sz w:val="28"/>
          <w:szCs w:val="28"/>
        </w:rPr>
      </w:pPr>
    </w:p>
    <w:p w:rsidR="00780B74" w:rsidRPr="00DA1619" w:rsidRDefault="00780B74" w:rsidP="000F71CB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Форма обучения</w:t>
      </w:r>
    </w:p>
    <w:p w:rsidR="00780B74" w:rsidRPr="000403C4" w:rsidRDefault="00780B74" w:rsidP="000F71CB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очная</w:t>
      </w:r>
    </w:p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/>
    <w:p w:rsidR="00780B74" w:rsidRDefault="00780B74" w:rsidP="000F71CB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Иваново 201</w:t>
      </w:r>
      <w:r>
        <w:rPr>
          <w:sz w:val="28"/>
          <w:szCs w:val="28"/>
        </w:rPr>
        <w:t>2</w:t>
      </w:r>
    </w:p>
    <w:p w:rsidR="00780B74" w:rsidRDefault="00780B74" w:rsidP="000F71CB">
      <w:pPr>
        <w:suppressAutoHyphens w:val="0"/>
        <w:spacing w:after="200" w:line="276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:rsidR="00780B74" w:rsidRPr="002F39D6" w:rsidRDefault="00780B74" w:rsidP="000F71CB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Рабочая программа дисциплины </w:t>
      </w:r>
      <w:r w:rsidRPr="004723BD">
        <w:rPr>
          <w:rFonts w:ascii="Times New Roman CYR" w:hAnsi="Times New Roman CYR" w:cs="Times New Roman CYR"/>
          <w:color w:val="000000"/>
          <w:sz w:val="28"/>
          <w:szCs w:val="28"/>
        </w:rPr>
        <w:t>составлена на основании ФГОС ВПО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утвержденного Министерством образования и науки РФ по направлению подготовки </w:t>
      </w:r>
      <w:r w:rsidRPr="002F39D6">
        <w:rPr>
          <w:sz w:val="28"/>
          <w:szCs w:val="28"/>
        </w:rPr>
        <w:t>230700  «Прикладная информатика»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 (квалификация (степень) "магистр") (Приказ Министерства образования и науки РФ от 21 декабря 2009 г. N 762) и учебного плана ИВГУ.</w:t>
      </w:r>
    </w:p>
    <w:p w:rsidR="00780B74" w:rsidRPr="002F39D6" w:rsidRDefault="00780B74" w:rsidP="000F71CB">
      <w:pPr>
        <w:autoSpaceDE w:val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80B74" w:rsidRDefault="00780B74" w:rsidP="000F71CB">
      <w:pPr>
        <w:autoSpaceDE w:val="0"/>
        <w:rPr>
          <w:rFonts w:ascii="Times New Roman CYR" w:hAnsi="Times New Roman CYR" w:cs="Times New Roman CYR"/>
          <w:color w:val="000000"/>
          <w:sz w:val="28"/>
          <w:szCs w:val="28"/>
          <w:u w:val="single"/>
        </w:rPr>
      </w:pP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Рабочая программа разработана кафедрой ИТЭ и ОП</w:t>
      </w:r>
    </w:p>
    <w:p w:rsidR="00780B74" w:rsidRPr="008F4A6F" w:rsidRDefault="00780B74" w:rsidP="000F71CB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к.э.н.                                                                                         С.В.Данилова</w:t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</w:p>
    <w:p w:rsidR="00780B74" w:rsidRPr="008F4A6F" w:rsidRDefault="00780B74" w:rsidP="000F71CB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Рассмотрена и одобрена на заседании кафедры ИТЭ и ОП</w:t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№ 4 от  «10» декабря 2012 г. </w:t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Зав. кафедрой ИТЭ и ОП,</w:t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к.т.н.                                                                                   С.М. Голяков</w:t>
      </w:r>
    </w:p>
    <w:p w:rsidR="00780B74" w:rsidRPr="00160253" w:rsidRDefault="00780B74" w:rsidP="000F71CB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780B74" w:rsidRDefault="00780B74" w:rsidP="000F71CB">
      <w:pPr>
        <w:autoSpaceDE w:val="0"/>
        <w:rPr>
          <w:color w:val="000000"/>
          <w:sz w:val="28"/>
          <w:szCs w:val="28"/>
        </w:rPr>
      </w:pPr>
    </w:p>
    <w:p w:rsidR="00780B74" w:rsidRDefault="00780B74" w:rsidP="000F71CB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780B74" w:rsidRDefault="00780B74" w:rsidP="000F71CB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780B74" w:rsidRDefault="00780B74" w:rsidP="000F71CB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780B74" w:rsidRDefault="00780B74" w:rsidP="000F71CB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780B74" w:rsidRDefault="00780B74">
      <w:pPr>
        <w:suppressAutoHyphens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80B74" w:rsidRPr="00F930EF" w:rsidRDefault="00780B74" w:rsidP="00F930EF">
      <w:pPr>
        <w:pStyle w:val="ListParagraph"/>
        <w:numPr>
          <w:ilvl w:val="0"/>
          <w:numId w:val="49"/>
        </w:numPr>
        <w:jc w:val="center"/>
        <w:rPr>
          <w:b/>
          <w:bCs/>
          <w:sz w:val="28"/>
          <w:szCs w:val="28"/>
        </w:rPr>
      </w:pPr>
      <w:r w:rsidRPr="00F930EF">
        <w:rPr>
          <w:b/>
          <w:bCs/>
          <w:sz w:val="28"/>
          <w:szCs w:val="28"/>
        </w:rPr>
        <w:t>Цели освоения дисциплины</w:t>
      </w:r>
    </w:p>
    <w:p w:rsidR="00780B74" w:rsidRPr="00F930EF" w:rsidRDefault="00780B74" w:rsidP="00F930EF">
      <w:pPr>
        <w:pStyle w:val="ListParagraph"/>
        <w:ind w:left="1080"/>
        <w:rPr>
          <w:b/>
          <w:bCs/>
          <w:sz w:val="28"/>
          <w:szCs w:val="28"/>
        </w:rPr>
      </w:pPr>
    </w:p>
    <w:p w:rsidR="00780B74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>Целью дисциплины является формирование общепрофессиональных компетенций, знаний, умений, путем получения магистрами теоретических знаний в области аудита и управления информационными системами, а также практических навыков, позволяющих  оценивать обеспечение функционирования  существующих информационных систем</w:t>
      </w:r>
      <w:r w:rsidRPr="00BC2CD4">
        <w:rPr>
          <w:sz w:val="28"/>
          <w:szCs w:val="28"/>
        </w:rPr>
        <w:t>. Освоение дисциплины предполагает сочетание фундаментальной подготовки в области информационных технологий с изучением методик и специализированных программных продуктов аудита информационных систем</w:t>
      </w:r>
    </w:p>
    <w:p w:rsidR="00780B74" w:rsidRPr="00BC2CD4" w:rsidRDefault="00780B74" w:rsidP="00BC2CD4">
      <w:pPr>
        <w:widowControl w:val="0"/>
        <w:ind w:firstLine="709"/>
        <w:jc w:val="both"/>
        <w:rPr>
          <w:sz w:val="28"/>
          <w:szCs w:val="28"/>
        </w:rPr>
      </w:pPr>
      <w:r w:rsidRPr="00BC2CD4">
        <w:rPr>
          <w:sz w:val="28"/>
          <w:szCs w:val="28"/>
        </w:rPr>
        <w:t>Для реализации данной цели при изучении дисциплины решаются следующие задачи:</w:t>
      </w:r>
    </w:p>
    <w:p w:rsidR="00780B74" w:rsidRPr="00BC2CD4" w:rsidRDefault="00780B74" w:rsidP="00BC2CD4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BC2CD4">
        <w:rPr>
          <w:rFonts w:ascii="Times New Roman" w:hAnsi="Times New Roman" w:cs="Times New Roman"/>
        </w:rPr>
        <w:t>дать общие сведения о принципах планирования и проведения аудита информационных систем;</w:t>
      </w:r>
    </w:p>
    <w:p w:rsidR="00780B74" w:rsidRPr="00BC2CD4" w:rsidRDefault="00780B74" w:rsidP="00BC2CD4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BC2CD4">
        <w:rPr>
          <w:rFonts w:ascii="Times New Roman" w:hAnsi="Times New Roman" w:cs="Times New Roman"/>
        </w:rPr>
        <w:t xml:space="preserve"> раскрыть цели и задачи проведения аудита информационных систем;</w:t>
      </w:r>
    </w:p>
    <w:p w:rsidR="00780B74" w:rsidRPr="00BC2CD4" w:rsidRDefault="00780B74" w:rsidP="00BC2CD4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BC2CD4">
        <w:rPr>
          <w:rFonts w:ascii="Times New Roman" w:hAnsi="Times New Roman" w:cs="Times New Roman"/>
        </w:rPr>
        <w:t>провести анализ инструментальных средств аудита ИС.</w:t>
      </w:r>
    </w:p>
    <w:p w:rsidR="00780B74" w:rsidRPr="00B420F9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>Задачи, решаемые в процессе изучения дисциплины, направлены на масштабное видение задач управления планированием и организацией информационных систем, развитием систем бизнес-приложений и проведением аудита информационных систем в рамках корпоративного управления предприятием.</w:t>
      </w:r>
    </w:p>
    <w:p w:rsidR="00780B74" w:rsidRPr="00B420F9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 xml:space="preserve">Дисциплина изучается на лекциях, практических занятиях и в ходе самостоятельной работы магистров. </w:t>
      </w:r>
    </w:p>
    <w:p w:rsidR="00780B74" w:rsidRPr="00B420F9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 xml:space="preserve">На лекциях магистры приобретают теоретические знания по основным подходам к управлению информационными системами и аудиту информационных систем, современным методологиям обеспечения функционирования существующих систем, их стратегической оценке с учетом бизнес целей организации.  </w:t>
      </w:r>
    </w:p>
    <w:p w:rsidR="00780B74" w:rsidRPr="00B420F9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 xml:space="preserve">На практических занятиях апробируют на практике теоретические, методические вопросы управления информационными системами и аудита информационных систем (ИС), применяют методы оценки систем и практик управления ими, используя стандарты аудита ИС, раскрывая их природу, сущность и основные принципы планирования и управления ИС. </w:t>
      </w:r>
    </w:p>
    <w:p w:rsidR="00780B74" w:rsidRPr="00B420F9" w:rsidRDefault="00780B74" w:rsidP="00B420F9">
      <w:pPr>
        <w:widowControl w:val="0"/>
        <w:ind w:firstLine="709"/>
        <w:jc w:val="both"/>
        <w:rPr>
          <w:sz w:val="28"/>
          <w:szCs w:val="28"/>
        </w:rPr>
      </w:pPr>
      <w:r w:rsidRPr="00B420F9">
        <w:rPr>
          <w:sz w:val="28"/>
          <w:szCs w:val="28"/>
        </w:rPr>
        <w:t xml:space="preserve">В методическом плане в ходе преподавания данного курса активно используются интерактивные формы работы с магистрами на практических занятиях. С этой целью в программу курса включен ряд заданий, носящих явный практический характер и позволяющих наиболее эффективно  закреплять теоретическую информацию. </w:t>
      </w:r>
    </w:p>
    <w:p w:rsidR="00780B74" w:rsidRPr="002F39D6" w:rsidRDefault="00780B74" w:rsidP="00B420F9">
      <w:pPr>
        <w:widowControl w:val="0"/>
        <w:ind w:firstLine="709"/>
        <w:jc w:val="both"/>
        <w:rPr>
          <w:sz w:val="28"/>
          <w:szCs w:val="28"/>
        </w:rPr>
      </w:pPr>
    </w:p>
    <w:p w:rsidR="00780B74" w:rsidRPr="002F39D6" w:rsidRDefault="00780B74" w:rsidP="00AF55A2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2F39D6">
        <w:rPr>
          <w:b/>
          <w:bCs/>
          <w:sz w:val="28"/>
          <w:szCs w:val="28"/>
          <w:lang w:eastAsia="ru-RU"/>
        </w:rPr>
        <w:t>2. Место дисциплины в структуре ООП магистратуры.</w:t>
      </w:r>
    </w:p>
    <w:p w:rsidR="00780B74" w:rsidRPr="002F39D6" w:rsidRDefault="00780B74" w:rsidP="00AF55A2">
      <w:pPr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М.2. Профессиональный цикл. М.2.В. Вариативная часть</w:t>
      </w:r>
    </w:p>
    <w:p w:rsidR="00780B74" w:rsidRPr="002F39D6" w:rsidRDefault="00780B74" w:rsidP="00AF55A2">
      <w:pPr>
        <w:ind w:firstLine="709"/>
        <w:jc w:val="both"/>
        <w:rPr>
          <w:sz w:val="28"/>
          <w:szCs w:val="28"/>
        </w:rPr>
      </w:pPr>
    </w:p>
    <w:p w:rsidR="00780B74" w:rsidRDefault="00780B74" w:rsidP="00AF55A2">
      <w:pPr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 xml:space="preserve">Дисциплина </w:t>
      </w:r>
      <w:r w:rsidRPr="005732F2">
        <w:rPr>
          <w:sz w:val="28"/>
          <w:szCs w:val="28"/>
        </w:rPr>
        <w:t>«Инструментальные средства аудита информационных систем» относится к дисциплинам вариативной</w:t>
      </w:r>
      <w:r w:rsidRPr="002F39D6">
        <w:rPr>
          <w:sz w:val="28"/>
          <w:szCs w:val="28"/>
        </w:rPr>
        <w:t xml:space="preserve"> части профессионального цикла. </w:t>
      </w:r>
    </w:p>
    <w:p w:rsidR="00780B74" w:rsidRPr="002F39D6" w:rsidRDefault="00780B74" w:rsidP="00AF55A2">
      <w:pPr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 xml:space="preserve">Для освоения дисциплины обучающиеся используют знания, умения, сформированные в ходе изучения дисциплин: </w:t>
      </w:r>
      <w:r>
        <w:rPr>
          <w:sz w:val="28"/>
          <w:szCs w:val="28"/>
        </w:rPr>
        <w:t>базовой</w:t>
      </w:r>
      <w:r w:rsidRPr="002F39D6">
        <w:rPr>
          <w:sz w:val="28"/>
          <w:szCs w:val="28"/>
        </w:rPr>
        <w:t xml:space="preserve"> части профессионального цикла «</w:t>
      </w:r>
      <w:r>
        <w:rPr>
          <w:sz w:val="28"/>
          <w:szCs w:val="28"/>
        </w:rPr>
        <w:t>Каноническое проектирование экономических ИС</w:t>
      </w:r>
      <w:r w:rsidRPr="002F39D6">
        <w:rPr>
          <w:sz w:val="28"/>
          <w:szCs w:val="28"/>
        </w:rPr>
        <w:t>» (М.2.</w:t>
      </w:r>
      <w:r>
        <w:rPr>
          <w:sz w:val="28"/>
          <w:szCs w:val="28"/>
        </w:rPr>
        <w:t>Б</w:t>
      </w:r>
      <w:r w:rsidRPr="002F39D6">
        <w:rPr>
          <w:sz w:val="28"/>
          <w:szCs w:val="28"/>
        </w:rPr>
        <w:t>).</w:t>
      </w:r>
    </w:p>
    <w:p w:rsidR="00780B74" w:rsidRPr="002F39D6" w:rsidRDefault="00780B74" w:rsidP="00AF55A2">
      <w:pPr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 xml:space="preserve">Освоение данной дисциплины является основой для последующего </w:t>
      </w:r>
      <w:r>
        <w:rPr>
          <w:sz w:val="28"/>
          <w:szCs w:val="28"/>
        </w:rPr>
        <w:t xml:space="preserve">изучения дисциплины «Автоматизированное создание и адаптация ИСУ» (М.2.Б), «Основы консалтинговой деятельности» (М.2.В), </w:t>
      </w:r>
      <w:r w:rsidRPr="002F39D6">
        <w:rPr>
          <w:sz w:val="28"/>
          <w:szCs w:val="28"/>
        </w:rPr>
        <w:t xml:space="preserve">прохождения </w:t>
      </w:r>
      <w:r>
        <w:rPr>
          <w:sz w:val="28"/>
          <w:szCs w:val="28"/>
        </w:rPr>
        <w:t>организационно</w:t>
      </w:r>
      <w:r w:rsidRPr="002F39D6">
        <w:rPr>
          <w:sz w:val="28"/>
          <w:szCs w:val="28"/>
        </w:rPr>
        <w:t>-</w:t>
      </w:r>
      <w:r>
        <w:rPr>
          <w:sz w:val="28"/>
          <w:szCs w:val="28"/>
        </w:rPr>
        <w:t>управленче</w:t>
      </w:r>
      <w:r w:rsidRPr="002F39D6">
        <w:rPr>
          <w:sz w:val="28"/>
          <w:szCs w:val="28"/>
        </w:rPr>
        <w:t xml:space="preserve">ской практики, подготовки к итоговой государственной аттестации. </w:t>
      </w:r>
    </w:p>
    <w:p w:rsidR="00780B74" w:rsidRPr="0091560F" w:rsidRDefault="00780B74" w:rsidP="00AF55A2">
      <w:pPr>
        <w:ind w:firstLine="709"/>
        <w:jc w:val="both"/>
        <w:rPr>
          <w:sz w:val="28"/>
          <w:szCs w:val="28"/>
        </w:rPr>
      </w:pPr>
    </w:p>
    <w:p w:rsidR="00780B74" w:rsidRDefault="00780B74" w:rsidP="00AF55A2">
      <w:pPr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780B74" w:rsidRPr="0091560F" w:rsidRDefault="00780B74" w:rsidP="00AF55A2">
      <w:pPr>
        <w:jc w:val="center"/>
        <w:rPr>
          <w:b/>
          <w:bCs/>
          <w:sz w:val="28"/>
          <w:szCs w:val="28"/>
        </w:rPr>
      </w:pPr>
    </w:p>
    <w:p w:rsidR="00780B74" w:rsidRPr="0091560F" w:rsidRDefault="00780B74" w:rsidP="00AF55A2">
      <w:pPr>
        <w:widowControl w:val="0"/>
        <w:ind w:firstLine="709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Изучение данной учебной дисциплины направлено на формирование у обучающихся следующих общекультурных (ОК) и профессиональных (ПК) компетенций (см. ФГОС ВПО):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en-US"/>
        </w:rPr>
        <w:t xml:space="preserve">способен совершенствовать и развивать свой интеллектуальный и общекультурный уровень, самостоятельно обучаться новым методам исследования (ОК-1); 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 (ПК-5);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формализовывать задачи прикладной области, при решении которых возникает необходимость использования количественных и качественных оценок (ПК-6);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исследовать применение различных научных подходов к автоматизации информационных процессов и информатизации предприятий и организаций (ПК-9);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проводить анализ экономической эффективности ИС, оценивать проектные затраты и риски (ПК-10);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выбирать методологию и технологию проектирования ИС с учетом проектных рисков (ПК-11);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проводить маркетинговый анализ ИКТ и вычислительного оборудования для рационального выбора инструментария автоматизации и информатизации прикладных задач (ПК-14);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и создания ИС (ПК-15);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проектировать архитектуру и сервисы информационных систем предприятий и организаций в прикладной области (ПК-16);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проектировать информационные процессы и системы с использованием инновационных инструментальных средств, адаптировать современные ИКТ к задачам прикладных ИС (ПК-17);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формировать стратегию информатизации прикладных процессов и создания прикладных ИС в соответствии со стратегией развития предприятий (ПК-19);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организовывать работы по моделированию прикладных ИС и реинжинирингу прикладных и информационных процессов предприятия и организации (ПК-20);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управлять проектами по информатизации прикладных задач и созданию ИС предприятий и организаций (ПК-22);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в условиях функционирования ИС брать на себя ответственность за выполнение производственных задач ИТ-служб, эффективно использовать современные приемы и методы работы с ИТ-персоналом (ПК-24);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передовые методы оценки качества, надежности и информационной безопасности ИС в процессе эксплуатации прикладных ИС (ПК-25);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международные информационные ресурсы и стандарты в информатизации предприятий и организаций (ПК-26);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информационные сервисы для автоматизации прикладных и информационных процессов (ПК-27);</w:t>
      </w:r>
    </w:p>
    <w:p w:rsidR="00780B74" w:rsidRPr="00F930EF" w:rsidRDefault="00780B74" w:rsidP="00F930EF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интегрировать компоненты и сервисы информационных систем (ПК-28).</w:t>
      </w:r>
    </w:p>
    <w:p w:rsidR="00780B74" w:rsidRPr="002B06D5" w:rsidRDefault="00780B74" w:rsidP="002B06D5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>В результате изучения дисциплины магистры должны:</w:t>
      </w:r>
    </w:p>
    <w:p w:rsidR="00780B74" w:rsidRPr="002B06D5" w:rsidRDefault="00780B74" w:rsidP="002B06D5">
      <w:pPr>
        <w:suppressAutoHyphens w:val="0"/>
        <w:ind w:firstLine="720"/>
        <w:jc w:val="both"/>
        <w:rPr>
          <w:sz w:val="28"/>
          <w:szCs w:val="28"/>
          <w:u w:val="single"/>
          <w:lang w:eastAsia="ru-RU"/>
        </w:rPr>
      </w:pPr>
      <w:r w:rsidRPr="002B06D5">
        <w:rPr>
          <w:sz w:val="28"/>
          <w:szCs w:val="28"/>
          <w:u w:val="single"/>
          <w:lang w:eastAsia="ru-RU"/>
        </w:rPr>
        <w:t>ЗНАТЬ:</w:t>
      </w:r>
    </w:p>
    <w:p w:rsidR="00780B74" w:rsidRPr="002B06D5" w:rsidRDefault="00780B74" w:rsidP="002B06D5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>теоретические основы построения и функционирования информационных систем аудита;</w:t>
      </w:r>
    </w:p>
    <w:p w:rsidR="00780B74" w:rsidRPr="002B06D5" w:rsidRDefault="00780B74" w:rsidP="002B06D5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>перспективные направления применения новых информационных технологий в ау</w:t>
      </w:r>
      <w:r>
        <w:rPr>
          <w:rFonts w:ascii="Times New Roman" w:hAnsi="Times New Roman" w:cs="Times New Roman"/>
        </w:rPr>
        <w:t>дите.</w:t>
      </w:r>
    </w:p>
    <w:p w:rsidR="00780B74" w:rsidRPr="002B06D5" w:rsidRDefault="00780B74" w:rsidP="002B06D5">
      <w:pPr>
        <w:suppressAutoHyphens w:val="0"/>
        <w:ind w:firstLine="720"/>
        <w:jc w:val="both"/>
        <w:rPr>
          <w:sz w:val="28"/>
          <w:szCs w:val="28"/>
          <w:u w:val="single"/>
          <w:lang w:eastAsia="ru-RU"/>
        </w:rPr>
      </w:pPr>
      <w:r w:rsidRPr="002B06D5">
        <w:rPr>
          <w:sz w:val="28"/>
          <w:szCs w:val="28"/>
          <w:u w:val="single"/>
          <w:lang w:eastAsia="ru-RU"/>
        </w:rPr>
        <w:t xml:space="preserve">УМЕТЬ: </w:t>
      </w:r>
    </w:p>
    <w:p w:rsidR="00780B74" w:rsidRPr="002B06D5" w:rsidRDefault="00780B74" w:rsidP="002B06D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>формулировать цели и задачи проведения аудита информационных систем,</w:t>
      </w:r>
    </w:p>
    <w:p w:rsidR="00780B74" w:rsidRPr="002B06D5" w:rsidRDefault="00780B74" w:rsidP="002B06D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 xml:space="preserve"> пользоваться современными прикладными программами аудита информационных систем,</w:t>
      </w:r>
    </w:p>
    <w:p w:rsidR="00780B74" w:rsidRPr="002B06D5" w:rsidRDefault="00780B74" w:rsidP="002B06D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 xml:space="preserve"> иметь представление о перспективах развития информационных экономических систем и работы фирмы после проведения аудита информационных систем. </w:t>
      </w:r>
    </w:p>
    <w:p w:rsidR="00780B74" w:rsidRPr="002B06D5" w:rsidRDefault="00780B74" w:rsidP="002B06D5">
      <w:pPr>
        <w:suppressAutoHyphens w:val="0"/>
        <w:autoSpaceDE w:val="0"/>
        <w:autoSpaceDN w:val="0"/>
        <w:adjustRightInd w:val="0"/>
        <w:rPr>
          <w:color w:val="FF0000"/>
          <w:sz w:val="28"/>
          <w:szCs w:val="28"/>
          <w:lang w:eastAsia="ru-RU"/>
        </w:rPr>
      </w:pPr>
    </w:p>
    <w:tbl>
      <w:tblPr>
        <w:tblW w:w="1058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0"/>
        <w:gridCol w:w="1120"/>
        <w:gridCol w:w="3850"/>
        <w:gridCol w:w="1693"/>
        <w:gridCol w:w="1666"/>
        <w:gridCol w:w="1752"/>
      </w:tblGrid>
      <w:tr w:rsidR="00780B74" w:rsidRPr="002D58AD">
        <w:tc>
          <w:tcPr>
            <w:tcW w:w="500" w:type="dxa"/>
            <w:vMerge w:val="restart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№ п/п</w:t>
            </w:r>
          </w:p>
        </w:tc>
        <w:tc>
          <w:tcPr>
            <w:tcW w:w="1120" w:type="dxa"/>
            <w:vMerge w:val="restart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Индекс компетенции</w:t>
            </w:r>
          </w:p>
        </w:tc>
        <w:tc>
          <w:tcPr>
            <w:tcW w:w="3850" w:type="dxa"/>
            <w:vMerge w:val="restart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Содержание компетенции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(или ее части)</w:t>
            </w:r>
          </w:p>
        </w:tc>
        <w:tc>
          <w:tcPr>
            <w:tcW w:w="5111" w:type="dxa"/>
            <w:gridSpan w:val="3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780B74" w:rsidRPr="002D58AD">
        <w:tc>
          <w:tcPr>
            <w:tcW w:w="500" w:type="dxa"/>
            <w:vMerge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vMerge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0" w:type="dxa"/>
            <w:vMerge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Знать</w:t>
            </w:r>
          </w:p>
        </w:tc>
        <w:tc>
          <w:tcPr>
            <w:tcW w:w="1666" w:type="dxa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Уметь</w:t>
            </w:r>
          </w:p>
        </w:tc>
        <w:tc>
          <w:tcPr>
            <w:tcW w:w="1752" w:type="dxa"/>
            <w:vAlign w:val="center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Владеть</w:t>
            </w:r>
          </w:p>
        </w:tc>
      </w:tr>
      <w:tr w:rsidR="00780B74" w:rsidRPr="002D58AD"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</w:tcPr>
          <w:p w:rsidR="00780B74" w:rsidRPr="002D58AD" w:rsidRDefault="00780B74" w:rsidP="00F930EF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ОК-1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en-US"/>
              </w:rPr>
              <w:t>способен совершенствовать и развивать свой интеллектуальный и общекультурный уровень, самостоятельно обучаться новым методам исследования</w:t>
            </w:r>
          </w:p>
        </w:tc>
        <w:tc>
          <w:tcPr>
            <w:tcW w:w="1693" w:type="dxa"/>
            <w:vMerge w:val="restart"/>
          </w:tcPr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стратегии информационных систем;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организационную структуру информационных систем;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политику ИС, стандарты ИС и процедуры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управление проектами, управления изменениями; 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сетевую инфраструктуру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информационную безопасность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 управление рисками и управление процессами;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администрирование ИС.</w:t>
            </w:r>
          </w:p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 w:val="restart"/>
          </w:tcPr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проводить аудит информационных систем;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управлять планированием и организацией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стратегии, политики и стандарты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эффективность администрирования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сетевую инфраструктуру безопасности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эффективность информационных систем;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управление рисками и управление процессами;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проводить мониторинг ИС;</w:t>
            </w:r>
          </w:p>
          <w:p w:rsidR="00780B74" w:rsidRPr="002D58AD" w:rsidRDefault="00780B74" w:rsidP="003A4BD4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риски ИС.</w:t>
            </w:r>
          </w:p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 w:val="restart"/>
          </w:tcPr>
          <w:p w:rsidR="00780B74" w:rsidRPr="002D58AD" w:rsidRDefault="00780B74" w:rsidP="001C35D6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требованиями  к управлению и аудиту ИС;</w:t>
            </w:r>
          </w:p>
          <w:p w:rsidR="00780B74" w:rsidRPr="002D58AD" w:rsidRDefault="00780B74" w:rsidP="001C35D6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инструментальными средствами, необходимыми для проведения аудита ИС;</w:t>
            </w:r>
          </w:p>
          <w:p w:rsidR="00780B74" w:rsidRPr="002D58AD" w:rsidRDefault="00780B74" w:rsidP="001C35D6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анализом показателей эффективности аудита информационных систем и управления ИС;</w:t>
            </w:r>
          </w:p>
          <w:p w:rsidR="00780B74" w:rsidRPr="002D58AD" w:rsidRDefault="00780B74" w:rsidP="001C35D6">
            <w:pPr>
              <w:widowControl w:val="0"/>
              <w:numPr>
                <w:ilvl w:val="0"/>
                <w:numId w:val="17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организацией работ по проведению аудита ИС и управлению ИС.</w:t>
            </w:r>
          </w:p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3</w:t>
            </w:r>
          </w:p>
        </w:tc>
        <w:tc>
          <w:tcPr>
            <w:tcW w:w="1120" w:type="dxa"/>
          </w:tcPr>
          <w:p w:rsidR="00780B74" w:rsidRPr="002D58AD" w:rsidRDefault="00780B74" w:rsidP="00F930EF">
            <w:pPr>
              <w:rPr>
                <w:sz w:val="20"/>
                <w:szCs w:val="20"/>
                <w:lang w:val="en-US"/>
              </w:rPr>
            </w:pPr>
            <w:r w:rsidRPr="002D58AD">
              <w:rPr>
                <w:sz w:val="20"/>
                <w:szCs w:val="20"/>
              </w:rPr>
              <w:t>ПК-5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4</w:t>
            </w:r>
          </w:p>
        </w:tc>
        <w:tc>
          <w:tcPr>
            <w:tcW w:w="112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ПК-6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формализовывать задачи прикладной области, при решении которых возникает необходимость использования количественных и качественных оценок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3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5</w:t>
            </w:r>
          </w:p>
        </w:tc>
        <w:tc>
          <w:tcPr>
            <w:tcW w:w="112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ПК-9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исследовать применение различных научных подходов к автоматизации информационных процессов и информатизации предприятий и организаций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6</w:t>
            </w:r>
          </w:p>
        </w:tc>
        <w:tc>
          <w:tcPr>
            <w:tcW w:w="112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ПК-10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проводить анализ экономической эффективности ИС, оценивать проектные затраты и риски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7</w:t>
            </w:r>
          </w:p>
        </w:tc>
        <w:tc>
          <w:tcPr>
            <w:tcW w:w="112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ПК-11</w:t>
            </w:r>
          </w:p>
        </w:tc>
        <w:tc>
          <w:tcPr>
            <w:tcW w:w="3850" w:type="dxa"/>
          </w:tcPr>
          <w:p w:rsidR="00780B74" w:rsidRPr="002D58AD" w:rsidRDefault="00780B74" w:rsidP="00944651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выбирать методологию и технологию проектирования ИС с учетом проектных рисков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F930EF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ПК-14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проводить маркетинговый анализ ИКТ и вычислительного оборудования для рационального выбора инструментария автоматизации и информатизации прикладных задач;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ПК-15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и создания ИС;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ПК-16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проектировать архитектуру и сервисы информационных систем предприятий и организаций в прикладной области 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ПК-17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проектировать информационные процессы и системы с использованием инновационных инструментальных средств, адаптировать современные ИКТ к задачам прикладных ИС;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ПК-19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формировать стратегию информатизации прикладных процессов и создания прикладных ИС в соответствии со стратегией развития предприятий;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ПК-20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организовывать работы по моделированию прикладных ИС и реинжинирингу прикладных и информационных процессов предприятия и организации;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ПК-22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управлять проектами по информатизации прикладных задач и созданию ИС предприятий и организаций;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ПК-24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в условиях функционирования ИС брать на себя ответственность за выполнение производственных задач ИТ-служб, эффективно использовать современные приемы и методы работы с ИТ-персоналом;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ПК-25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передовые методы оценки качества, надежности и информационной безопасности ИС в процессе эксплуатации прикладных ИС;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F930EF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ПК-26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международные информационные ресурсы и стандарты в информатизации предприятий и организаций;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ПК-27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информационные сервисы для автоматизации прикладных и информационных процессов;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  <w:tr w:rsidR="00780B74" w:rsidRPr="002D58AD">
        <w:trPr>
          <w:trHeight w:val="91"/>
        </w:trPr>
        <w:tc>
          <w:tcPr>
            <w:tcW w:w="500" w:type="dxa"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780B74" w:rsidRPr="002D58AD" w:rsidRDefault="00780B74" w:rsidP="00417AB0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ПК-28</w:t>
            </w:r>
          </w:p>
        </w:tc>
        <w:tc>
          <w:tcPr>
            <w:tcW w:w="3850" w:type="dxa"/>
          </w:tcPr>
          <w:p w:rsidR="00780B74" w:rsidRPr="002D58AD" w:rsidRDefault="00780B74" w:rsidP="002D58AD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интегрировать компоненты и сервисы информационных систем.</w:t>
            </w:r>
          </w:p>
        </w:tc>
        <w:tc>
          <w:tcPr>
            <w:tcW w:w="1693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780B74" w:rsidRPr="002D58AD" w:rsidRDefault="00780B74" w:rsidP="00944651">
            <w:pPr>
              <w:rPr>
                <w:sz w:val="20"/>
                <w:szCs w:val="20"/>
              </w:rPr>
            </w:pPr>
          </w:p>
        </w:tc>
      </w:tr>
    </w:tbl>
    <w:p w:rsidR="00780B74" w:rsidRPr="006E3C22" w:rsidRDefault="00780B74" w:rsidP="00AF55A2">
      <w:pPr>
        <w:jc w:val="both"/>
        <w:rPr>
          <w:i/>
          <w:iCs/>
        </w:rPr>
      </w:pPr>
      <w:r w:rsidRPr="006E3C22">
        <w:rPr>
          <w:b/>
          <w:bCs/>
          <w:i/>
          <w:iCs/>
        </w:rPr>
        <w:t>Примечание:</w:t>
      </w:r>
      <w:r w:rsidRPr="006E3C22">
        <w:rPr>
          <w:i/>
          <w:iCs/>
        </w:rPr>
        <w:t xml:space="preserve"> В данном пункте рабочей программы учебной дисциплины (модуля) раскрываются ожидаемые результаты освоения учебной дисциплины во взаимосвязи с компетентностной моделью </w:t>
      </w:r>
      <w:r>
        <w:rPr>
          <w:i/>
          <w:iCs/>
        </w:rPr>
        <w:t>магистр</w:t>
      </w:r>
      <w:r w:rsidRPr="006E3C22">
        <w:rPr>
          <w:i/>
          <w:iCs/>
        </w:rPr>
        <w:t>а.</w:t>
      </w:r>
    </w:p>
    <w:p w:rsidR="00780B74" w:rsidRPr="0091560F" w:rsidRDefault="00780B74" w:rsidP="00AF55A2">
      <w:pPr>
        <w:suppressAutoHyphens w:val="0"/>
        <w:spacing w:after="200" w:line="276" w:lineRule="auto"/>
        <w:rPr>
          <w:sz w:val="28"/>
          <w:szCs w:val="28"/>
        </w:rPr>
      </w:pPr>
    </w:p>
    <w:p w:rsidR="00780B74" w:rsidRDefault="00780B74" w:rsidP="00AF55A2">
      <w:pPr>
        <w:widowControl w:val="0"/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  <w:lang w:eastAsia="ru-RU"/>
        </w:rPr>
        <w:t xml:space="preserve">4.Структура и содержание </w:t>
      </w:r>
      <w:r w:rsidRPr="00944651">
        <w:rPr>
          <w:b/>
          <w:bCs/>
          <w:sz w:val="28"/>
          <w:szCs w:val="28"/>
          <w:lang w:eastAsia="ru-RU"/>
        </w:rPr>
        <w:t xml:space="preserve">дисциплины </w:t>
      </w:r>
      <w:r w:rsidRPr="00944651">
        <w:rPr>
          <w:b/>
          <w:bCs/>
          <w:sz w:val="28"/>
          <w:szCs w:val="28"/>
        </w:rPr>
        <w:t xml:space="preserve">«Инструментальные средства </w:t>
      </w:r>
    </w:p>
    <w:p w:rsidR="00780B74" w:rsidRDefault="00780B74" w:rsidP="00AF55A2">
      <w:pPr>
        <w:widowControl w:val="0"/>
        <w:jc w:val="center"/>
        <w:rPr>
          <w:sz w:val="28"/>
          <w:szCs w:val="28"/>
        </w:rPr>
      </w:pPr>
      <w:r w:rsidRPr="00944651">
        <w:rPr>
          <w:b/>
          <w:bCs/>
          <w:sz w:val="28"/>
          <w:szCs w:val="28"/>
        </w:rPr>
        <w:t>аудита информационных систем»</w:t>
      </w:r>
    </w:p>
    <w:p w:rsidR="00780B74" w:rsidRPr="0091560F" w:rsidRDefault="00780B74" w:rsidP="00AF55A2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4.1. Структура дисциплины  </w:t>
      </w:r>
    </w:p>
    <w:p w:rsidR="00780B74" w:rsidRPr="0091560F" w:rsidRDefault="00780B74" w:rsidP="00AF55A2">
      <w:pPr>
        <w:widowControl w:val="0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Общая трудоемкость дисциплины составляет 3 зачетные единицы, 108 часов.</w:t>
      </w:r>
    </w:p>
    <w:p w:rsidR="00780B74" w:rsidRDefault="00780B74" w:rsidP="00AF55A2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101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"/>
        <w:gridCol w:w="4244"/>
        <w:gridCol w:w="613"/>
        <w:gridCol w:w="532"/>
        <w:gridCol w:w="644"/>
        <w:gridCol w:w="804"/>
        <w:gridCol w:w="803"/>
        <w:gridCol w:w="817"/>
        <w:gridCol w:w="1034"/>
      </w:tblGrid>
      <w:tr w:rsidR="00780B74" w:rsidRPr="002D58AD">
        <w:tc>
          <w:tcPr>
            <w:tcW w:w="644" w:type="dxa"/>
            <w:vMerge w:val="restart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spacing w:before="120"/>
              <w:jc w:val="center"/>
              <w:rPr>
                <w:spacing w:val="-6"/>
                <w:sz w:val="20"/>
                <w:szCs w:val="20"/>
              </w:rPr>
            </w:pPr>
            <w:r w:rsidRPr="002D58AD">
              <w:rPr>
                <w:spacing w:val="-6"/>
                <w:sz w:val="20"/>
                <w:szCs w:val="20"/>
              </w:rPr>
              <w:t>Индент.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№</w:t>
            </w:r>
          </w:p>
        </w:tc>
        <w:tc>
          <w:tcPr>
            <w:tcW w:w="4244" w:type="dxa"/>
            <w:vMerge w:val="restart"/>
          </w:tcPr>
          <w:p w:rsidR="00780B74" w:rsidRPr="002D58AD" w:rsidRDefault="00780B74" w:rsidP="00944651">
            <w:pPr>
              <w:spacing w:before="240"/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Раздел дисциплины</w:t>
            </w:r>
          </w:p>
        </w:tc>
        <w:tc>
          <w:tcPr>
            <w:tcW w:w="613" w:type="dxa"/>
            <w:vMerge w:val="restart"/>
            <w:textDirection w:val="btLr"/>
          </w:tcPr>
          <w:p w:rsidR="00780B74" w:rsidRPr="002D58AD" w:rsidRDefault="00780B74" w:rsidP="00944651">
            <w:pPr>
              <w:spacing w:before="120"/>
              <w:ind w:left="113" w:right="113"/>
              <w:jc w:val="center"/>
              <w:rPr>
                <w:spacing w:val="-8"/>
                <w:sz w:val="20"/>
                <w:szCs w:val="20"/>
              </w:rPr>
            </w:pPr>
            <w:r w:rsidRPr="002D58AD">
              <w:rPr>
                <w:spacing w:val="-8"/>
                <w:sz w:val="20"/>
                <w:szCs w:val="20"/>
              </w:rPr>
              <w:t>Семестр</w:t>
            </w:r>
          </w:p>
        </w:tc>
        <w:tc>
          <w:tcPr>
            <w:tcW w:w="532" w:type="dxa"/>
            <w:vMerge w:val="restart"/>
            <w:tcMar>
              <w:left w:w="28" w:type="dxa"/>
              <w:right w:w="6" w:type="dxa"/>
            </w:tcMar>
            <w:textDirection w:val="btLr"/>
          </w:tcPr>
          <w:p w:rsidR="00780B74" w:rsidRPr="002D58AD" w:rsidRDefault="00780B74" w:rsidP="00944651">
            <w:pPr>
              <w:spacing w:before="120"/>
              <w:ind w:left="113" w:right="113"/>
              <w:jc w:val="center"/>
              <w:rPr>
                <w:spacing w:val="20"/>
                <w:sz w:val="20"/>
                <w:szCs w:val="20"/>
              </w:rPr>
            </w:pPr>
            <w:r w:rsidRPr="002D58AD">
              <w:rPr>
                <w:spacing w:val="20"/>
                <w:sz w:val="20"/>
                <w:szCs w:val="20"/>
              </w:rPr>
              <w:t>Неделя</w:t>
            </w:r>
          </w:p>
          <w:p w:rsidR="00780B74" w:rsidRPr="002D58AD" w:rsidRDefault="00780B74" w:rsidP="00944651">
            <w:pPr>
              <w:ind w:left="113" w:right="113"/>
              <w:jc w:val="center"/>
              <w:rPr>
                <w:sz w:val="20"/>
                <w:szCs w:val="20"/>
              </w:rPr>
            </w:pPr>
            <w:r w:rsidRPr="002D58AD">
              <w:rPr>
                <w:spacing w:val="20"/>
                <w:sz w:val="20"/>
                <w:szCs w:val="20"/>
              </w:rPr>
              <w:t>семестра</w:t>
            </w:r>
          </w:p>
        </w:tc>
        <w:tc>
          <w:tcPr>
            <w:tcW w:w="3068" w:type="dxa"/>
            <w:gridSpan w:val="4"/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Виды учебной работы, включая самостоятельную работу студентов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и трудоемкость (в часах)</w:t>
            </w:r>
          </w:p>
        </w:tc>
        <w:tc>
          <w:tcPr>
            <w:tcW w:w="1034" w:type="dxa"/>
            <w:vMerge w:val="restart"/>
            <w:tcMar>
              <w:left w:w="6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pacing w:val="-6"/>
                <w:sz w:val="20"/>
                <w:szCs w:val="20"/>
              </w:rPr>
            </w:pPr>
            <w:r w:rsidRPr="002D58AD">
              <w:rPr>
                <w:spacing w:val="-6"/>
                <w:sz w:val="20"/>
                <w:szCs w:val="20"/>
              </w:rPr>
              <w:t>Формы</w:t>
            </w:r>
          </w:p>
          <w:p w:rsidR="00780B74" w:rsidRPr="002D58AD" w:rsidRDefault="00780B74" w:rsidP="00944651">
            <w:pPr>
              <w:jc w:val="center"/>
              <w:rPr>
                <w:spacing w:val="-6"/>
                <w:sz w:val="20"/>
                <w:szCs w:val="20"/>
              </w:rPr>
            </w:pPr>
            <w:r w:rsidRPr="002D58AD">
              <w:rPr>
                <w:spacing w:val="-6"/>
                <w:sz w:val="20"/>
                <w:szCs w:val="20"/>
              </w:rPr>
              <w:t>текущ. контр.(по неделям семестра)*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pacing w:val="-6"/>
                <w:sz w:val="20"/>
                <w:szCs w:val="20"/>
              </w:rPr>
              <w:t>Форма промежут. аттест. (по семестрам)</w:t>
            </w:r>
          </w:p>
        </w:tc>
      </w:tr>
      <w:tr w:rsidR="00780B74" w:rsidRPr="002D58AD">
        <w:tc>
          <w:tcPr>
            <w:tcW w:w="644" w:type="dxa"/>
            <w:vMerge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4" w:type="dxa"/>
            <w:vMerge/>
            <w:tcMar>
              <w:left w:w="28" w:type="dxa"/>
            </w:tcMar>
          </w:tcPr>
          <w:p w:rsidR="00780B74" w:rsidRPr="002D58AD" w:rsidRDefault="00780B74" w:rsidP="009446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</w:tcMar>
          </w:tcPr>
          <w:p w:rsidR="00780B74" w:rsidRPr="002D58AD" w:rsidRDefault="00780B74" w:rsidP="009446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2" w:type="dxa"/>
            <w:vMerge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pacing w:val="-6"/>
                <w:sz w:val="20"/>
                <w:szCs w:val="20"/>
              </w:rPr>
            </w:pPr>
            <w:r w:rsidRPr="002D58AD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pacing w:val="-8"/>
                <w:sz w:val="20"/>
                <w:szCs w:val="20"/>
              </w:rPr>
            </w:pPr>
            <w:r w:rsidRPr="002D58AD">
              <w:rPr>
                <w:spacing w:val="-8"/>
                <w:sz w:val="20"/>
                <w:szCs w:val="20"/>
              </w:rPr>
              <w:t>семинар,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pacing w:val="-8"/>
                <w:sz w:val="20"/>
                <w:szCs w:val="20"/>
              </w:rPr>
              <w:t>практич.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лаборат.</w:t>
            </w: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самост.</w:t>
            </w:r>
          </w:p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работа</w:t>
            </w:r>
          </w:p>
        </w:tc>
        <w:tc>
          <w:tcPr>
            <w:tcW w:w="1034" w:type="dxa"/>
            <w:vMerge/>
            <w:tcMar>
              <w:left w:w="28" w:type="dxa"/>
            </w:tcMar>
          </w:tcPr>
          <w:p w:rsidR="00780B74" w:rsidRPr="002D58AD" w:rsidRDefault="00780B74" w:rsidP="00944651">
            <w:pPr>
              <w:jc w:val="both"/>
              <w:rPr>
                <w:sz w:val="20"/>
                <w:szCs w:val="20"/>
              </w:rPr>
            </w:pP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3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4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5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7</w:t>
            </w: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8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9</w:t>
            </w:r>
          </w:p>
        </w:tc>
      </w:tr>
      <w:tr w:rsidR="00780B74" w:rsidRPr="002D58AD">
        <w:trPr>
          <w:trHeight w:val="240"/>
        </w:trPr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780B74" w:rsidRPr="002D58AD" w:rsidRDefault="00780B74" w:rsidP="002B06D5">
            <w:pPr>
              <w:widowControl w:val="0"/>
              <w:rPr>
                <w:sz w:val="20"/>
                <w:szCs w:val="20"/>
              </w:rPr>
            </w:pPr>
            <w:r w:rsidRPr="002D58AD">
              <w:rPr>
                <w:snapToGrid w:val="0"/>
                <w:sz w:val="20"/>
                <w:szCs w:val="20"/>
              </w:rPr>
              <w:t xml:space="preserve">Тема 1. </w:t>
            </w:r>
            <w:r w:rsidRPr="002D58AD">
              <w:rPr>
                <w:sz w:val="20"/>
                <w:szCs w:val="20"/>
              </w:rPr>
              <w:t>Аудит ИС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1-2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10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4244" w:type="dxa"/>
            <w:tcMar>
              <w:left w:w="28" w:type="dxa"/>
            </w:tcMar>
          </w:tcPr>
          <w:p w:rsidR="00780B74" w:rsidRPr="002D58AD" w:rsidRDefault="00780B74" w:rsidP="002B06D5">
            <w:pPr>
              <w:rPr>
                <w:sz w:val="20"/>
                <w:szCs w:val="20"/>
              </w:rPr>
            </w:pPr>
            <w:r w:rsidRPr="002D58AD">
              <w:rPr>
                <w:snapToGrid w:val="0"/>
                <w:sz w:val="20"/>
                <w:szCs w:val="20"/>
              </w:rPr>
              <w:t xml:space="preserve">Тема 2. </w:t>
            </w:r>
            <w:r w:rsidRPr="002D58AD">
              <w:rPr>
                <w:sz w:val="20"/>
                <w:szCs w:val="20"/>
              </w:rPr>
              <w:t>Виды аудита ИС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F42E1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-5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12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</w:t>
            </w: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3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780B74" w:rsidRPr="002D58AD" w:rsidRDefault="00780B74" w:rsidP="002B06D5">
            <w:pPr>
              <w:rPr>
                <w:sz w:val="20"/>
                <w:szCs w:val="20"/>
              </w:rPr>
            </w:pPr>
            <w:r w:rsidRPr="002D58AD">
              <w:rPr>
                <w:snapToGrid w:val="0"/>
                <w:sz w:val="20"/>
                <w:szCs w:val="20"/>
              </w:rPr>
              <w:t xml:space="preserve">Тема 3. </w:t>
            </w:r>
            <w:r w:rsidRPr="002D58AD">
              <w:rPr>
                <w:sz w:val="20"/>
                <w:szCs w:val="20"/>
              </w:rPr>
              <w:t>Методика проведения аудита ИС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6-8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4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16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П</w:t>
            </w: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4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780B74" w:rsidRPr="002D58AD" w:rsidRDefault="00780B74" w:rsidP="002B06D5">
            <w:pPr>
              <w:jc w:val="center"/>
              <w:rPr>
                <w:sz w:val="20"/>
                <w:szCs w:val="20"/>
              </w:rPr>
            </w:pPr>
            <w:r w:rsidRPr="002D58AD">
              <w:rPr>
                <w:snapToGrid w:val="0"/>
                <w:sz w:val="20"/>
                <w:szCs w:val="20"/>
              </w:rPr>
              <w:t xml:space="preserve">Тема 4. </w:t>
            </w:r>
            <w:r w:rsidRPr="002D58AD">
              <w:rPr>
                <w:sz w:val="20"/>
                <w:szCs w:val="20"/>
              </w:rPr>
              <w:t>Характеристика стандартов аудита ИС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9-11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A52390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Default="00780B74" w:rsidP="009D2774">
            <w:pPr>
              <w:jc w:val="center"/>
            </w:pPr>
            <w:r w:rsidRPr="00E1189F">
              <w:rPr>
                <w:sz w:val="20"/>
                <w:szCs w:val="20"/>
              </w:rPr>
              <w:t>О, П</w:t>
            </w: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5</w:t>
            </w:r>
          </w:p>
        </w:tc>
        <w:tc>
          <w:tcPr>
            <w:tcW w:w="4244" w:type="dxa"/>
            <w:tcMar>
              <w:left w:w="28" w:type="dxa"/>
            </w:tcMar>
          </w:tcPr>
          <w:p w:rsidR="00780B74" w:rsidRPr="002D58AD" w:rsidRDefault="00780B74" w:rsidP="002B06D5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Тема 5.  Оценка бизнес-процессов и риск-менеджмент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11-13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A52390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Default="00780B74" w:rsidP="009D2774">
            <w:pPr>
              <w:jc w:val="center"/>
            </w:pPr>
            <w:r w:rsidRPr="00E1189F">
              <w:rPr>
                <w:sz w:val="20"/>
                <w:szCs w:val="20"/>
              </w:rPr>
              <w:t>О, П</w:t>
            </w:r>
          </w:p>
        </w:tc>
      </w:tr>
      <w:tr w:rsidR="00780B74" w:rsidRPr="002D58AD">
        <w:tc>
          <w:tcPr>
            <w:tcW w:w="644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6</w:t>
            </w:r>
          </w:p>
        </w:tc>
        <w:tc>
          <w:tcPr>
            <w:tcW w:w="4244" w:type="dxa"/>
            <w:tcMar>
              <w:left w:w="28" w:type="dxa"/>
            </w:tcMar>
          </w:tcPr>
          <w:p w:rsidR="00780B74" w:rsidRPr="002D58AD" w:rsidRDefault="00780B74" w:rsidP="002B06D5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Тема 6.  Внутренний контроль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F42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13-15</w:t>
            </w: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A52390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Default="00780B74" w:rsidP="009D2774">
            <w:pPr>
              <w:jc w:val="center"/>
            </w:pPr>
            <w:r w:rsidRPr="00E1189F">
              <w:rPr>
                <w:sz w:val="20"/>
                <w:szCs w:val="20"/>
              </w:rPr>
              <w:t>О, П</w:t>
            </w:r>
          </w:p>
        </w:tc>
      </w:tr>
      <w:tr w:rsidR="00780B74" w:rsidRPr="002D58AD">
        <w:tc>
          <w:tcPr>
            <w:tcW w:w="4888" w:type="dxa"/>
            <w:gridSpan w:val="2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both"/>
              <w:rPr>
                <w:sz w:val="20"/>
                <w:szCs w:val="20"/>
              </w:rPr>
            </w:pPr>
            <w:r w:rsidRPr="002D58AD">
              <w:rPr>
                <w:b/>
                <w:bCs/>
                <w:sz w:val="20"/>
                <w:szCs w:val="20"/>
              </w:rPr>
              <w:t xml:space="preserve">                           ИТОГО ЗА 2 СЕМЕСТР:</w:t>
            </w:r>
          </w:p>
        </w:tc>
        <w:tc>
          <w:tcPr>
            <w:tcW w:w="61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6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tcMar>
              <w:left w:w="28" w:type="dxa"/>
              <w:right w:w="28" w:type="dxa"/>
            </w:tcMar>
          </w:tcPr>
          <w:p w:rsidR="00780B74" w:rsidRPr="002D58AD" w:rsidRDefault="00780B74" w:rsidP="00A52390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80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03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34" w:type="dxa"/>
            <w:tcMar>
              <w:left w:w="28" w:type="dxa"/>
            </w:tcMar>
          </w:tcPr>
          <w:p w:rsidR="00780B74" w:rsidRPr="002D58AD" w:rsidRDefault="00780B74" w:rsidP="00944651">
            <w:pPr>
              <w:jc w:val="center"/>
              <w:rPr>
                <w:b/>
                <w:bCs/>
                <w:sz w:val="20"/>
                <w:szCs w:val="20"/>
              </w:rPr>
            </w:pPr>
            <w:r w:rsidRPr="002D58AD">
              <w:rPr>
                <w:b/>
                <w:bCs/>
                <w:sz w:val="20"/>
                <w:szCs w:val="20"/>
              </w:rPr>
              <w:t>экзамен</w:t>
            </w:r>
          </w:p>
        </w:tc>
      </w:tr>
    </w:tbl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Pr="00E86EC5" w:rsidRDefault="00780B74" w:rsidP="00AF55A2">
      <w:pPr>
        <w:ind w:firstLine="720"/>
        <w:jc w:val="both"/>
        <w:rPr>
          <w:sz w:val="28"/>
          <w:szCs w:val="28"/>
        </w:rPr>
      </w:pPr>
      <w:r w:rsidRPr="00E86EC5">
        <w:rPr>
          <w:sz w:val="28"/>
          <w:szCs w:val="28"/>
        </w:rPr>
        <w:t>*О – опрос</w:t>
      </w:r>
      <w:r>
        <w:rPr>
          <w:sz w:val="28"/>
          <w:szCs w:val="28"/>
        </w:rPr>
        <w:t>, П – презентация.</w:t>
      </w:r>
    </w:p>
    <w:p w:rsidR="00780B74" w:rsidRDefault="00780B74" w:rsidP="00AF55A2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780B74" w:rsidRDefault="00780B74" w:rsidP="00AF55A2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Содержание дисциплины по разделам</w:t>
      </w:r>
    </w:p>
    <w:p w:rsidR="00780B74" w:rsidRDefault="00780B74" w:rsidP="00AF55A2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>Тема 1.  Аудит ИС</w:t>
      </w:r>
      <w:r w:rsidRPr="00555EB1">
        <w:rPr>
          <w:sz w:val="28"/>
          <w:szCs w:val="28"/>
        </w:rPr>
        <w:t>. История возникновения аудита ИС. Аудит информационных систем, ИТ-аудит: понятие, цели, задачи, стандарты, этапы  Особенности финансового аудита и аудита информационных систем: задачи, цели, стандарты, наличие законодательной б</w:t>
      </w:r>
      <w:r>
        <w:rPr>
          <w:sz w:val="28"/>
          <w:szCs w:val="28"/>
        </w:rPr>
        <w:t>азы.</w:t>
      </w:r>
      <w:r w:rsidRPr="00555EB1">
        <w:rPr>
          <w:sz w:val="28"/>
          <w:szCs w:val="28"/>
        </w:rPr>
        <w:t>Состояние рынка ИТ-аудита в России: компании, виды услуг.ИТ-инфраструктура: понятие, состав, безопасность, конфигурация, управление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>Тема 2. Виды аудита ИС</w:t>
      </w:r>
      <w:r w:rsidRPr="00555EB1">
        <w:rPr>
          <w:sz w:val="28"/>
          <w:szCs w:val="28"/>
        </w:rPr>
        <w:t>. Основные виды ИТ-аудита: цели, задачи, краткая характеристика. ИТ-аудит при подготовке компании к сертификации по международным стандартам: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реструктуризацией ИТ-подразделений: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внедрением информационной системы: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внедрением систем управления конфигурацией ИТ-инфраструктуры: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 xml:space="preserve">Тема 3. </w:t>
      </w:r>
      <w:r w:rsidRPr="00555EB1">
        <w:rPr>
          <w:b/>
          <w:bCs/>
          <w:i/>
          <w:iCs/>
          <w:snapToGrid w:val="0"/>
          <w:sz w:val="28"/>
          <w:szCs w:val="28"/>
        </w:rPr>
        <w:t xml:space="preserve">. </w:t>
      </w:r>
      <w:r w:rsidRPr="00555EB1">
        <w:rPr>
          <w:b/>
          <w:bCs/>
          <w:i/>
          <w:iCs/>
          <w:sz w:val="28"/>
          <w:szCs w:val="28"/>
        </w:rPr>
        <w:t xml:space="preserve">Методика проведения аудита ИС. </w:t>
      </w:r>
      <w:r w:rsidRPr="00555EB1">
        <w:rPr>
          <w:sz w:val="28"/>
          <w:szCs w:val="28"/>
        </w:rPr>
        <w:t>Методика проведения ИТ-аудита: планирование аудита, этапы, проблемы при проведении аудита и методы их решения, выбор источника финансирования</w:t>
      </w:r>
    </w:p>
    <w:p w:rsidR="00780B74" w:rsidRPr="00555EB1" w:rsidRDefault="00780B74" w:rsidP="00555EB1">
      <w:pPr>
        <w:shd w:val="clear" w:color="auto" w:fill="FFFFFF"/>
        <w:tabs>
          <w:tab w:val="left" w:pos="1440"/>
        </w:tabs>
        <w:ind w:firstLine="709"/>
        <w:jc w:val="both"/>
        <w:rPr>
          <w:b/>
          <w:bCs/>
          <w:i/>
          <w:iCs/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 xml:space="preserve">Тема 4. Характеристика стандартов аудита ИС. 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Проведение ИТ-аудита в соответствии со стандартом </w:t>
      </w:r>
      <w:r w:rsidRPr="00555EB1">
        <w:rPr>
          <w:sz w:val="28"/>
          <w:szCs w:val="28"/>
          <w:lang w:val="en-US"/>
        </w:rPr>
        <w:t>COBIT</w:t>
      </w:r>
      <w:r w:rsidRPr="00555EB1">
        <w:rPr>
          <w:sz w:val="28"/>
          <w:szCs w:val="28"/>
        </w:rPr>
        <w:t>: основные понятия, структура стандарта, цели, задачи, показатели, этапы аудита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Библиотека </w:t>
      </w:r>
      <w:r w:rsidRPr="00555EB1">
        <w:rPr>
          <w:sz w:val="28"/>
          <w:szCs w:val="28"/>
          <w:lang w:val="en-US"/>
        </w:rPr>
        <w:t>ITIL</w:t>
      </w:r>
      <w:r w:rsidRPr="00555EB1">
        <w:rPr>
          <w:sz w:val="28"/>
          <w:szCs w:val="28"/>
        </w:rPr>
        <w:t xml:space="preserve">, </w:t>
      </w:r>
      <w:r w:rsidRPr="00555EB1">
        <w:rPr>
          <w:sz w:val="28"/>
          <w:szCs w:val="28"/>
          <w:lang w:val="en-US"/>
        </w:rPr>
        <w:t>ITSM</w:t>
      </w:r>
      <w:r w:rsidRPr="00555EB1">
        <w:rPr>
          <w:sz w:val="28"/>
          <w:szCs w:val="28"/>
        </w:rPr>
        <w:t>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>Тема 5. Оценка бизнес-процессов и риск-менеджмент.</w:t>
      </w:r>
      <w:r w:rsidRPr="00555EB1">
        <w:rPr>
          <w:sz w:val="28"/>
          <w:szCs w:val="28"/>
        </w:rPr>
        <w:t xml:space="preserve"> Корпоративное управление.  Управление ИТ. Управление жизненным циклом ИС. Предоставление сервиса ИТ. Оценка эффективности информационных систем в поддержке бизнес-процессов.  Оценка построения и внедрения контроля рисков.  Оценка управления рисками и управления процессами.  Ресурсы.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b/>
          <w:bCs/>
          <w:i/>
          <w:iCs/>
          <w:sz w:val="28"/>
          <w:szCs w:val="28"/>
        </w:rPr>
        <w:t>Тема 6. Внутренний контроль.</w:t>
      </w:r>
      <w:r w:rsidRPr="00555EB1">
        <w:rPr>
          <w:sz w:val="28"/>
          <w:szCs w:val="28"/>
        </w:rPr>
        <w:t xml:space="preserve">  Мониторинг. Защита внутренних активов. Внутренний аудит. Информация и коммуникация.  Контрольные процедуры.  Оценка рисков.  Среда контроля.</w:t>
      </w:r>
    </w:p>
    <w:p w:rsidR="00780B74" w:rsidRPr="003A0C23" w:rsidRDefault="00780B74" w:rsidP="00AF55A2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780B74" w:rsidRDefault="00780B74" w:rsidP="00AF55A2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Образовательные технологии</w:t>
      </w:r>
    </w:p>
    <w:p w:rsidR="00780B74" w:rsidRPr="002F4750" w:rsidRDefault="00780B74" w:rsidP="00AF55A2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При проведении курса широко используются активные и интерактивные формы проведениязанятий, в том числе: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компьютерная симуляция моделей систем,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разбор конкретных ситуаций,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коллективная работа,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проектная форма выполнения заданий,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дискуссии,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учебные мини-конференции,</w:t>
      </w:r>
    </w:p>
    <w:p w:rsidR="00780B74" w:rsidRPr="00555EB1" w:rsidRDefault="00780B74" w:rsidP="00555EB1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элементы дистанционной поддержки обучения,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Удельный вес занятий, проводимых в интерактивной форме, составляет до 80 процентов. Долялекционных занятий от общего числа аудиторных занятий составляет до 40%.</w:t>
      </w:r>
    </w:p>
    <w:p w:rsidR="00780B74" w:rsidRPr="00555EB1" w:rsidRDefault="00780B74" w:rsidP="00AF55A2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качестве образовательных технологий используются предметно-ориентированные и личностно-ориентированные: </w:t>
      </w:r>
    </w:p>
    <w:p w:rsidR="00780B74" w:rsidRPr="00555EB1" w:rsidRDefault="00780B74" w:rsidP="00AF55A2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каждого раздела дисциплины  определены целевые установки, критерии их достижения; </w:t>
      </w:r>
    </w:p>
    <w:p w:rsidR="00780B74" w:rsidRPr="00555EB1" w:rsidRDefault="00780B74" w:rsidP="00AF55A2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сформулированы контрольные вопросы, подготовлены тесты обучающего и контролирующего типов;</w:t>
      </w:r>
    </w:p>
    <w:p w:rsidR="00780B74" w:rsidRPr="00555EB1" w:rsidRDefault="00780B74" w:rsidP="00AF55A2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сделан акцент на развитие инициативы и самостоятельности студентов при изучении информационных технологий корпоративного типа; </w:t>
      </w:r>
    </w:p>
    <w:p w:rsidR="00780B74" w:rsidRPr="00555EB1" w:rsidRDefault="00780B74" w:rsidP="00AF55A2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написание реферата на теоретические темы, связанные с аудитом ИС;</w:t>
      </w:r>
    </w:p>
    <w:p w:rsidR="00780B74" w:rsidRPr="00555EB1" w:rsidRDefault="00780B74" w:rsidP="00AF55A2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студенческие научно-исследовательские работы.</w:t>
      </w:r>
    </w:p>
    <w:p w:rsidR="00780B74" w:rsidRPr="00555EB1" w:rsidRDefault="00780B74" w:rsidP="00AF55A2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организации самостоятельной работы студентов на сервере университета размещены электронные материалы (учебники, статьи, слайды и т.п.). </w:t>
      </w:r>
    </w:p>
    <w:p w:rsidR="00780B74" w:rsidRPr="00DC5895" w:rsidRDefault="00780B74" w:rsidP="00AF55A2">
      <w:pPr>
        <w:spacing w:line="200" w:lineRule="atLeast"/>
        <w:rPr>
          <w:color w:val="1F497D"/>
          <w:sz w:val="28"/>
          <w:szCs w:val="28"/>
        </w:rPr>
      </w:pPr>
    </w:p>
    <w:p w:rsidR="00780B74" w:rsidRPr="0055575E" w:rsidRDefault="00780B74" w:rsidP="00AF55A2">
      <w:pPr>
        <w:ind w:firstLine="720"/>
        <w:jc w:val="center"/>
        <w:rPr>
          <w:b/>
          <w:bCs/>
          <w:sz w:val="28"/>
          <w:szCs w:val="28"/>
        </w:rPr>
      </w:pPr>
      <w:r w:rsidRPr="0055575E">
        <w:rPr>
          <w:b/>
          <w:bCs/>
          <w:sz w:val="28"/>
          <w:szCs w:val="28"/>
        </w:rPr>
        <w:t>6. Оценочные средства для текущего контроля успеваемости</w:t>
      </w:r>
      <w:r>
        <w:rPr>
          <w:b/>
          <w:bCs/>
          <w:sz w:val="28"/>
          <w:szCs w:val="28"/>
        </w:rPr>
        <w:t>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780B74" w:rsidRPr="009548EC" w:rsidRDefault="00780B74" w:rsidP="00AF55A2">
      <w:pPr>
        <w:ind w:firstLine="720"/>
        <w:jc w:val="both"/>
        <w:rPr>
          <w:sz w:val="16"/>
          <w:szCs w:val="16"/>
        </w:rPr>
      </w:pPr>
    </w:p>
    <w:p w:rsidR="00780B74" w:rsidRPr="00555EB1" w:rsidRDefault="00780B74" w:rsidP="00AF55A2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течение семестра студент обязан самостоятельно выполнять практическую работу, отчитываться на практических занятиях поэтапно о выполняемой работе. </w:t>
      </w:r>
    </w:p>
    <w:p w:rsidR="00780B74" w:rsidRPr="00555EB1" w:rsidRDefault="00780B74" w:rsidP="00AF55A2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обеспечения текущего контроля прохождения дисциплины применяется балльно-рейтинговая система, которая основана на использовании совокупности контрольных точек, оптимально расположенных на всем временном интервале изучения дисциплины. </w:t>
      </w:r>
    </w:p>
    <w:p w:rsidR="00780B74" w:rsidRPr="00555EB1" w:rsidRDefault="00780B74" w:rsidP="00AF55A2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Дисциплина разделена на ряд  логически завершенных блоков (модулей), по которым проводится промежуточный контроль. </w:t>
      </w:r>
    </w:p>
    <w:p w:rsidR="00780B74" w:rsidRPr="00555EB1" w:rsidRDefault="00780B74" w:rsidP="00AF55A2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По окончании второго семестра проводится экзамен. Оценивание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ов на экзамене осуществляется в соответствие с требованиями и критериями, установленными в вузе. Учитываются как результаты текущего контроля, так и знания, навыки и умения, непосредственно показанные </w:t>
      </w:r>
      <w:r>
        <w:rPr>
          <w:sz w:val="28"/>
          <w:szCs w:val="28"/>
        </w:rPr>
        <w:t>магистра</w:t>
      </w:r>
      <w:r w:rsidRPr="00555EB1">
        <w:rPr>
          <w:sz w:val="28"/>
          <w:szCs w:val="28"/>
        </w:rPr>
        <w:t>ми в ходе экзамена.</w:t>
      </w:r>
    </w:p>
    <w:p w:rsidR="00780B74" w:rsidRDefault="00780B74" w:rsidP="007E34FF">
      <w:pPr>
        <w:jc w:val="center"/>
        <w:rPr>
          <w:b/>
          <w:bCs/>
          <w:sz w:val="28"/>
          <w:szCs w:val="28"/>
        </w:rPr>
      </w:pPr>
    </w:p>
    <w:p w:rsidR="00780B74" w:rsidRPr="00555EB1" w:rsidRDefault="00780B74" w:rsidP="007E34FF">
      <w:pPr>
        <w:jc w:val="center"/>
        <w:rPr>
          <w:sz w:val="28"/>
          <w:szCs w:val="28"/>
        </w:rPr>
      </w:pPr>
      <w:bookmarkStart w:id="0" w:name="_GoBack"/>
      <w:r w:rsidRPr="00555EB1">
        <w:rPr>
          <w:b/>
          <w:bCs/>
          <w:sz w:val="28"/>
          <w:szCs w:val="28"/>
        </w:rPr>
        <w:t>7. Формы текущего контроля и активных методов обучения</w:t>
      </w:r>
    </w:p>
    <w:p w:rsidR="00780B74" w:rsidRDefault="00780B74" w:rsidP="00555EB1">
      <w:pPr>
        <w:spacing w:line="200" w:lineRule="atLeast"/>
        <w:ind w:firstLine="709"/>
        <w:jc w:val="both"/>
        <w:rPr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7.1. Проведение зачета. </w:t>
      </w:r>
      <w:r w:rsidRPr="00555EB1">
        <w:rPr>
          <w:i/>
          <w:iCs/>
          <w:sz w:val="28"/>
          <w:szCs w:val="28"/>
        </w:rPr>
        <w:t>Примерный перечень вопросов к зачету.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</w:t>
      </w:r>
      <w:r>
        <w:rPr>
          <w:sz w:val="28"/>
          <w:szCs w:val="28"/>
        </w:rPr>
        <w:t>.</w:t>
      </w:r>
    </w:p>
    <w:p w:rsidR="00780B74" w:rsidRPr="00555EB1" w:rsidRDefault="00780B74" w:rsidP="00555EB1">
      <w:pPr>
        <w:ind w:firstLine="709"/>
        <w:jc w:val="both"/>
        <w:rPr>
          <w:i/>
          <w:iCs/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7.2. Проведение экзамена. </w:t>
      </w:r>
      <w:r w:rsidRPr="00555EB1">
        <w:rPr>
          <w:i/>
          <w:iCs/>
          <w:sz w:val="28"/>
          <w:szCs w:val="28"/>
        </w:rPr>
        <w:t>Примерный перечень экзаменационных вопросов.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</w:p>
    <w:bookmarkEnd w:id="0"/>
    <w:p w:rsidR="00780B74" w:rsidRPr="00555EB1" w:rsidRDefault="00780B74" w:rsidP="007E34FF">
      <w:pPr>
        <w:numPr>
          <w:ilvl w:val="0"/>
          <w:numId w:val="42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 xml:space="preserve">Аудит информационных систем, ИТ-аудит: понятие, цели, задачи, 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 xml:space="preserve">Аудит информационных систем: стандарты, этапы  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Основные виды ИТ-аудита: цели, задачи, краткая характеристика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при подготовке компании к сертификации по международным стандартам: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реструктуризацией ИТ-подразделений: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внедрением информационной системы: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ИТ-аудит перед внедрением систем управления конфигурацией ИТ-инфраструктуры: цель, схема организации, участники, объекты исследования, содержание итогового отчета, структура затрат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Методика проведения ИТ-аудита: планирование аудита, этапы, проблемы при проведении аудита и методы их решения, выбор источника финансирования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Проведение ИТ-аудита в соответствии со стандартом </w:t>
      </w:r>
      <w:r w:rsidRPr="00555EB1">
        <w:rPr>
          <w:sz w:val="28"/>
          <w:szCs w:val="28"/>
          <w:lang w:val="en-US"/>
        </w:rPr>
        <w:t>COBIT</w:t>
      </w:r>
      <w:r w:rsidRPr="00555EB1">
        <w:rPr>
          <w:sz w:val="28"/>
          <w:szCs w:val="28"/>
        </w:rPr>
        <w:t>: основные понятия, структура стандарта, цели, задачи, показатели, этапы аудита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Особенности финансового аудита и аудита информационных систем: задачи, цели, стандарты, наличие законодательной базы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 Состояние рынка ИТ-аудита в России: компании, виды услуг.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 Общая характеристика стандартов ИТ-аудита: стандарты СКС, стандарты ИБ, </w:t>
      </w:r>
      <w:r w:rsidRPr="00555EB1">
        <w:rPr>
          <w:sz w:val="28"/>
          <w:szCs w:val="28"/>
          <w:lang w:val="en-US"/>
        </w:rPr>
        <w:t>Cobit</w:t>
      </w:r>
      <w:r w:rsidRPr="00555EB1">
        <w:rPr>
          <w:sz w:val="28"/>
          <w:szCs w:val="28"/>
        </w:rPr>
        <w:t xml:space="preserve">, </w:t>
      </w:r>
      <w:r w:rsidRPr="00555EB1">
        <w:rPr>
          <w:sz w:val="28"/>
          <w:szCs w:val="28"/>
          <w:lang w:val="en-US"/>
        </w:rPr>
        <w:t>ITIL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 Библиотека </w:t>
      </w:r>
      <w:r w:rsidRPr="00555EB1">
        <w:rPr>
          <w:sz w:val="28"/>
          <w:szCs w:val="28"/>
          <w:lang w:val="en-US"/>
        </w:rPr>
        <w:t>ITIL</w:t>
      </w:r>
      <w:r w:rsidRPr="00555EB1">
        <w:rPr>
          <w:sz w:val="28"/>
          <w:szCs w:val="28"/>
        </w:rPr>
        <w:t>: структура, основные понятия, процессы, история создания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 ИТ-инфраструктура: понятие, состав, безопасность, конфигурация, управление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 Структурированные кабельные системы: понятие, преимущества использования, стандартизация, структура, конфигурация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История развития и возникновения аудита информационных систем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Ассоциация аудита и управления информационными системами (</w:t>
      </w:r>
      <w:r w:rsidRPr="00555EB1">
        <w:rPr>
          <w:sz w:val="28"/>
          <w:szCs w:val="28"/>
          <w:lang w:val="en-US"/>
        </w:rPr>
        <w:t>ISACA</w:t>
      </w:r>
      <w:r w:rsidRPr="00555EB1">
        <w:rPr>
          <w:sz w:val="28"/>
          <w:szCs w:val="28"/>
        </w:rPr>
        <w:t>).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Характеристика сертификатов по ИТ-аудиту (</w:t>
      </w:r>
      <w:r w:rsidRPr="00555EB1">
        <w:rPr>
          <w:sz w:val="28"/>
          <w:szCs w:val="28"/>
          <w:lang w:val="en-US"/>
        </w:rPr>
        <w:t>ISACA</w:t>
      </w:r>
      <w:r w:rsidRPr="00555EB1">
        <w:rPr>
          <w:sz w:val="28"/>
          <w:szCs w:val="28"/>
        </w:rPr>
        <w:t xml:space="preserve">): </w:t>
      </w:r>
      <w:r w:rsidRPr="00555EB1">
        <w:rPr>
          <w:sz w:val="28"/>
          <w:szCs w:val="28"/>
          <w:lang w:val="en-US"/>
        </w:rPr>
        <w:t>CISA</w:t>
      </w:r>
      <w:r w:rsidRPr="00555EB1">
        <w:rPr>
          <w:sz w:val="28"/>
          <w:szCs w:val="28"/>
        </w:rPr>
        <w:t xml:space="preserve">, </w:t>
      </w:r>
      <w:r w:rsidRPr="00555EB1">
        <w:rPr>
          <w:sz w:val="28"/>
          <w:szCs w:val="28"/>
          <w:lang w:val="en-US"/>
        </w:rPr>
        <w:t>CISM</w:t>
      </w:r>
      <w:r w:rsidRPr="00555EB1">
        <w:rPr>
          <w:sz w:val="28"/>
          <w:szCs w:val="28"/>
        </w:rPr>
        <w:t xml:space="preserve">, </w:t>
      </w:r>
      <w:r w:rsidRPr="00555EB1">
        <w:rPr>
          <w:sz w:val="28"/>
          <w:szCs w:val="28"/>
          <w:lang w:val="en-US"/>
        </w:rPr>
        <w:t>CGEIT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Кодекс профессиональной этики аудитора </w:t>
      </w:r>
      <w:r w:rsidRPr="00555EB1">
        <w:rPr>
          <w:sz w:val="28"/>
          <w:szCs w:val="28"/>
          <w:lang w:val="en-US"/>
        </w:rPr>
        <w:t>ISACA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Аудит информационной безопасности: понятие, цели, задачи, методы проведения и этапы 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Аудит информационной безопасности: стандарты, сертификаты.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Характеристика систем управления конфигурацией ИТ-инфраструктуры: SystemsManagementServer 2003, HP OpenView, IT ServiceBridge, IBM TivoliBusinessSystemsManager</w:t>
      </w:r>
    </w:p>
    <w:p w:rsidR="00780B74" w:rsidRPr="00555EB1" w:rsidRDefault="00780B74" w:rsidP="007E34FF">
      <w:pPr>
        <w:numPr>
          <w:ilvl w:val="0"/>
          <w:numId w:val="4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Организация аудита информационных систем с помощью </w:t>
      </w:r>
      <w:r w:rsidRPr="00555EB1">
        <w:rPr>
          <w:sz w:val="28"/>
          <w:szCs w:val="28"/>
          <w:lang w:val="en-US"/>
        </w:rPr>
        <w:t>ITIL</w:t>
      </w:r>
      <w:r w:rsidRPr="00555EB1">
        <w:rPr>
          <w:sz w:val="28"/>
          <w:szCs w:val="28"/>
        </w:rPr>
        <w:t>.</w:t>
      </w:r>
    </w:p>
    <w:p w:rsidR="00780B74" w:rsidRPr="00555EB1" w:rsidRDefault="00780B74" w:rsidP="007E34FF">
      <w:pPr>
        <w:rPr>
          <w:b/>
          <w:bCs/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7.3. Курсовая работа</w:t>
      </w:r>
      <w:r>
        <w:rPr>
          <w:sz w:val="28"/>
          <w:szCs w:val="28"/>
        </w:rPr>
        <w:t>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предусмотрена</w:t>
      </w:r>
      <w:r>
        <w:rPr>
          <w:sz w:val="28"/>
          <w:szCs w:val="28"/>
        </w:rPr>
        <w:t>.</w:t>
      </w: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</w:p>
    <w:p w:rsidR="00780B74" w:rsidRPr="00555EB1" w:rsidRDefault="00780B74" w:rsidP="00555EB1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7.4. Вопросы, выносимые на самостоятельную работу</w:t>
      </w:r>
      <w:r>
        <w:rPr>
          <w:sz w:val="28"/>
          <w:szCs w:val="28"/>
        </w:rPr>
        <w:t>: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Аудит информационной безопасности: цели и задачи.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Методика проведения аудита информационной безопасности.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Организация управления аппаратными ресурсами в организации.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Организация управления программными ресурсами в организации.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Аудит информационных систем как часть ИТ- стратегии  фирмы.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Организация управления ресурсами данных на фирме.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Организация телекоммуникаций и сетей в организации.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Интернет в инфраструктуре новых информационных технологий.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Международная ассоциация аудита и контроля информационных систем ISACA.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Компании – системные интеграторы.</w:t>
      </w:r>
    </w:p>
    <w:p w:rsidR="00780B74" w:rsidRPr="00555EB1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Оформление результатов аудита информационной системы.</w:t>
      </w:r>
    </w:p>
    <w:p w:rsidR="00780B74" w:rsidRDefault="00780B74" w:rsidP="007E34FF">
      <w:pPr>
        <w:numPr>
          <w:ilvl w:val="0"/>
          <w:numId w:val="45"/>
        </w:numPr>
        <w:suppressAutoHyphens w:val="0"/>
        <w:rPr>
          <w:sz w:val="28"/>
          <w:szCs w:val="28"/>
        </w:rPr>
      </w:pPr>
      <w:r w:rsidRPr="00555EB1">
        <w:rPr>
          <w:sz w:val="28"/>
          <w:szCs w:val="28"/>
        </w:rPr>
        <w:t>Методики оценки текущего состояния ИС.</w:t>
      </w:r>
    </w:p>
    <w:p w:rsidR="00780B74" w:rsidRDefault="00780B74" w:rsidP="00B019F6">
      <w:pPr>
        <w:suppressAutoHyphens w:val="0"/>
        <w:rPr>
          <w:sz w:val="28"/>
          <w:szCs w:val="28"/>
        </w:rPr>
      </w:pPr>
    </w:p>
    <w:p w:rsidR="00780B74" w:rsidRDefault="00780B74" w:rsidP="00B019F6">
      <w:pPr>
        <w:suppressAutoHyphens w:val="0"/>
        <w:ind w:firstLine="708"/>
        <w:rPr>
          <w:sz w:val="28"/>
          <w:szCs w:val="28"/>
        </w:rPr>
      </w:pPr>
      <w:r>
        <w:rPr>
          <w:sz w:val="28"/>
          <w:szCs w:val="28"/>
        </w:rPr>
        <w:t>7.5.Тестовые вопросы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480" w:line="250" w:lineRule="exact"/>
        <w:ind w:left="979" w:hanging="931"/>
        <w:jc w:val="both"/>
        <w:rPr>
          <w:sz w:val="28"/>
          <w:szCs w:val="28"/>
        </w:rPr>
      </w:pPr>
      <w:r>
        <w:tab/>
      </w:r>
      <w:r w:rsidRPr="00B019F6">
        <w:rPr>
          <w:sz w:val="28"/>
          <w:szCs w:val="28"/>
        </w:rPr>
        <w:t>1.   Аудитор ИС</w:t>
      </w:r>
      <w:r w:rsidRPr="00B019F6">
        <w:rPr>
          <w:color w:val="000000"/>
          <w:sz w:val="28"/>
          <w:szCs w:val="28"/>
        </w:rPr>
        <w:t>, выполняя проверку контроля приложений, обнаруживает уязвимость в системе программного обеспечения, которая могла реально повлиять на приложения. Аудитор ИС должен: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before="250" w:line="254" w:lineRule="exact"/>
        <w:ind w:left="1440" w:hanging="379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A</w:t>
      </w:r>
      <w:r w:rsidRPr="00B019F6">
        <w:rPr>
          <w:i/>
          <w:iCs/>
          <w:color w:val="000000"/>
          <w:spacing w:val="-24"/>
          <w:sz w:val="28"/>
          <w:szCs w:val="28"/>
        </w:rPr>
        <w:t>.</w:t>
      </w:r>
      <w:r w:rsidRPr="00B019F6">
        <w:rPr>
          <w:i/>
          <w:i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неучитывать эту уязвимость контроля как обзор системы программного обеспечения, что является вне поля этой проверки</w:t>
      </w:r>
      <w:r w:rsidRPr="00B019F6">
        <w:rPr>
          <w:color w:val="000000"/>
          <w:spacing w:val="-10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  <w:rPr>
          <w:sz w:val="28"/>
          <w:szCs w:val="28"/>
        </w:rPr>
      </w:pPr>
      <w:r w:rsidRPr="00B019F6">
        <w:rPr>
          <w:color w:val="000000"/>
          <w:spacing w:val="-31"/>
          <w:sz w:val="28"/>
          <w:szCs w:val="28"/>
          <w:lang w:val="en-US"/>
        </w:rPr>
        <w:t>B</w:t>
      </w:r>
      <w:r w:rsidRPr="00B019F6">
        <w:rPr>
          <w:color w:val="000000"/>
          <w:spacing w:val="-31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сопровождать  детализированную проверку системы программного обеспечения и составлять отчет о контроле за уязвимостями.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440" w:hanging="379"/>
        <w:jc w:val="both"/>
        <w:rPr>
          <w:sz w:val="28"/>
          <w:szCs w:val="28"/>
        </w:rPr>
      </w:pPr>
      <w:r w:rsidRPr="00B019F6">
        <w:rPr>
          <w:color w:val="000000"/>
          <w:spacing w:val="-17"/>
          <w:sz w:val="28"/>
          <w:szCs w:val="28"/>
          <w:lang w:val="en-US"/>
        </w:rPr>
        <w:t>C</w:t>
      </w:r>
      <w:r w:rsidRPr="00B019F6">
        <w:rPr>
          <w:color w:val="000000"/>
          <w:spacing w:val="-17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включать в отчет заголовка, что аудит был ограничен проверкой контроля приложений</w:t>
      </w:r>
      <w:r w:rsidRPr="00B019F6">
        <w:rPr>
          <w:color w:val="000000"/>
          <w:spacing w:val="-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440" w:hanging="379"/>
        <w:jc w:val="both"/>
        <w:rPr>
          <w:sz w:val="28"/>
          <w:szCs w:val="28"/>
        </w:rPr>
      </w:pPr>
      <w:r w:rsidRPr="00B019F6">
        <w:rPr>
          <w:color w:val="000000"/>
          <w:spacing w:val="-20"/>
          <w:sz w:val="28"/>
          <w:szCs w:val="28"/>
          <w:lang w:val="en-US"/>
        </w:rPr>
        <w:t>D</w:t>
      </w:r>
      <w:r w:rsidRPr="00B019F6">
        <w:rPr>
          <w:color w:val="000000"/>
          <w:spacing w:val="-20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провести аудит контролей систем программного обеспечения как необходимый и рекомендуемый детализированной проверкой системы программного обеспечения</w:t>
      </w:r>
      <w:r w:rsidRPr="00B019F6">
        <w:rPr>
          <w:color w:val="000000"/>
          <w:spacing w:val="-1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226"/>
        <w:ind w:left="48"/>
        <w:rPr>
          <w:color w:val="000000"/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</w:rPr>
        <w:tab/>
        <w:t>2.</w:t>
      </w:r>
      <w:r w:rsidRPr="00B019F6">
        <w:rPr>
          <w:color w:val="000000"/>
          <w:sz w:val="28"/>
          <w:szCs w:val="28"/>
        </w:rPr>
        <w:tab/>
        <w:t>Причина контроля в инфраструктуре ИС:</w:t>
      </w:r>
    </w:p>
    <w:p w:rsidR="00780B74" w:rsidRPr="00B019F6" w:rsidRDefault="00780B74" w:rsidP="00B019F6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sz w:val="28"/>
          <w:szCs w:val="28"/>
        </w:rPr>
      </w:pPr>
      <w:r w:rsidRPr="00B019F6">
        <w:rPr>
          <w:color w:val="000000"/>
          <w:spacing w:val="-25"/>
          <w:sz w:val="28"/>
          <w:szCs w:val="28"/>
          <w:lang w:val="en-US"/>
        </w:rPr>
        <w:t>A</w:t>
      </w:r>
      <w:r w:rsidRPr="00B019F6">
        <w:rPr>
          <w:color w:val="000000"/>
          <w:spacing w:val="-2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остается неизменной от руководства инфраструктурой</w:t>
      </w:r>
      <w:r w:rsidRPr="00B019F6">
        <w:rPr>
          <w:color w:val="000000"/>
          <w:spacing w:val="2"/>
          <w:sz w:val="28"/>
          <w:szCs w:val="28"/>
        </w:rPr>
        <w:t>, но инструменты контроля могут  отличаться</w:t>
      </w:r>
      <w:r w:rsidRPr="00B019F6">
        <w:rPr>
          <w:color w:val="000000"/>
          <w:spacing w:val="-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меняется от руководства инфраструктурой</w:t>
      </w:r>
      <w:r w:rsidRPr="00B019F6">
        <w:rPr>
          <w:color w:val="000000"/>
          <w:spacing w:val="-1"/>
          <w:sz w:val="28"/>
          <w:szCs w:val="28"/>
        </w:rPr>
        <w:t>, поэтому инструменты контроля могут отличаться</w:t>
      </w:r>
      <w:r w:rsidRPr="00B019F6">
        <w:rPr>
          <w:color w:val="000000"/>
          <w:spacing w:val="-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color w:val="000000"/>
          <w:spacing w:val="-1"/>
          <w:sz w:val="28"/>
          <w:szCs w:val="28"/>
        </w:rPr>
      </w:pPr>
      <w:r w:rsidRPr="00B019F6">
        <w:rPr>
          <w:color w:val="000000"/>
          <w:spacing w:val="-16"/>
          <w:sz w:val="28"/>
          <w:szCs w:val="28"/>
          <w:lang w:val="en-US"/>
        </w:rPr>
        <w:t>C</w:t>
      </w:r>
      <w:r w:rsidRPr="00B019F6">
        <w:rPr>
          <w:color w:val="000000"/>
          <w:spacing w:val="-1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меняется от руководства инфраструктурой</w:t>
      </w:r>
      <w:r w:rsidRPr="00B019F6">
        <w:rPr>
          <w:color w:val="000000"/>
          <w:spacing w:val="2"/>
          <w:sz w:val="28"/>
          <w:szCs w:val="28"/>
        </w:rPr>
        <w:t xml:space="preserve">, но </w:t>
      </w:r>
      <w:r w:rsidRPr="00B019F6">
        <w:rPr>
          <w:color w:val="000000"/>
          <w:spacing w:val="-1"/>
          <w:sz w:val="28"/>
          <w:szCs w:val="28"/>
        </w:rPr>
        <w:t>инструменты контроля могут остаться теми же.</w:t>
      </w:r>
    </w:p>
    <w:p w:rsidR="00780B74" w:rsidRPr="00B019F6" w:rsidRDefault="00780B74" w:rsidP="00B019F6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color w:val="000000"/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остается неизменной от руководства инфраструктурой и выполнения инструментами контроля, который также остается тот же.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245" w:line="254" w:lineRule="exact"/>
        <w:ind w:left="979" w:hanging="931"/>
        <w:rPr>
          <w:sz w:val="28"/>
          <w:szCs w:val="28"/>
        </w:rPr>
      </w:pPr>
      <w:r w:rsidRPr="00B019F6">
        <w:rPr>
          <w:color w:val="000000"/>
          <w:spacing w:val="-17"/>
          <w:sz w:val="28"/>
          <w:szCs w:val="28"/>
        </w:rPr>
        <w:tab/>
        <w:t>3.</w:t>
      </w:r>
      <w:r w:rsidRPr="00B019F6">
        <w:rPr>
          <w:color w:val="000000"/>
          <w:sz w:val="28"/>
          <w:szCs w:val="28"/>
        </w:rPr>
        <w:tab/>
        <w:t>Который из нижеследующих типов рисков подразумевает компенсацию проверкой в рассматриваемой области</w:t>
      </w:r>
      <w:r w:rsidRPr="00B019F6">
        <w:rPr>
          <w:color w:val="000000"/>
          <w:spacing w:val="-4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before="250"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A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Риск контролей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Риск обнаружения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16"/>
          <w:sz w:val="28"/>
          <w:szCs w:val="28"/>
          <w:lang w:val="en-US"/>
        </w:rPr>
        <w:t>C</w:t>
      </w:r>
      <w:r w:rsidRPr="00B019F6">
        <w:rPr>
          <w:color w:val="000000"/>
          <w:spacing w:val="-1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Риск наследования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Риск примера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254" w:line="250" w:lineRule="exact"/>
        <w:ind w:left="979" w:hanging="931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</w:rPr>
        <w:tab/>
        <w:t>4.</w:t>
      </w:r>
      <w:r w:rsidRPr="00B019F6">
        <w:rPr>
          <w:color w:val="000000"/>
          <w:sz w:val="28"/>
          <w:szCs w:val="28"/>
        </w:rPr>
        <w:tab/>
        <w:t xml:space="preserve">Аудитор ИС сопровождает нетривиальные тесты новым </w:t>
      </w:r>
      <w:r w:rsidRPr="00B019F6">
        <w:rPr>
          <w:color w:val="000000"/>
          <w:spacing w:val="-2"/>
          <w:sz w:val="28"/>
          <w:szCs w:val="28"/>
        </w:rPr>
        <w:t xml:space="preserve">  расчетным модулем. У аудитора весьма загруженный график работы и ограничено время на экспертизу. Который из видов  аудита мог бы быть использован в этой ситуации?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before="250" w:line="250" w:lineRule="exact"/>
        <w:ind w:left="1003"/>
        <w:rPr>
          <w:sz w:val="28"/>
          <w:szCs w:val="28"/>
        </w:rPr>
      </w:pPr>
      <w:r w:rsidRPr="00B019F6">
        <w:rPr>
          <w:color w:val="000000"/>
          <w:spacing w:val="-25"/>
          <w:sz w:val="28"/>
          <w:szCs w:val="28"/>
          <w:lang w:val="en-US"/>
        </w:rPr>
        <w:t>A</w:t>
      </w:r>
      <w:r w:rsidRPr="00B019F6">
        <w:rPr>
          <w:color w:val="000000"/>
          <w:spacing w:val="-2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Тестирование данных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3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-3"/>
          <w:sz w:val="28"/>
          <w:szCs w:val="28"/>
        </w:rPr>
        <w:t>Параллельная симуляция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3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-1"/>
          <w:sz w:val="28"/>
          <w:szCs w:val="28"/>
        </w:rPr>
        <w:t>Интегрированное средство тестирования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3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Воплощенный модуль аудита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250" w:line="254" w:lineRule="exact"/>
        <w:ind w:left="979" w:hanging="931"/>
        <w:rPr>
          <w:color w:val="000000"/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</w:rPr>
        <w:tab/>
        <w:t>5.</w:t>
      </w:r>
      <w:r w:rsidRPr="00B019F6">
        <w:rPr>
          <w:color w:val="000000"/>
          <w:sz w:val="28"/>
          <w:szCs w:val="28"/>
        </w:rPr>
        <w:tab/>
        <w:t>Первоначальная цель самооценки контроля или программа контроля самоуверенности это:</w:t>
      </w:r>
    </w:p>
    <w:p w:rsidR="00780B74" w:rsidRPr="00B019F6" w:rsidRDefault="00780B74" w:rsidP="00B019F6">
      <w:pPr>
        <w:shd w:val="clear" w:color="auto" w:fill="FFFFFF"/>
        <w:tabs>
          <w:tab w:val="left" w:pos="1378"/>
        </w:tabs>
        <w:spacing w:before="240" w:line="254" w:lineRule="exact"/>
        <w:ind w:left="989"/>
        <w:rPr>
          <w:sz w:val="28"/>
          <w:szCs w:val="28"/>
        </w:rPr>
      </w:pPr>
      <w:r w:rsidRPr="00B019F6">
        <w:rPr>
          <w:color w:val="000000"/>
          <w:spacing w:val="-25"/>
          <w:sz w:val="28"/>
          <w:szCs w:val="28"/>
          <w:lang w:val="en-US"/>
        </w:rPr>
        <w:t>A</w:t>
      </w:r>
      <w:r w:rsidRPr="00B019F6">
        <w:rPr>
          <w:color w:val="000000"/>
          <w:spacing w:val="-2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заменить некоторые внутренние ответственности аудитора</w:t>
      </w:r>
      <w:r w:rsidRPr="00B019F6">
        <w:rPr>
          <w:color w:val="000000"/>
          <w:spacing w:val="-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78"/>
        </w:tabs>
        <w:spacing w:line="254" w:lineRule="exact"/>
        <w:ind w:left="989"/>
        <w:rPr>
          <w:sz w:val="28"/>
          <w:szCs w:val="28"/>
        </w:rPr>
      </w:pPr>
      <w:r w:rsidRPr="00B019F6">
        <w:rPr>
          <w:color w:val="000000"/>
          <w:spacing w:val="-28"/>
          <w:sz w:val="28"/>
          <w:szCs w:val="28"/>
          <w:lang w:val="en-US"/>
        </w:rPr>
        <w:t>B</w:t>
      </w:r>
      <w:r w:rsidRPr="00B019F6">
        <w:rPr>
          <w:color w:val="000000"/>
          <w:spacing w:val="-2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удалить ответственность контролей по линии менеджеров</w:t>
      </w:r>
      <w:r w:rsidRPr="00B019F6">
        <w:rPr>
          <w:color w:val="000000"/>
          <w:spacing w:val="-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78"/>
        </w:tabs>
        <w:spacing w:line="254" w:lineRule="exact"/>
        <w:ind w:left="989"/>
        <w:rPr>
          <w:sz w:val="28"/>
          <w:szCs w:val="28"/>
        </w:rPr>
      </w:pPr>
      <w:r w:rsidRPr="00B019F6">
        <w:rPr>
          <w:color w:val="000000"/>
          <w:spacing w:val="-16"/>
          <w:sz w:val="28"/>
          <w:szCs w:val="28"/>
          <w:lang w:val="en-US"/>
        </w:rPr>
        <w:t>C</w:t>
      </w:r>
      <w:r w:rsidRPr="00B019F6">
        <w:rPr>
          <w:color w:val="000000"/>
          <w:spacing w:val="-1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превзойти мониторинг контроля ответственности по функциональности</w:t>
      </w:r>
      <w:r w:rsidRPr="00B019F6">
        <w:rPr>
          <w:color w:val="000000"/>
          <w:spacing w:val="-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78"/>
        </w:tabs>
        <w:spacing w:line="254" w:lineRule="exact"/>
        <w:ind w:left="989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улучшить мониторинг общего контроля организации.</w:t>
      </w:r>
    </w:p>
    <w:p w:rsidR="00780B74" w:rsidRPr="00B019F6" w:rsidRDefault="00780B74" w:rsidP="00B019F6">
      <w:pPr>
        <w:shd w:val="clear" w:color="auto" w:fill="FFFFFF"/>
        <w:tabs>
          <w:tab w:val="left" w:pos="979"/>
        </w:tabs>
        <w:spacing w:before="221"/>
        <w:ind w:left="48"/>
        <w:rPr>
          <w:sz w:val="28"/>
          <w:szCs w:val="28"/>
        </w:rPr>
      </w:pPr>
      <w:r w:rsidRPr="00B019F6">
        <w:rPr>
          <w:color w:val="000000"/>
          <w:spacing w:val="-20"/>
          <w:sz w:val="28"/>
          <w:szCs w:val="28"/>
        </w:rPr>
        <w:tab/>
        <w:t>6.</w:t>
      </w:r>
      <w:r w:rsidRPr="00B019F6">
        <w:rPr>
          <w:color w:val="000000"/>
          <w:sz w:val="28"/>
          <w:szCs w:val="28"/>
        </w:rPr>
        <w:tab/>
        <w:t>Который из следующих лучших обзоров описывает раннюю стадию аудита ИС</w:t>
      </w:r>
      <w:r w:rsidRPr="00B019F6">
        <w:rPr>
          <w:color w:val="000000"/>
          <w:spacing w:val="-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before="250" w:line="250" w:lineRule="exact"/>
        <w:ind w:left="970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A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Делая обзор ключевых организационных средств</w:t>
      </w:r>
      <w:r w:rsidRPr="00B019F6">
        <w:rPr>
          <w:color w:val="000000"/>
          <w:spacing w:val="-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70"/>
        <w:rPr>
          <w:sz w:val="28"/>
          <w:szCs w:val="28"/>
        </w:rPr>
      </w:pPr>
      <w:r w:rsidRPr="00B019F6">
        <w:rPr>
          <w:color w:val="000000"/>
          <w:spacing w:val="-28"/>
          <w:sz w:val="28"/>
          <w:szCs w:val="28"/>
          <w:lang w:val="en-US"/>
        </w:rPr>
        <w:t>B</w:t>
      </w:r>
      <w:r w:rsidRPr="00B019F6">
        <w:rPr>
          <w:color w:val="000000"/>
          <w:spacing w:val="-2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Оценивая инфраструктуру ИС</w:t>
      </w:r>
      <w:r w:rsidRPr="00B019F6">
        <w:rPr>
          <w:color w:val="000000"/>
          <w:spacing w:val="-3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70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Понимая бизнес-процессы и инфраструктуру применительно к аудиту</w:t>
      </w:r>
      <w:r w:rsidRPr="00B019F6">
        <w:rPr>
          <w:color w:val="000000"/>
          <w:spacing w:val="-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70"/>
        <w:rPr>
          <w:color w:val="000000"/>
          <w:spacing w:val="-4"/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Заслушивая предыдущий из докладываемых отчетов аудита ИС.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rPr>
          <w:color w:val="000000"/>
          <w:spacing w:val="-4"/>
          <w:sz w:val="28"/>
          <w:szCs w:val="28"/>
        </w:rPr>
      </w:pP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00" w:hanging="900"/>
        <w:rPr>
          <w:sz w:val="28"/>
          <w:szCs w:val="28"/>
        </w:rPr>
      </w:pPr>
      <w:r w:rsidRPr="00B019F6">
        <w:rPr>
          <w:color w:val="000000"/>
          <w:sz w:val="28"/>
          <w:szCs w:val="28"/>
        </w:rPr>
        <w:tab/>
        <w:t>7.            Самая лучшая из инфраструктур в использовании средств интегрированного контроля – это необходимость</w:t>
      </w:r>
      <w:r w:rsidRPr="00B019F6">
        <w:rPr>
          <w:color w:val="000000"/>
          <w:spacing w:val="-2"/>
          <w:sz w:val="28"/>
          <w:szCs w:val="28"/>
        </w:rPr>
        <w:t>:</w:t>
      </w:r>
    </w:p>
    <w:p w:rsidR="00780B74" w:rsidRPr="00B019F6" w:rsidRDefault="00780B74" w:rsidP="00B019F6">
      <w:pPr>
        <w:shd w:val="clear" w:color="auto" w:fill="FFFFFF"/>
        <w:tabs>
          <w:tab w:val="left" w:pos="418"/>
        </w:tabs>
        <w:spacing w:before="240" w:line="254" w:lineRule="exact"/>
        <w:ind w:left="38" w:firstLine="1042"/>
        <w:rPr>
          <w:sz w:val="28"/>
          <w:szCs w:val="28"/>
        </w:rPr>
      </w:pPr>
      <w:r w:rsidRPr="00B019F6">
        <w:rPr>
          <w:color w:val="000000"/>
          <w:spacing w:val="-29"/>
          <w:sz w:val="28"/>
          <w:szCs w:val="28"/>
          <w:lang w:val="en-US"/>
        </w:rPr>
        <w:t>A</w:t>
      </w:r>
      <w:r w:rsidRPr="00B019F6">
        <w:rPr>
          <w:color w:val="000000"/>
          <w:spacing w:val="-2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изолировать контроль данных от производственных данных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4" w:lineRule="exact"/>
        <w:ind w:left="1440" w:hanging="360"/>
        <w:rPr>
          <w:sz w:val="28"/>
          <w:szCs w:val="28"/>
        </w:rPr>
      </w:pPr>
      <w:r w:rsidRPr="00B019F6">
        <w:rPr>
          <w:color w:val="000000"/>
          <w:spacing w:val="-29"/>
          <w:sz w:val="28"/>
          <w:szCs w:val="28"/>
          <w:lang w:val="en-US"/>
        </w:rPr>
        <w:t>B</w:t>
      </w:r>
      <w:r w:rsidRPr="00B019F6">
        <w:rPr>
          <w:color w:val="000000"/>
          <w:spacing w:val="-2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заметить персонального пользователя таким образом, чтобы делать подтверждения на вывод информации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418"/>
        </w:tabs>
        <w:spacing w:line="254" w:lineRule="exact"/>
        <w:ind w:left="38" w:firstLine="1042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  <w:lang w:val="en-US"/>
        </w:rPr>
        <w:t>C</w:t>
      </w:r>
      <w:r w:rsidRPr="00B019F6">
        <w:rPr>
          <w:color w:val="000000"/>
          <w:spacing w:val="-1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сегрегировать особые записи файлов мастера</w:t>
      </w:r>
      <w:r w:rsidRPr="00B019F6">
        <w:rPr>
          <w:color w:val="000000"/>
          <w:spacing w:val="-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418"/>
        </w:tabs>
        <w:spacing w:line="254" w:lineRule="exact"/>
        <w:ind w:left="38" w:firstLine="1042"/>
        <w:rPr>
          <w:color w:val="000000"/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D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собрать транзакцию и записи файлов в отдельной папке.</w:t>
      </w:r>
    </w:p>
    <w:p w:rsidR="00780B74" w:rsidRPr="00B019F6" w:rsidRDefault="00780B74" w:rsidP="00B019F6">
      <w:pPr>
        <w:shd w:val="clear" w:color="auto" w:fill="FFFFFF"/>
        <w:tabs>
          <w:tab w:val="left" w:pos="418"/>
        </w:tabs>
        <w:spacing w:line="254" w:lineRule="exact"/>
        <w:ind w:left="38" w:firstLine="1042"/>
        <w:rPr>
          <w:sz w:val="28"/>
          <w:szCs w:val="28"/>
        </w:rPr>
      </w:pPr>
    </w:p>
    <w:p w:rsidR="00780B74" w:rsidRPr="00B019F6" w:rsidRDefault="00780B74" w:rsidP="00B019F6">
      <w:pPr>
        <w:shd w:val="clear" w:color="auto" w:fill="FFFFFF"/>
        <w:spacing w:before="226"/>
        <w:ind w:left="1080"/>
        <w:rPr>
          <w:sz w:val="28"/>
          <w:szCs w:val="28"/>
        </w:rPr>
      </w:pPr>
      <w:r w:rsidRPr="00B019F6">
        <w:rPr>
          <w:color w:val="000000"/>
          <w:sz w:val="28"/>
          <w:szCs w:val="28"/>
        </w:rPr>
        <w:t>8.            Перед докладом результатов старшему менеджменту по аудиту аудитору ИС следует:</w:t>
      </w:r>
    </w:p>
    <w:p w:rsidR="00780B74" w:rsidRPr="00B019F6" w:rsidRDefault="00780B74" w:rsidP="00B019F6">
      <w:pPr>
        <w:shd w:val="clear" w:color="auto" w:fill="FFFFFF"/>
        <w:tabs>
          <w:tab w:val="left" w:pos="403"/>
        </w:tabs>
        <w:spacing w:before="250" w:line="250" w:lineRule="exact"/>
        <w:ind w:left="24" w:firstLine="1056"/>
        <w:rPr>
          <w:sz w:val="28"/>
          <w:szCs w:val="28"/>
        </w:rPr>
      </w:pPr>
      <w:r w:rsidRPr="00B019F6">
        <w:rPr>
          <w:color w:val="000000"/>
          <w:spacing w:val="-29"/>
          <w:sz w:val="28"/>
          <w:szCs w:val="28"/>
          <w:lang w:val="en-US"/>
        </w:rPr>
        <w:t>A</w:t>
      </w:r>
      <w:r w:rsidRPr="00B019F6">
        <w:rPr>
          <w:color w:val="000000"/>
          <w:spacing w:val="-2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подтвердить находки аудита.</w:t>
      </w:r>
    </w:p>
    <w:p w:rsidR="00780B74" w:rsidRPr="00B019F6" w:rsidRDefault="00780B74" w:rsidP="00B019F6">
      <w:pPr>
        <w:shd w:val="clear" w:color="auto" w:fill="FFFFFF"/>
        <w:tabs>
          <w:tab w:val="left" w:pos="403"/>
        </w:tabs>
        <w:spacing w:line="250" w:lineRule="exact"/>
        <w:ind w:left="24" w:firstLine="1056"/>
        <w:rPr>
          <w:sz w:val="28"/>
          <w:szCs w:val="28"/>
        </w:rPr>
      </w:pPr>
      <w:r w:rsidRPr="00B019F6">
        <w:rPr>
          <w:color w:val="000000"/>
          <w:spacing w:val="-31"/>
          <w:sz w:val="28"/>
          <w:szCs w:val="28"/>
          <w:lang w:val="en-US"/>
        </w:rPr>
        <w:t>B</w:t>
      </w:r>
      <w:r w:rsidRPr="00B019F6">
        <w:rPr>
          <w:color w:val="000000"/>
          <w:spacing w:val="-31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подготовить исполнительное резюме и послать его в мене</w:t>
      </w:r>
      <w:r w:rsidRPr="00B019F6">
        <w:rPr>
          <w:color w:val="000000"/>
          <w:spacing w:val="1"/>
          <w:sz w:val="28"/>
          <w:szCs w:val="28"/>
        </w:rPr>
        <w:t>джмент по аудиту.</w:t>
      </w:r>
    </w:p>
    <w:p w:rsidR="00780B74" w:rsidRPr="00B019F6" w:rsidRDefault="00780B74" w:rsidP="00B019F6">
      <w:pPr>
        <w:shd w:val="clear" w:color="auto" w:fill="FFFFFF"/>
        <w:tabs>
          <w:tab w:val="left" w:pos="403"/>
        </w:tabs>
        <w:spacing w:line="250" w:lineRule="exact"/>
        <w:ind w:left="24" w:firstLine="1056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  <w:lang w:val="en-US"/>
        </w:rPr>
        <w:t>C</w:t>
      </w:r>
      <w:r w:rsidRPr="00B019F6">
        <w:rPr>
          <w:color w:val="000000"/>
          <w:spacing w:val="-1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определить рекомендации и представить находки в комитет по аудиту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403"/>
        </w:tabs>
        <w:spacing w:line="250" w:lineRule="exact"/>
        <w:ind w:left="24" w:firstLine="1056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D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1"/>
          <w:sz w:val="28"/>
          <w:szCs w:val="28"/>
        </w:rPr>
        <w:t>получить аудиторское заключение.</w:t>
      </w:r>
    </w:p>
    <w:p w:rsidR="00780B74" w:rsidRPr="00B019F6" w:rsidRDefault="00780B74" w:rsidP="00B019F6">
      <w:pPr>
        <w:shd w:val="clear" w:color="auto" w:fill="FFFFFF"/>
        <w:spacing w:before="254" w:line="250" w:lineRule="exact"/>
        <w:ind w:left="900" w:hanging="192"/>
        <w:rPr>
          <w:color w:val="000000"/>
          <w:spacing w:val="1"/>
          <w:sz w:val="28"/>
          <w:szCs w:val="28"/>
        </w:rPr>
      </w:pPr>
      <w:r w:rsidRPr="00B019F6">
        <w:rPr>
          <w:color w:val="000000"/>
          <w:spacing w:val="1"/>
          <w:sz w:val="28"/>
          <w:szCs w:val="28"/>
        </w:rPr>
        <w:t>9.            В то время как, развивая риск ориентированную программу аудита, который из следующих подойдет больше всего аудитору ИС</w:t>
      </w:r>
      <w:r w:rsidRPr="00B019F6">
        <w:rPr>
          <w:color w:val="000000"/>
          <w:spacing w:val="-5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394"/>
        </w:tabs>
        <w:spacing w:before="250" w:line="250" w:lineRule="exact"/>
        <w:ind w:left="10" w:firstLine="1070"/>
        <w:rPr>
          <w:sz w:val="28"/>
          <w:szCs w:val="28"/>
        </w:rPr>
      </w:pPr>
      <w:r w:rsidRPr="00B019F6">
        <w:rPr>
          <w:color w:val="000000"/>
          <w:spacing w:val="-29"/>
          <w:sz w:val="28"/>
          <w:szCs w:val="28"/>
          <w:lang w:val="en-US"/>
        </w:rPr>
        <w:t>A</w:t>
      </w:r>
      <w:r w:rsidRPr="00B019F6">
        <w:rPr>
          <w:color w:val="000000"/>
          <w:spacing w:val="-2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Бизнес-процессы.</w:t>
      </w:r>
    </w:p>
    <w:p w:rsidR="00780B74" w:rsidRPr="00B019F6" w:rsidRDefault="00780B74" w:rsidP="00B019F6">
      <w:pPr>
        <w:shd w:val="clear" w:color="auto" w:fill="FFFFFF"/>
        <w:tabs>
          <w:tab w:val="left" w:pos="394"/>
        </w:tabs>
        <w:spacing w:line="250" w:lineRule="exact"/>
        <w:ind w:left="10" w:firstLine="1070"/>
        <w:rPr>
          <w:sz w:val="28"/>
          <w:szCs w:val="28"/>
        </w:rPr>
      </w:pPr>
      <w:r w:rsidRPr="00B019F6">
        <w:rPr>
          <w:color w:val="000000"/>
          <w:spacing w:val="-31"/>
          <w:sz w:val="28"/>
          <w:szCs w:val="28"/>
          <w:lang w:val="en-US"/>
        </w:rPr>
        <w:t>B</w:t>
      </w:r>
      <w:r w:rsidRPr="00B019F6">
        <w:rPr>
          <w:color w:val="000000"/>
          <w:spacing w:val="-31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Критические ИТ приложения.</w:t>
      </w:r>
    </w:p>
    <w:p w:rsidR="00780B74" w:rsidRPr="00B019F6" w:rsidRDefault="00780B74" w:rsidP="00B019F6">
      <w:pPr>
        <w:shd w:val="clear" w:color="auto" w:fill="FFFFFF"/>
        <w:tabs>
          <w:tab w:val="left" w:pos="394"/>
        </w:tabs>
        <w:spacing w:line="250" w:lineRule="exact"/>
        <w:ind w:left="10" w:firstLine="1070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  <w:lang w:val="en-US"/>
        </w:rPr>
        <w:t>C</w:t>
      </w:r>
      <w:r w:rsidRPr="00B019F6">
        <w:rPr>
          <w:color w:val="000000"/>
          <w:spacing w:val="-1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 xml:space="preserve">   Операционные контроли.</w:t>
      </w:r>
    </w:p>
    <w:p w:rsidR="00780B74" w:rsidRPr="00B019F6" w:rsidRDefault="00780B74" w:rsidP="00B019F6">
      <w:pPr>
        <w:shd w:val="clear" w:color="auto" w:fill="FFFFFF"/>
        <w:tabs>
          <w:tab w:val="left" w:pos="394"/>
        </w:tabs>
        <w:spacing w:line="250" w:lineRule="exact"/>
        <w:ind w:left="10" w:firstLine="1070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D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 Бизнес-стратегии.</w:t>
      </w:r>
    </w:p>
    <w:p w:rsidR="00780B74" w:rsidRPr="00B019F6" w:rsidRDefault="00780B74" w:rsidP="00B019F6">
      <w:pPr>
        <w:shd w:val="clear" w:color="auto" w:fill="FFFFFF"/>
        <w:spacing w:before="221"/>
        <w:ind w:firstLine="708"/>
        <w:rPr>
          <w:color w:val="000000"/>
          <w:spacing w:val="-5"/>
          <w:sz w:val="28"/>
          <w:szCs w:val="28"/>
        </w:rPr>
      </w:pPr>
      <w:r w:rsidRPr="00B019F6">
        <w:rPr>
          <w:color w:val="000000"/>
          <w:spacing w:val="-5"/>
          <w:sz w:val="28"/>
          <w:szCs w:val="28"/>
        </w:rPr>
        <w:t xml:space="preserve">10.          В первую очередь использование общего аудита программного обеспечения – это: </w:t>
      </w:r>
    </w:p>
    <w:p w:rsidR="00780B74" w:rsidRPr="00B019F6" w:rsidRDefault="00780B74" w:rsidP="00B019F6">
      <w:pPr>
        <w:shd w:val="clear" w:color="auto" w:fill="FFFFFF"/>
        <w:tabs>
          <w:tab w:val="left" w:pos="374"/>
        </w:tabs>
        <w:spacing w:before="245" w:line="250" w:lineRule="exact"/>
        <w:ind w:firstLine="900"/>
        <w:rPr>
          <w:color w:val="000000"/>
          <w:sz w:val="28"/>
          <w:szCs w:val="28"/>
        </w:rPr>
      </w:pPr>
      <w:r w:rsidRPr="00B019F6">
        <w:rPr>
          <w:color w:val="000000"/>
          <w:spacing w:val="-29"/>
          <w:sz w:val="28"/>
          <w:szCs w:val="28"/>
          <w:lang w:val="en-US"/>
        </w:rPr>
        <w:t>A</w:t>
      </w:r>
      <w:r w:rsidRPr="00B019F6">
        <w:rPr>
          <w:color w:val="000000"/>
          <w:spacing w:val="-2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аудиторский контроль  программного обеспечения.</w:t>
      </w:r>
    </w:p>
    <w:p w:rsidR="00780B74" w:rsidRPr="00B019F6" w:rsidRDefault="00780B74" w:rsidP="00B019F6">
      <w:pPr>
        <w:shd w:val="clear" w:color="auto" w:fill="FFFFFF"/>
        <w:tabs>
          <w:tab w:val="left" w:pos="374"/>
        </w:tabs>
        <w:spacing w:line="250" w:lineRule="exact"/>
        <w:ind w:firstLine="900"/>
        <w:rPr>
          <w:sz w:val="28"/>
          <w:szCs w:val="28"/>
        </w:rPr>
      </w:pPr>
      <w:r w:rsidRPr="00B019F6">
        <w:rPr>
          <w:color w:val="000000"/>
          <w:spacing w:val="-32"/>
          <w:sz w:val="28"/>
          <w:szCs w:val="28"/>
          <w:lang w:val="en-US"/>
        </w:rPr>
        <w:t>B</w:t>
      </w:r>
      <w:r w:rsidRPr="00B019F6">
        <w:rPr>
          <w:color w:val="000000"/>
          <w:spacing w:val="-3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проверка неавторизованного доступа к данным.</w:t>
      </w:r>
    </w:p>
    <w:p w:rsidR="00780B74" w:rsidRPr="00B019F6" w:rsidRDefault="00780B74" w:rsidP="00B019F6">
      <w:pPr>
        <w:shd w:val="clear" w:color="auto" w:fill="FFFFFF"/>
        <w:tabs>
          <w:tab w:val="left" w:pos="374"/>
        </w:tabs>
        <w:spacing w:line="250" w:lineRule="exact"/>
        <w:ind w:firstLine="900"/>
        <w:rPr>
          <w:sz w:val="28"/>
          <w:szCs w:val="28"/>
        </w:rPr>
      </w:pPr>
      <w:r w:rsidRPr="00B019F6">
        <w:rPr>
          <w:color w:val="000000"/>
          <w:spacing w:val="-20"/>
          <w:sz w:val="28"/>
          <w:szCs w:val="28"/>
          <w:lang w:val="en-US"/>
        </w:rPr>
        <w:t>C</w:t>
      </w:r>
      <w:r w:rsidRPr="00B019F6">
        <w:rPr>
          <w:color w:val="000000"/>
          <w:spacing w:val="-20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извлечение необходимых данных для аудита.</w:t>
      </w:r>
    </w:p>
    <w:p w:rsidR="00780B74" w:rsidRPr="00B019F6" w:rsidRDefault="00780B74" w:rsidP="00B019F6">
      <w:pPr>
        <w:shd w:val="clear" w:color="auto" w:fill="FFFFFF"/>
        <w:tabs>
          <w:tab w:val="left" w:pos="374"/>
        </w:tabs>
        <w:spacing w:line="250" w:lineRule="exact"/>
        <w:ind w:firstLine="900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D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сокращение необходимости  в транзакционном подтверждении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rPr>
          <w:sz w:val="28"/>
          <w:szCs w:val="28"/>
        </w:rPr>
      </w:pPr>
    </w:p>
    <w:p w:rsidR="00780B74" w:rsidRPr="00B019F6" w:rsidRDefault="00780B74" w:rsidP="00B019F6">
      <w:pPr>
        <w:jc w:val="both"/>
        <w:rPr>
          <w:b/>
          <w:bCs/>
          <w:i/>
          <w:iCs/>
          <w:sz w:val="28"/>
          <w:szCs w:val="28"/>
        </w:rPr>
      </w:pPr>
    </w:p>
    <w:p w:rsidR="00780B74" w:rsidRPr="00B019F6" w:rsidRDefault="00780B74" w:rsidP="00B019F6">
      <w:pPr>
        <w:shd w:val="clear" w:color="auto" w:fill="FFFFFF"/>
        <w:tabs>
          <w:tab w:val="left" w:pos="994"/>
        </w:tabs>
        <w:spacing w:before="480" w:line="250" w:lineRule="exact"/>
        <w:ind w:left="994" w:hanging="936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</w:rPr>
        <w:tab/>
        <w:t>11.</w:t>
      </w:r>
      <w:r w:rsidRPr="00B019F6">
        <w:rPr>
          <w:color w:val="000000"/>
          <w:sz w:val="28"/>
          <w:szCs w:val="28"/>
        </w:rPr>
        <w:tab/>
        <w:t>Которая из следующих задач может быть выполнена одним и тем же человеком в хорошо контролируемом информационно-процессорном компьютерном центре</w:t>
      </w:r>
      <w:r w:rsidRPr="00B019F6">
        <w:rPr>
          <w:color w:val="000000"/>
          <w:spacing w:val="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64"/>
        </w:tabs>
        <w:spacing w:before="254" w:line="250" w:lineRule="exact"/>
        <w:ind w:left="1070"/>
        <w:jc w:val="both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Администрирование безопасности и управление изменениями.</w:t>
      </w:r>
    </w:p>
    <w:p w:rsidR="00780B74" w:rsidRPr="00B019F6" w:rsidRDefault="00780B74" w:rsidP="00B019F6">
      <w:pPr>
        <w:shd w:val="clear" w:color="auto" w:fill="FFFFFF"/>
        <w:tabs>
          <w:tab w:val="left" w:pos="1464"/>
        </w:tabs>
        <w:spacing w:line="250" w:lineRule="exact"/>
        <w:ind w:left="1070"/>
        <w:jc w:val="both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Компьютерные вычисления</w:t>
      </w:r>
      <w:r w:rsidRPr="00B019F6">
        <w:rPr>
          <w:color w:val="000000"/>
          <w:spacing w:val="4"/>
          <w:sz w:val="28"/>
          <w:szCs w:val="28"/>
        </w:rPr>
        <w:t xml:space="preserve"> и развитие систем.</w:t>
      </w:r>
    </w:p>
    <w:p w:rsidR="00780B74" w:rsidRPr="00B019F6" w:rsidRDefault="00780B74" w:rsidP="00B019F6">
      <w:pPr>
        <w:shd w:val="clear" w:color="auto" w:fill="FFFFFF"/>
        <w:tabs>
          <w:tab w:val="left" w:pos="1464"/>
        </w:tabs>
        <w:spacing w:line="250" w:lineRule="exact"/>
        <w:ind w:left="1070"/>
        <w:jc w:val="both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Развитие систем и управление изменениями.</w:t>
      </w:r>
    </w:p>
    <w:p w:rsidR="00780B74" w:rsidRPr="00B019F6" w:rsidRDefault="00780B74" w:rsidP="00B019F6">
      <w:pPr>
        <w:shd w:val="clear" w:color="auto" w:fill="FFFFFF"/>
        <w:tabs>
          <w:tab w:val="left" w:pos="1464"/>
        </w:tabs>
        <w:spacing w:line="250" w:lineRule="exact"/>
        <w:ind w:left="1070"/>
        <w:jc w:val="both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Развитие систем и содержание систем.</w:t>
      </w:r>
    </w:p>
    <w:p w:rsidR="00780B74" w:rsidRPr="00B019F6" w:rsidRDefault="00780B74" w:rsidP="00B019F6">
      <w:pPr>
        <w:shd w:val="clear" w:color="auto" w:fill="FFFFFF"/>
        <w:tabs>
          <w:tab w:val="left" w:pos="900"/>
        </w:tabs>
        <w:spacing w:before="235"/>
        <w:ind w:left="900" w:hanging="900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12.</w:t>
      </w:r>
      <w:r w:rsidRPr="00B019F6">
        <w:rPr>
          <w:color w:val="000000"/>
          <w:sz w:val="28"/>
          <w:szCs w:val="28"/>
        </w:rPr>
        <w:tab/>
        <w:t>Который из самых критических контролей находится над администрированием баз данных</w:t>
      </w:r>
      <w:r w:rsidRPr="00B019F6">
        <w:rPr>
          <w:color w:val="000000"/>
          <w:spacing w:val="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before="245" w:line="250" w:lineRule="exact"/>
        <w:ind w:left="1056"/>
        <w:jc w:val="both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 Подтверждение функционирования доступа к Базам Данных.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line="250" w:lineRule="exact"/>
        <w:ind w:left="1056"/>
        <w:jc w:val="both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 Подразделение обязанностей.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line="250" w:lineRule="exact"/>
        <w:ind w:left="1056"/>
        <w:jc w:val="both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 Проверка доступа к логам и их деятельности.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line="250" w:lineRule="exact"/>
        <w:ind w:left="1056"/>
        <w:jc w:val="both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 Проверка использования инструментов баз данных.</w:t>
      </w:r>
    </w:p>
    <w:p w:rsidR="00780B74" w:rsidRPr="00B019F6" w:rsidRDefault="00780B74" w:rsidP="00B019F6">
      <w:pPr>
        <w:shd w:val="clear" w:color="auto" w:fill="FFFFFF"/>
        <w:tabs>
          <w:tab w:val="left" w:pos="994"/>
        </w:tabs>
        <w:spacing w:before="230"/>
        <w:ind w:left="58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</w:rPr>
        <w:tab/>
        <w:t>13.</w:t>
      </w:r>
      <w:r w:rsidRPr="00B019F6">
        <w:rPr>
          <w:color w:val="000000"/>
          <w:sz w:val="28"/>
          <w:szCs w:val="28"/>
        </w:rPr>
        <w:tab/>
        <w:t>Который из следующих ответов мог бы быть включен в стратегический план ИС</w:t>
      </w:r>
      <w:r w:rsidRPr="00B019F6">
        <w:rPr>
          <w:color w:val="000000"/>
          <w:spacing w:val="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30"/>
        </w:tabs>
        <w:spacing w:before="245" w:line="250" w:lineRule="exact"/>
        <w:ind w:left="1042"/>
        <w:jc w:val="both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Спецификации по запланированной покупке аппаратного обеспечения.</w:t>
      </w:r>
    </w:p>
    <w:p w:rsidR="00780B74" w:rsidRPr="00B019F6" w:rsidRDefault="00780B74" w:rsidP="00B019F6">
      <w:pPr>
        <w:shd w:val="clear" w:color="auto" w:fill="FFFFFF"/>
        <w:tabs>
          <w:tab w:val="left" w:pos="1430"/>
        </w:tabs>
        <w:spacing w:line="250" w:lineRule="exact"/>
        <w:ind w:left="1042"/>
        <w:jc w:val="both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Анализ будущих целей бизнеса.</w:t>
      </w:r>
    </w:p>
    <w:p w:rsidR="00780B74" w:rsidRPr="00B019F6" w:rsidRDefault="00780B74" w:rsidP="00B019F6">
      <w:pPr>
        <w:shd w:val="clear" w:color="auto" w:fill="FFFFFF"/>
        <w:tabs>
          <w:tab w:val="left" w:pos="1430"/>
        </w:tabs>
        <w:spacing w:line="250" w:lineRule="exact"/>
        <w:ind w:left="1042"/>
        <w:jc w:val="both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Целевые данные для развития проектов.</w:t>
      </w:r>
    </w:p>
    <w:p w:rsidR="00780B74" w:rsidRPr="00B019F6" w:rsidRDefault="00780B74" w:rsidP="00B019F6">
      <w:pPr>
        <w:shd w:val="clear" w:color="auto" w:fill="FFFFFF"/>
        <w:tabs>
          <w:tab w:val="left" w:pos="1430"/>
        </w:tabs>
        <w:spacing w:line="250" w:lineRule="exact"/>
        <w:ind w:left="1042"/>
        <w:jc w:val="both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  <w:lang w:val="en-US"/>
        </w:rPr>
        <w:t>D</w:t>
      </w:r>
      <w:r w:rsidRPr="00B019F6">
        <w:rPr>
          <w:color w:val="000000"/>
          <w:spacing w:val="-1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3"/>
          <w:sz w:val="28"/>
          <w:szCs w:val="28"/>
        </w:rPr>
        <w:t>Ежегодное бюджетирование целей для департамента ИС.</w:t>
      </w:r>
    </w:p>
    <w:p w:rsidR="00780B74" w:rsidRPr="00B019F6" w:rsidRDefault="00780B74" w:rsidP="00B019F6">
      <w:pPr>
        <w:shd w:val="clear" w:color="auto" w:fill="FFFFFF"/>
        <w:tabs>
          <w:tab w:val="left" w:pos="994"/>
        </w:tabs>
        <w:spacing w:before="230"/>
        <w:ind w:left="58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14.</w:t>
      </w:r>
      <w:r w:rsidRPr="00B019F6">
        <w:rPr>
          <w:color w:val="000000"/>
          <w:sz w:val="28"/>
          <w:szCs w:val="28"/>
        </w:rPr>
        <w:tab/>
        <w:t xml:space="preserve">Самая большая ответственность офицера безопасности данных в организации – это: </w:t>
      </w:r>
    </w:p>
    <w:p w:rsidR="00780B74" w:rsidRPr="00B019F6" w:rsidRDefault="00780B74" w:rsidP="00B019F6">
      <w:pPr>
        <w:shd w:val="clear" w:color="auto" w:fill="FFFFFF"/>
        <w:tabs>
          <w:tab w:val="left" w:pos="1426"/>
        </w:tabs>
        <w:spacing w:before="240" w:line="250" w:lineRule="exact"/>
        <w:ind w:left="1440" w:hanging="413"/>
        <w:jc w:val="both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A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давать рекомендации и проводить мониторинг политики информационной безопасности</w:t>
      </w:r>
      <w:r w:rsidRPr="00B019F6">
        <w:rPr>
          <w:color w:val="000000"/>
          <w:spacing w:val="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26"/>
        </w:tabs>
        <w:spacing w:line="250" w:lineRule="exact"/>
        <w:ind w:left="1027"/>
        <w:jc w:val="both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продвижение безопасности </w:t>
      </w:r>
      <w:r w:rsidRPr="00B019F6">
        <w:rPr>
          <w:color w:val="000000"/>
          <w:spacing w:val="3"/>
          <w:sz w:val="28"/>
          <w:szCs w:val="28"/>
        </w:rPr>
        <w:t xml:space="preserve"> в совокупности с организацией.</w:t>
      </w:r>
    </w:p>
    <w:p w:rsidR="00780B74" w:rsidRPr="00B019F6" w:rsidRDefault="00780B74" w:rsidP="00B019F6">
      <w:pPr>
        <w:shd w:val="clear" w:color="auto" w:fill="FFFFFF"/>
        <w:tabs>
          <w:tab w:val="left" w:pos="1426"/>
        </w:tabs>
        <w:spacing w:line="250" w:lineRule="exact"/>
        <w:ind w:left="1027"/>
        <w:jc w:val="both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процедуры установления политики информационной безопасности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26"/>
        </w:tabs>
        <w:spacing w:line="250" w:lineRule="exact"/>
        <w:ind w:left="1027"/>
        <w:jc w:val="both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  <w:lang w:val="en-US"/>
        </w:rPr>
        <w:t>D</w:t>
      </w:r>
      <w:r w:rsidRPr="00B019F6">
        <w:rPr>
          <w:color w:val="000000"/>
          <w:spacing w:val="-1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администрирование физического и логического контролей доступа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080"/>
        </w:tabs>
        <w:spacing w:before="230"/>
        <w:ind w:left="1080" w:hanging="1022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15.</w:t>
      </w:r>
      <w:r w:rsidRPr="00B019F6">
        <w:rPr>
          <w:color w:val="000000"/>
          <w:sz w:val="28"/>
          <w:szCs w:val="28"/>
        </w:rPr>
        <w:tab/>
        <w:t>Который из следующих пунктов лучше описывает</w:t>
      </w:r>
      <w:r w:rsidRPr="00B019F6">
        <w:rPr>
          <w:color w:val="000000"/>
          <w:spacing w:val="2"/>
          <w:sz w:val="28"/>
          <w:szCs w:val="28"/>
        </w:rPr>
        <w:t xml:space="preserve"> процесс стратегического планирования ИТ департамента?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before="250" w:line="250" w:lineRule="exact"/>
        <w:ind w:left="1440" w:hanging="360"/>
        <w:jc w:val="both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A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ИТ департамент будет иметь либо коротко-масштабные либо широко-масштабные планы   зависящие от организационных более масштабных планов и целей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before="5" w:line="250" w:lineRule="exact"/>
        <w:ind w:left="1440" w:hanging="360"/>
        <w:jc w:val="both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Стратегический план ИТ департамента должен быть временно и проектно ориентированным и помочь определить приоритеты, отвечающие нуждам бизнеса</w:t>
      </w:r>
      <w:r w:rsidRPr="00B019F6">
        <w:rPr>
          <w:color w:val="000000"/>
          <w:spacing w:val="3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  <w:rPr>
          <w:color w:val="000000"/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Планирование долгосрочного диапазона для ИТ департамента должно распознать организационные цели, технологические преимущества и регулярные требования.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  <w:rPr>
          <w:color w:val="000000"/>
          <w:spacing w:val="3"/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Планирование короткого диапазона для ИТ департамента не нуждается в интеграции в коротко-масштабные планы</w:t>
      </w:r>
      <w:r w:rsidRPr="00B019F6">
        <w:rPr>
          <w:color w:val="000000"/>
          <w:spacing w:val="3"/>
          <w:sz w:val="28"/>
          <w:szCs w:val="28"/>
        </w:rPr>
        <w:t xml:space="preserve">организации  с тех пор, как технологические преимущества будут скорее лидерами в планах ИТ департамента, чем в организационных. </w:t>
      </w:r>
    </w:p>
    <w:p w:rsidR="00780B74" w:rsidRPr="00B019F6" w:rsidRDefault="00780B74" w:rsidP="00B019F6">
      <w:pPr>
        <w:shd w:val="clear" w:color="auto" w:fill="FFFFFF"/>
        <w:tabs>
          <w:tab w:val="left" w:pos="994"/>
        </w:tabs>
        <w:spacing w:before="254" w:line="250" w:lineRule="exact"/>
        <w:ind w:left="994" w:hanging="936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</w:rPr>
        <w:tab/>
        <w:t>16.</w:t>
      </w:r>
      <w:r w:rsidRPr="00B019F6">
        <w:rPr>
          <w:color w:val="000000"/>
          <w:sz w:val="28"/>
          <w:szCs w:val="28"/>
        </w:rPr>
        <w:tab/>
        <w:t xml:space="preserve">Когда полное подразделение обязанностей не может быть достигнуто в системе он-лайн, которой из следующих процедур следовало бы отделиться от других? 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before="250" w:line="250" w:lineRule="exact"/>
        <w:ind w:left="1080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  <w:lang w:val="en-US"/>
        </w:rPr>
        <w:t>A</w:t>
      </w:r>
      <w:r w:rsidRPr="00B019F6">
        <w:rPr>
          <w:color w:val="000000"/>
          <w:spacing w:val="-1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Проектирование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080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2"/>
          <w:sz w:val="28"/>
          <w:szCs w:val="28"/>
        </w:rPr>
        <w:t>Авторизация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spacing w:line="250" w:lineRule="exact"/>
        <w:ind w:left="1080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-3"/>
          <w:sz w:val="28"/>
          <w:szCs w:val="28"/>
        </w:rPr>
        <w:t>Записывание</w:t>
      </w:r>
    </w:p>
    <w:p w:rsidR="00780B74" w:rsidRPr="00B019F6" w:rsidRDefault="00780B74" w:rsidP="00B019F6">
      <w:pPr>
        <w:shd w:val="clear" w:color="auto" w:fill="FFFFFF"/>
        <w:tabs>
          <w:tab w:val="left" w:pos="1440"/>
        </w:tabs>
        <w:ind w:left="1080"/>
        <w:rPr>
          <w:color w:val="000000"/>
          <w:spacing w:val="2"/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  <w:lang w:val="en-US"/>
        </w:rPr>
        <w:t>D</w:t>
      </w:r>
      <w:r w:rsidRPr="00B019F6">
        <w:rPr>
          <w:color w:val="000000"/>
          <w:spacing w:val="-1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2"/>
          <w:sz w:val="28"/>
          <w:szCs w:val="28"/>
        </w:rPr>
        <w:t xml:space="preserve">Коррекция </w:t>
      </w:r>
    </w:p>
    <w:p w:rsidR="00780B74" w:rsidRPr="00B019F6" w:rsidRDefault="00780B74" w:rsidP="00B019F6">
      <w:pPr>
        <w:shd w:val="clear" w:color="auto" w:fill="FFFFFF"/>
        <w:tabs>
          <w:tab w:val="left" w:pos="1061"/>
        </w:tabs>
        <w:spacing w:before="461"/>
        <w:ind w:left="77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</w:rPr>
        <w:tab/>
        <w:t>17.</w:t>
      </w:r>
      <w:r w:rsidRPr="00B019F6">
        <w:rPr>
          <w:color w:val="000000"/>
          <w:sz w:val="28"/>
          <w:szCs w:val="28"/>
        </w:rPr>
        <w:tab/>
        <w:t xml:space="preserve">Первичная выгода от нормализации баз данных  - это: 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before="250" w:line="250" w:lineRule="exact"/>
        <w:ind w:left="1440" w:hanging="365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A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минимизация сокращения информации в таблицах, требуемой удовлетворить нужды пользователей</w:t>
      </w:r>
      <w:r w:rsidRPr="00B019F6">
        <w:rPr>
          <w:color w:val="000000"/>
          <w:spacing w:val="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line="250" w:lineRule="exact"/>
        <w:ind w:left="1440" w:hanging="365"/>
        <w:rPr>
          <w:sz w:val="28"/>
          <w:szCs w:val="28"/>
        </w:rPr>
      </w:pPr>
      <w:r w:rsidRPr="00B019F6">
        <w:rPr>
          <w:color w:val="000000"/>
          <w:spacing w:val="-27"/>
          <w:sz w:val="28"/>
          <w:szCs w:val="28"/>
          <w:lang w:val="en-US"/>
        </w:rPr>
        <w:t>B</w:t>
      </w:r>
      <w:r w:rsidRPr="00B019F6">
        <w:rPr>
          <w:color w:val="000000"/>
          <w:spacing w:val="-27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способность удовлетворить больше запросов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before="5" w:line="250" w:lineRule="exact"/>
        <w:ind w:left="1440" w:hanging="365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C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максимизация целостности баз данных обеспечивая информацией более, чем одну таблицу</w:t>
      </w:r>
      <w:r w:rsidRPr="00B019F6">
        <w:rPr>
          <w:color w:val="000000"/>
          <w:spacing w:val="5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54"/>
        </w:tabs>
        <w:spacing w:line="250" w:lineRule="exact"/>
        <w:ind w:left="1440" w:hanging="365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минимизация времени ответа через быструю обработку информации</w:t>
      </w:r>
      <w:r w:rsidRPr="00B019F6">
        <w:rPr>
          <w:color w:val="000000"/>
          <w:spacing w:val="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061"/>
        </w:tabs>
        <w:spacing w:before="254" w:line="250" w:lineRule="exact"/>
        <w:ind w:left="1061" w:hanging="984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18</w:t>
      </w:r>
      <w:r w:rsidRPr="00B019F6">
        <w:rPr>
          <w:b/>
          <w:bCs/>
          <w:color w:val="000000"/>
          <w:spacing w:val="-11"/>
          <w:sz w:val="28"/>
          <w:szCs w:val="28"/>
        </w:rPr>
        <w:t>.</w:t>
      </w:r>
      <w:r w:rsidRPr="00B019F6">
        <w:rPr>
          <w:b/>
          <w:b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Которая из сетевых топологий дает большое сокращение в случае провала одного узла</w:t>
      </w:r>
      <w:r w:rsidRPr="00B019F6">
        <w:rPr>
          <w:color w:val="000000"/>
          <w:spacing w:val="4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35"/>
        </w:tabs>
        <w:spacing w:before="245" w:line="254" w:lineRule="exact"/>
        <w:ind w:left="1056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A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сетчатая </w:t>
      </w:r>
    </w:p>
    <w:p w:rsidR="00780B74" w:rsidRPr="00B019F6" w:rsidRDefault="00780B74" w:rsidP="00B019F6">
      <w:pPr>
        <w:shd w:val="clear" w:color="auto" w:fill="FFFFFF"/>
        <w:tabs>
          <w:tab w:val="left" w:pos="1435"/>
        </w:tabs>
        <w:spacing w:line="254" w:lineRule="exact"/>
        <w:ind w:left="1056"/>
        <w:rPr>
          <w:sz w:val="28"/>
          <w:szCs w:val="28"/>
        </w:rPr>
      </w:pPr>
      <w:r w:rsidRPr="00B019F6">
        <w:rPr>
          <w:color w:val="000000"/>
          <w:spacing w:val="-25"/>
          <w:sz w:val="28"/>
          <w:szCs w:val="28"/>
          <w:lang w:val="en-US"/>
        </w:rPr>
        <w:t>B</w:t>
      </w:r>
      <w:r w:rsidRPr="00B019F6">
        <w:rPr>
          <w:color w:val="000000"/>
          <w:spacing w:val="-2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звезда</w:t>
      </w:r>
    </w:p>
    <w:p w:rsidR="00780B74" w:rsidRPr="00B019F6" w:rsidRDefault="00780B74" w:rsidP="00B019F6">
      <w:pPr>
        <w:shd w:val="clear" w:color="auto" w:fill="FFFFFF"/>
        <w:tabs>
          <w:tab w:val="left" w:pos="1435"/>
        </w:tabs>
        <w:spacing w:line="254" w:lineRule="exact"/>
        <w:ind w:left="1056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кольцо</w:t>
      </w:r>
    </w:p>
    <w:p w:rsidR="00780B74" w:rsidRPr="00B019F6" w:rsidRDefault="00780B74" w:rsidP="00B019F6">
      <w:pPr>
        <w:shd w:val="clear" w:color="auto" w:fill="FFFFFF"/>
        <w:tabs>
          <w:tab w:val="left" w:pos="1435"/>
        </w:tabs>
        <w:spacing w:line="254" w:lineRule="exact"/>
        <w:ind w:left="1056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шина</w:t>
      </w:r>
    </w:p>
    <w:p w:rsidR="00780B74" w:rsidRPr="00B019F6" w:rsidRDefault="00780B74" w:rsidP="00B019F6">
      <w:pPr>
        <w:shd w:val="clear" w:color="auto" w:fill="FFFFFF"/>
        <w:tabs>
          <w:tab w:val="left" w:pos="998"/>
        </w:tabs>
        <w:spacing w:before="230"/>
        <w:ind w:left="38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</w:rPr>
        <w:tab/>
        <w:t>19</w:t>
      </w:r>
      <w:r w:rsidRPr="00B019F6">
        <w:rPr>
          <w:b/>
          <w:bCs/>
          <w:color w:val="000000"/>
          <w:spacing w:val="-12"/>
          <w:sz w:val="28"/>
          <w:szCs w:val="28"/>
        </w:rPr>
        <w:t>.</w:t>
      </w:r>
      <w:r w:rsidRPr="00B019F6">
        <w:rPr>
          <w:b/>
          <w:b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И</w:t>
      </w:r>
      <w:r w:rsidRPr="00B019F6">
        <w:rPr>
          <w:color w:val="000000"/>
          <w:spacing w:val="1"/>
          <w:sz w:val="28"/>
          <w:szCs w:val="28"/>
        </w:rPr>
        <w:t>сполнитель договора против соглашений уровня сервиса должен быть оценен:</w:t>
      </w:r>
    </w:p>
    <w:p w:rsidR="00780B74" w:rsidRPr="00B019F6" w:rsidRDefault="00780B74" w:rsidP="00B019F6">
      <w:pPr>
        <w:shd w:val="clear" w:color="auto" w:fill="FFFFFF"/>
        <w:tabs>
          <w:tab w:val="left" w:pos="1421"/>
        </w:tabs>
        <w:spacing w:before="240" w:line="250" w:lineRule="exact"/>
        <w:ind w:left="1042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A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покупателем.</w:t>
      </w:r>
    </w:p>
    <w:p w:rsidR="00780B74" w:rsidRPr="00B019F6" w:rsidRDefault="00780B74" w:rsidP="00B019F6">
      <w:pPr>
        <w:shd w:val="clear" w:color="auto" w:fill="FFFFFF"/>
        <w:tabs>
          <w:tab w:val="left" w:pos="1421"/>
        </w:tabs>
        <w:spacing w:line="250" w:lineRule="exact"/>
        <w:ind w:left="1042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у</w:t>
      </w:r>
      <w:r w:rsidRPr="00B019F6">
        <w:rPr>
          <w:color w:val="000000"/>
          <w:spacing w:val="2"/>
          <w:sz w:val="28"/>
          <w:szCs w:val="28"/>
        </w:rPr>
        <w:t>частником договора.</w:t>
      </w:r>
    </w:p>
    <w:p w:rsidR="00780B74" w:rsidRPr="00B019F6" w:rsidRDefault="00780B74" w:rsidP="00B019F6">
      <w:pPr>
        <w:shd w:val="clear" w:color="auto" w:fill="FFFFFF"/>
        <w:tabs>
          <w:tab w:val="left" w:pos="1421"/>
        </w:tabs>
        <w:spacing w:line="250" w:lineRule="exact"/>
        <w:ind w:left="1042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C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третьей стороной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21"/>
        </w:tabs>
        <w:spacing w:line="250" w:lineRule="exact"/>
        <w:ind w:left="1042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исполнительным менеджментом</w:t>
      </w:r>
      <w:r w:rsidRPr="00B019F6">
        <w:rPr>
          <w:color w:val="000000"/>
          <w:spacing w:val="4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998"/>
        </w:tabs>
        <w:spacing w:before="245" w:line="254" w:lineRule="exact"/>
        <w:ind w:left="998" w:hanging="960"/>
        <w:rPr>
          <w:sz w:val="28"/>
          <w:szCs w:val="28"/>
        </w:rPr>
      </w:pPr>
      <w:r w:rsidRPr="00B019F6">
        <w:rPr>
          <w:color w:val="000000"/>
          <w:spacing w:val="-8"/>
          <w:sz w:val="28"/>
          <w:szCs w:val="28"/>
        </w:rPr>
        <w:tab/>
        <w:t>20</w:t>
      </w:r>
      <w:r w:rsidRPr="00B019F6">
        <w:rPr>
          <w:b/>
          <w:bCs/>
          <w:color w:val="000000"/>
          <w:spacing w:val="-8"/>
          <w:sz w:val="28"/>
          <w:szCs w:val="28"/>
        </w:rPr>
        <w:t>.</w:t>
      </w:r>
      <w:r w:rsidRPr="00B019F6">
        <w:rPr>
          <w:b/>
          <w:b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Который из следующих пунктов обеспечивает лучший метод определения уровня исполнения договора</w:t>
      </w:r>
      <w:r w:rsidRPr="00B019F6">
        <w:rPr>
          <w:color w:val="000000"/>
          <w:spacing w:val="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before="250"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23"/>
          <w:sz w:val="28"/>
          <w:szCs w:val="28"/>
          <w:lang w:val="en-US"/>
        </w:rPr>
        <w:t>A</w:t>
      </w:r>
      <w:r w:rsidRPr="00B019F6">
        <w:rPr>
          <w:color w:val="000000"/>
          <w:spacing w:val="-2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удовлетворение пользователя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достижение цели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квалификация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color w:val="000000"/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планирование роста и мощности </w:t>
      </w: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/>
        <w:rPr>
          <w:color w:val="000000"/>
          <w:sz w:val="28"/>
          <w:szCs w:val="28"/>
        </w:rPr>
      </w:pPr>
    </w:p>
    <w:p w:rsidR="00780B74" w:rsidRPr="00B019F6" w:rsidRDefault="00780B74" w:rsidP="00B019F6">
      <w:pPr>
        <w:shd w:val="clear" w:color="auto" w:fill="FFFFFF"/>
        <w:tabs>
          <w:tab w:val="left" w:pos="1406"/>
        </w:tabs>
        <w:spacing w:line="250" w:lineRule="exact"/>
        <w:ind w:left="1022" w:hanging="1022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21</w:t>
      </w:r>
      <w:r w:rsidRPr="00B019F6">
        <w:rPr>
          <w:b/>
          <w:bCs/>
          <w:color w:val="000000"/>
          <w:spacing w:val="-11"/>
          <w:sz w:val="28"/>
          <w:szCs w:val="28"/>
        </w:rPr>
        <w:t>.</w:t>
      </w:r>
      <w:r w:rsidRPr="00B019F6">
        <w:rPr>
          <w:b/>
          <w:b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Когда аудитор ИС должен проверить наличие безопасности базы данных клиент-сервера</w:t>
      </w:r>
      <w:r w:rsidRPr="00B019F6">
        <w:rPr>
          <w:color w:val="000000"/>
          <w:spacing w:val="3"/>
          <w:sz w:val="28"/>
          <w:szCs w:val="28"/>
        </w:rPr>
        <w:t>: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before="250" w:line="250" w:lineRule="exact"/>
        <w:ind w:left="1008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системные утилиты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8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генераторы программных приложений</w:t>
      </w:r>
      <w:r w:rsidRPr="00B019F6">
        <w:rPr>
          <w:color w:val="000000"/>
          <w:spacing w:val="3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8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документация систем безопасности</w:t>
      </w:r>
      <w:r w:rsidRPr="00B019F6">
        <w:rPr>
          <w:color w:val="000000"/>
          <w:spacing w:val="3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392"/>
        </w:tabs>
        <w:spacing w:line="250" w:lineRule="exact"/>
        <w:ind w:left="1008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доступ к хранимым процедурам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998"/>
        </w:tabs>
        <w:spacing w:before="264" w:line="245" w:lineRule="exact"/>
        <w:ind w:left="998" w:hanging="960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</w:rPr>
        <w:tab/>
        <w:t>22</w:t>
      </w:r>
      <w:r w:rsidRPr="00B019F6">
        <w:rPr>
          <w:b/>
          <w:bCs/>
          <w:color w:val="000000"/>
          <w:spacing w:val="-13"/>
          <w:sz w:val="28"/>
          <w:szCs w:val="28"/>
        </w:rPr>
        <w:t>.</w:t>
      </w:r>
      <w:r w:rsidRPr="00B019F6">
        <w:rPr>
          <w:b/>
          <w:bCs/>
          <w:color w:val="000000"/>
          <w:sz w:val="28"/>
          <w:szCs w:val="28"/>
        </w:rPr>
        <w:tab/>
      </w:r>
      <w:r w:rsidRPr="00B019F6">
        <w:rPr>
          <w:color w:val="000000"/>
          <w:sz w:val="28"/>
          <w:szCs w:val="28"/>
        </w:rPr>
        <w:t>Который из следующих мог бы позволить компании расширить ее корпоративную сеть через Интернет к бизнес-партнерам</w:t>
      </w:r>
      <w:r w:rsidRPr="00B019F6">
        <w:rPr>
          <w:color w:val="000000"/>
          <w:spacing w:val="3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before="254" w:line="250" w:lineRule="exact"/>
        <w:ind w:left="994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A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виртуальная частная сеть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94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клиент-сервер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spacing w:line="250" w:lineRule="exact"/>
        <w:ind w:left="994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т</w:t>
      </w:r>
      <w:r w:rsidRPr="00B019F6">
        <w:rPr>
          <w:color w:val="000000"/>
          <w:spacing w:val="-2"/>
          <w:sz w:val="28"/>
          <w:szCs w:val="28"/>
        </w:rPr>
        <w:t>елефонная линия</w:t>
      </w:r>
    </w:p>
    <w:p w:rsidR="00780B74" w:rsidRPr="00B019F6" w:rsidRDefault="00780B74" w:rsidP="00B019F6">
      <w:pPr>
        <w:shd w:val="clear" w:color="auto" w:fill="FFFFFF"/>
        <w:tabs>
          <w:tab w:val="left" w:pos="1363"/>
        </w:tabs>
        <w:ind w:left="994"/>
        <w:rPr>
          <w:sz w:val="28"/>
          <w:szCs w:val="28"/>
        </w:rPr>
      </w:pPr>
      <w:r w:rsidRPr="00B019F6">
        <w:rPr>
          <w:color w:val="000000"/>
          <w:spacing w:val="-18"/>
          <w:sz w:val="28"/>
          <w:szCs w:val="28"/>
          <w:lang w:val="en-US"/>
        </w:rPr>
        <w:t>D</w:t>
      </w:r>
      <w:r w:rsidRPr="00B019F6">
        <w:rPr>
          <w:color w:val="000000"/>
          <w:spacing w:val="-18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сетевой сервис-провайдер</w:t>
      </w:r>
    </w:p>
    <w:p w:rsidR="00780B74" w:rsidRPr="00B019F6" w:rsidRDefault="00780B74" w:rsidP="00B019F6">
      <w:pPr>
        <w:shd w:val="clear" w:color="auto" w:fill="FFFFFF"/>
        <w:ind w:left="3941"/>
        <w:rPr>
          <w:sz w:val="28"/>
          <w:szCs w:val="28"/>
        </w:rPr>
      </w:pPr>
    </w:p>
    <w:p w:rsidR="00780B74" w:rsidRPr="00B019F6" w:rsidRDefault="00780B74" w:rsidP="00B019F6">
      <w:pPr>
        <w:shd w:val="clear" w:color="auto" w:fill="FFFFFF"/>
        <w:tabs>
          <w:tab w:val="left" w:pos="1104"/>
        </w:tabs>
        <w:ind w:left="1080" w:hanging="936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</w:rPr>
        <w:tab/>
        <w:t>23.</w:t>
      </w:r>
      <w:r w:rsidRPr="00B019F6">
        <w:rPr>
          <w:color w:val="000000"/>
          <w:sz w:val="28"/>
          <w:szCs w:val="28"/>
        </w:rPr>
        <w:tab/>
        <w:t>Аудитор ИС, проверяя аппаратное обеспечение процедурой мониторинга</w:t>
      </w:r>
      <w:r w:rsidRPr="00B019F6">
        <w:rPr>
          <w:color w:val="000000"/>
          <w:spacing w:val="3"/>
          <w:sz w:val="28"/>
          <w:szCs w:val="28"/>
        </w:rPr>
        <w:t xml:space="preserve"> должен оценивать:</w:t>
      </w:r>
    </w:p>
    <w:p w:rsidR="00780B74" w:rsidRPr="00B019F6" w:rsidRDefault="00780B74" w:rsidP="00B019F6">
      <w:pPr>
        <w:shd w:val="clear" w:color="auto" w:fill="FFFFFF"/>
        <w:tabs>
          <w:tab w:val="left" w:pos="1512"/>
        </w:tabs>
        <w:ind w:left="1128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отчеты наличия систем</w:t>
      </w:r>
      <w:r w:rsidRPr="00B019F6">
        <w:rPr>
          <w:color w:val="000000"/>
          <w:spacing w:val="1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512"/>
        </w:tabs>
        <w:spacing w:line="254" w:lineRule="exact"/>
        <w:ind w:left="1128"/>
        <w:rPr>
          <w:color w:val="000000"/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отчеты прибыли и убытков.</w:t>
      </w:r>
    </w:p>
    <w:p w:rsidR="00780B74" w:rsidRPr="00B019F6" w:rsidRDefault="00780B74" w:rsidP="00B019F6">
      <w:pPr>
        <w:shd w:val="clear" w:color="auto" w:fill="FFFFFF"/>
        <w:tabs>
          <w:tab w:val="left" w:pos="1512"/>
        </w:tabs>
        <w:spacing w:line="254" w:lineRule="exact"/>
        <w:ind w:left="1128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отчеты о времени ответов.</w:t>
      </w:r>
    </w:p>
    <w:p w:rsidR="00780B74" w:rsidRPr="00B019F6" w:rsidRDefault="00780B74" w:rsidP="00B019F6">
      <w:pPr>
        <w:shd w:val="clear" w:color="auto" w:fill="FFFFFF"/>
        <w:tabs>
          <w:tab w:val="left" w:pos="1512"/>
        </w:tabs>
        <w:spacing w:line="254" w:lineRule="exact"/>
        <w:ind w:left="1128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отчеты утилизации баз данных</w:t>
      </w:r>
      <w:r w:rsidRPr="00B019F6">
        <w:rPr>
          <w:color w:val="000000"/>
          <w:spacing w:val="3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104"/>
        </w:tabs>
        <w:spacing w:before="250" w:line="254" w:lineRule="exact"/>
        <w:ind w:left="1104" w:hanging="960"/>
        <w:rPr>
          <w:sz w:val="28"/>
          <w:szCs w:val="28"/>
        </w:rPr>
      </w:pPr>
      <w:r w:rsidRPr="00B019F6">
        <w:rPr>
          <w:color w:val="000000"/>
          <w:spacing w:val="-11"/>
          <w:sz w:val="28"/>
          <w:szCs w:val="28"/>
        </w:rPr>
        <w:tab/>
        <w:t>24.</w:t>
      </w:r>
      <w:r w:rsidRPr="00B019F6">
        <w:rPr>
          <w:color w:val="000000"/>
          <w:sz w:val="28"/>
          <w:szCs w:val="28"/>
        </w:rPr>
        <w:tab/>
        <w:t>Которая из следующих передач информации обеспечивает устойчивость к проникновению осветления</w:t>
      </w:r>
      <w:r w:rsidRPr="00B019F6">
        <w:rPr>
          <w:color w:val="000000"/>
          <w:spacing w:val="2"/>
          <w:sz w:val="28"/>
          <w:szCs w:val="28"/>
        </w:rPr>
        <w:t>?</w:t>
      </w:r>
    </w:p>
    <w:p w:rsidR="00780B74" w:rsidRPr="00B019F6" w:rsidRDefault="00780B74" w:rsidP="00B019F6">
      <w:pPr>
        <w:shd w:val="clear" w:color="auto" w:fill="FFFFFF"/>
        <w:tabs>
          <w:tab w:val="left" w:pos="1493"/>
        </w:tabs>
        <w:spacing w:before="250" w:line="250" w:lineRule="exact"/>
        <w:ind w:left="1109"/>
        <w:rPr>
          <w:sz w:val="28"/>
          <w:szCs w:val="28"/>
        </w:rPr>
      </w:pPr>
      <w:r w:rsidRPr="00B019F6">
        <w:rPr>
          <w:color w:val="000000"/>
          <w:spacing w:val="-19"/>
          <w:sz w:val="28"/>
          <w:szCs w:val="28"/>
          <w:lang w:val="en-US"/>
        </w:rPr>
        <w:t>A</w:t>
      </w:r>
      <w:r w:rsidRPr="00B019F6">
        <w:rPr>
          <w:color w:val="000000"/>
          <w:spacing w:val="-19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Витая пара</w:t>
      </w:r>
    </w:p>
    <w:p w:rsidR="00780B74" w:rsidRPr="00B019F6" w:rsidRDefault="00780B74" w:rsidP="00B019F6">
      <w:pPr>
        <w:shd w:val="clear" w:color="auto" w:fill="FFFFFF"/>
        <w:tabs>
          <w:tab w:val="left" w:pos="1493"/>
        </w:tabs>
        <w:spacing w:line="250" w:lineRule="exact"/>
        <w:ind w:left="1109"/>
        <w:rPr>
          <w:sz w:val="28"/>
          <w:szCs w:val="28"/>
        </w:rPr>
      </w:pPr>
      <w:r w:rsidRPr="00B019F6">
        <w:rPr>
          <w:color w:val="000000"/>
          <w:spacing w:val="-24"/>
          <w:sz w:val="28"/>
          <w:szCs w:val="28"/>
          <w:lang w:val="en-US"/>
        </w:rPr>
        <w:t>B</w:t>
      </w:r>
      <w:r w:rsidRPr="00B019F6">
        <w:rPr>
          <w:color w:val="000000"/>
          <w:spacing w:val="-2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Оптический кабель</w:t>
      </w:r>
    </w:p>
    <w:p w:rsidR="00780B74" w:rsidRPr="00B019F6" w:rsidRDefault="00780B74" w:rsidP="00B019F6">
      <w:pPr>
        <w:shd w:val="clear" w:color="auto" w:fill="FFFFFF"/>
        <w:tabs>
          <w:tab w:val="left" w:pos="1493"/>
        </w:tabs>
        <w:spacing w:line="250" w:lineRule="exact"/>
        <w:ind w:left="1109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-1"/>
          <w:sz w:val="28"/>
          <w:szCs w:val="28"/>
        </w:rPr>
        <w:t>Коаксиальный кабель</w:t>
      </w:r>
    </w:p>
    <w:p w:rsidR="00780B74" w:rsidRPr="00B019F6" w:rsidRDefault="00780B74" w:rsidP="00B019F6">
      <w:pPr>
        <w:shd w:val="clear" w:color="auto" w:fill="FFFFFF"/>
        <w:tabs>
          <w:tab w:val="left" w:pos="1493"/>
        </w:tabs>
        <w:spacing w:line="250" w:lineRule="exact"/>
        <w:ind w:left="1109"/>
        <w:rPr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-2"/>
          <w:sz w:val="28"/>
          <w:szCs w:val="28"/>
        </w:rPr>
        <w:t>Радио системы</w:t>
      </w:r>
    </w:p>
    <w:p w:rsidR="00780B74" w:rsidRPr="00B019F6" w:rsidRDefault="00780B74" w:rsidP="00B019F6">
      <w:pPr>
        <w:shd w:val="clear" w:color="auto" w:fill="FFFFFF"/>
        <w:tabs>
          <w:tab w:val="left" w:pos="1104"/>
        </w:tabs>
        <w:spacing w:before="235"/>
        <w:ind w:left="1080" w:hanging="900"/>
        <w:rPr>
          <w:sz w:val="28"/>
          <w:szCs w:val="28"/>
        </w:rPr>
      </w:pPr>
      <w:r w:rsidRPr="00B019F6">
        <w:rPr>
          <w:color w:val="000000"/>
          <w:spacing w:val="-9"/>
          <w:sz w:val="28"/>
          <w:szCs w:val="28"/>
        </w:rPr>
        <w:tab/>
        <w:t>25.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2"/>
          <w:sz w:val="28"/>
          <w:szCs w:val="28"/>
        </w:rPr>
        <w:t>Который из следующих заголовков относится к пакетной передаче данных по сети?</w:t>
      </w:r>
    </w:p>
    <w:p w:rsidR="00780B74" w:rsidRPr="00B019F6" w:rsidRDefault="00780B74" w:rsidP="00B019F6">
      <w:pPr>
        <w:shd w:val="clear" w:color="auto" w:fill="FFFFFF"/>
        <w:tabs>
          <w:tab w:val="left" w:pos="1469"/>
        </w:tabs>
        <w:spacing w:before="245" w:line="250" w:lineRule="exact"/>
        <w:ind w:left="1090"/>
        <w:rPr>
          <w:sz w:val="28"/>
          <w:szCs w:val="28"/>
        </w:rPr>
      </w:pPr>
      <w:r w:rsidRPr="00B019F6">
        <w:rPr>
          <w:color w:val="000000"/>
          <w:spacing w:val="-21"/>
          <w:sz w:val="28"/>
          <w:szCs w:val="28"/>
          <w:lang w:val="en-US"/>
        </w:rPr>
        <w:t>A</w:t>
      </w:r>
      <w:r w:rsidRPr="00B019F6">
        <w:rPr>
          <w:color w:val="000000"/>
          <w:spacing w:val="-21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Пакеты с сообщением передаются по одному и тому же маршруту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69"/>
        </w:tabs>
        <w:spacing w:line="250" w:lineRule="exact"/>
        <w:ind w:left="1090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4"/>
          <w:sz w:val="28"/>
          <w:szCs w:val="28"/>
        </w:rPr>
        <w:t>Пароли не могут быть переданы с пакетом.</w:t>
      </w:r>
    </w:p>
    <w:p w:rsidR="00780B74" w:rsidRPr="00B019F6" w:rsidRDefault="00780B74" w:rsidP="00B019F6">
      <w:pPr>
        <w:shd w:val="clear" w:color="auto" w:fill="FFFFFF"/>
        <w:tabs>
          <w:tab w:val="left" w:pos="1469"/>
        </w:tabs>
        <w:spacing w:line="250" w:lineRule="exact"/>
        <w:ind w:left="1440" w:hanging="360"/>
        <w:rPr>
          <w:sz w:val="28"/>
          <w:szCs w:val="28"/>
        </w:rPr>
      </w:pPr>
      <w:r w:rsidRPr="00B019F6">
        <w:rPr>
          <w:color w:val="000000"/>
          <w:spacing w:val="-14"/>
          <w:sz w:val="28"/>
          <w:szCs w:val="28"/>
          <w:lang w:val="en-US"/>
        </w:rPr>
        <w:t>C</w:t>
      </w:r>
      <w:r w:rsidRPr="00B019F6">
        <w:rPr>
          <w:color w:val="000000"/>
          <w:spacing w:val="-14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Длина пакетов переменна и каждый пакет содержит одно и то же количество  информации</w:t>
      </w:r>
    </w:p>
    <w:p w:rsidR="00780B74" w:rsidRPr="00B019F6" w:rsidRDefault="00780B74" w:rsidP="00B019F6">
      <w:pPr>
        <w:shd w:val="clear" w:color="auto" w:fill="FFFFFF"/>
        <w:tabs>
          <w:tab w:val="left" w:pos="1469"/>
        </w:tabs>
        <w:spacing w:line="250" w:lineRule="exact"/>
        <w:ind w:left="1440" w:hanging="350"/>
        <w:rPr>
          <w:sz w:val="28"/>
          <w:szCs w:val="28"/>
        </w:rPr>
      </w:pPr>
      <w:r w:rsidRPr="00B019F6">
        <w:rPr>
          <w:color w:val="000000"/>
          <w:spacing w:val="-13"/>
          <w:sz w:val="28"/>
          <w:szCs w:val="28"/>
          <w:lang w:val="en-US"/>
        </w:rPr>
        <w:t>D</w:t>
      </w:r>
      <w:r w:rsidRPr="00B019F6">
        <w:rPr>
          <w:color w:val="000000"/>
          <w:spacing w:val="-13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 xml:space="preserve">Стоимость затрат по передаче основана на пакетах, но дистанция или маршрут </w:t>
      </w:r>
      <w:r w:rsidRPr="00B019F6">
        <w:rPr>
          <w:color w:val="000000"/>
          <w:spacing w:val="4"/>
          <w:sz w:val="28"/>
          <w:szCs w:val="28"/>
        </w:rPr>
        <w:t xml:space="preserve"> изменяется.</w:t>
      </w:r>
    </w:p>
    <w:p w:rsidR="00780B74" w:rsidRPr="00B019F6" w:rsidRDefault="00780B74" w:rsidP="00B019F6">
      <w:pPr>
        <w:shd w:val="clear" w:color="auto" w:fill="FFFFFF"/>
        <w:tabs>
          <w:tab w:val="left" w:pos="1085"/>
        </w:tabs>
        <w:spacing w:before="230"/>
        <w:ind w:left="1080" w:hanging="900"/>
        <w:rPr>
          <w:sz w:val="28"/>
          <w:szCs w:val="28"/>
        </w:rPr>
      </w:pPr>
      <w:r w:rsidRPr="00B019F6">
        <w:rPr>
          <w:color w:val="000000"/>
          <w:spacing w:val="-10"/>
          <w:sz w:val="28"/>
          <w:szCs w:val="28"/>
        </w:rPr>
        <w:tab/>
        <w:t>26.</w:t>
      </w:r>
      <w:r w:rsidRPr="00B019F6">
        <w:rPr>
          <w:color w:val="000000"/>
          <w:sz w:val="28"/>
          <w:szCs w:val="28"/>
        </w:rPr>
        <w:tab/>
        <w:t>Аудитор ИС когда проверяет сеть, используя интернет коммуникации, будет в первую очередь тестировать</w:t>
      </w:r>
      <w:r w:rsidRPr="00B019F6">
        <w:rPr>
          <w:color w:val="000000"/>
          <w:spacing w:val="4"/>
          <w:sz w:val="28"/>
          <w:szCs w:val="28"/>
        </w:rPr>
        <w:t>:</w:t>
      </w:r>
    </w:p>
    <w:p w:rsidR="00780B74" w:rsidRPr="00B019F6" w:rsidRDefault="00780B74" w:rsidP="00B019F6">
      <w:pPr>
        <w:shd w:val="clear" w:color="auto" w:fill="FFFFFF"/>
        <w:tabs>
          <w:tab w:val="left" w:pos="1459"/>
        </w:tabs>
        <w:spacing w:before="245" w:line="250" w:lineRule="exact"/>
        <w:ind w:left="1075"/>
        <w:rPr>
          <w:sz w:val="28"/>
          <w:szCs w:val="28"/>
        </w:rPr>
      </w:pPr>
      <w:r w:rsidRPr="00B019F6">
        <w:rPr>
          <w:color w:val="000000"/>
          <w:spacing w:val="-22"/>
          <w:sz w:val="28"/>
          <w:szCs w:val="28"/>
          <w:lang w:val="en-US"/>
        </w:rPr>
        <w:t>A</w:t>
      </w:r>
      <w:r w:rsidRPr="00B019F6">
        <w:rPr>
          <w:color w:val="000000"/>
          <w:spacing w:val="-2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частоту замены пароля</w:t>
      </w:r>
      <w:r w:rsidRPr="00B019F6">
        <w:rPr>
          <w:color w:val="000000"/>
          <w:spacing w:val="2"/>
          <w:sz w:val="28"/>
          <w:szCs w:val="28"/>
        </w:rPr>
        <w:t>.</w:t>
      </w:r>
    </w:p>
    <w:p w:rsidR="00780B74" w:rsidRPr="00B019F6" w:rsidRDefault="00780B74" w:rsidP="00B019F6">
      <w:pPr>
        <w:shd w:val="clear" w:color="auto" w:fill="FFFFFF"/>
        <w:tabs>
          <w:tab w:val="left" w:pos="1459"/>
        </w:tabs>
        <w:spacing w:line="250" w:lineRule="exact"/>
        <w:ind w:left="1075"/>
        <w:rPr>
          <w:sz w:val="28"/>
          <w:szCs w:val="28"/>
        </w:rPr>
      </w:pPr>
      <w:r w:rsidRPr="00B019F6">
        <w:rPr>
          <w:color w:val="000000"/>
          <w:spacing w:val="-26"/>
          <w:sz w:val="28"/>
          <w:szCs w:val="28"/>
          <w:lang w:val="en-US"/>
        </w:rPr>
        <w:t>B</w:t>
      </w:r>
      <w:r w:rsidRPr="00B019F6">
        <w:rPr>
          <w:color w:val="000000"/>
          <w:spacing w:val="-26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3"/>
          <w:sz w:val="28"/>
          <w:szCs w:val="28"/>
        </w:rPr>
        <w:t>архитектуру клиент-серверного приложения.</w:t>
      </w:r>
    </w:p>
    <w:p w:rsidR="00780B74" w:rsidRPr="00B019F6" w:rsidRDefault="00780B74" w:rsidP="00B019F6">
      <w:pPr>
        <w:shd w:val="clear" w:color="auto" w:fill="FFFFFF"/>
        <w:tabs>
          <w:tab w:val="left" w:pos="1459"/>
        </w:tabs>
        <w:spacing w:line="250" w:lineRule="exact"/>
        <w:ind w:left="1075"/>
        <w:rPr>
          <w:sz w:val="28"/>
          <w:szCs w:val="28"/>
        </w:rPr>
      </w:pPr>
      <w:r w:rsidRPr="00B019F6">
        <w:rPr>
          <w:color w:val="000000"/>
          <w:spacing w:val="-12"/>
          <w:sz w:val="28"/>
          <w:szCs w:val="28"/>
          <w:lang w:val="en-US"/>
        </w:rPr>
        <w:t>C</w:t>
      </w:r>
      <w:r w:rsidRPr="00B019F6">
        <w:rPr>
          <w:color w:val="000000"/>
          <w:spacing w:val="-12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</w:r>
      <w:r w:rsidRPr="00B019F6">
        <w:rPr>
          <w:color w:val="000000"/>
          <w:spacing w:val="4"/>
          <w:sz w:val="28"/>
          <w:szCs w:val="28"/>
        </w:rPr>
        <w:t>архитектуру сети.</w:t>
      </w:r>
    </w:p>
    <w:p w:rsidR="00780B74" w:rsidRPr="00B019F6" w:rsidRDefault="00780B74" w:rsidP="00B019F6">
      <w:pPr>
        <w:shd w:val="clear" w:color="auto" w:fill="FFFFFF"/>
        <w:tabs>
          <w:tab w:val="left" w:pos="1459"/>
        </w:tabs>
        <w:spacing w:line="250" w:lineRule="exact"/>
        <w:ind w:left="1077"/>
        <w:rPr>
          <w:color w:val="000000"/>
          <w:spacing w:val="2"/>
          <w:sz w:val="28"/>
          <w:szCs w:val="28"/>
        </w:rPr>
      </w:pPr>
      <w:r w:rsidRPr="00B019F6">
        <w:rPr>
          <w:color w:val="000000"/>
          <w:spacing w:val="-15"/>
          <w:sz w:val="28"/>
          <w:szCs w:val="28"/>
          <w:lang w:val="en-US"/>
        </w:rPr>
        <w:t>D</w:t>
      </w:r>
      <w:r w:rsidRPr="00B019F6">
        <w:rPr>
          <w:color w:val="000000"/>
          <w:spacing w:val="-15"/>
          <w:sz w:val="28"/>
          <w:szCs w:val="28"/>
        </w:rPr>
        <w:t>.</w:t>
      </w:r>
      <w:r w:rsidRPr="00B019F6">
        <w:rPr>
          <w:color w:val="000000"/>
          <w:sz w:val="28"/>
          <w:szCs w:val="28"/>
        </w:rPr>
        <w:tab/>
        <w:t>меж</w:t>
      </w:r>
      <w:r w:rsidRPr="00B019F6">
        <w:rPr>
          <w:color w:val="000000"/>
          <w:spacing w:val="2"/>
          <w:sz w:val="28"/>
          <w:szCs w:val="28"/>
        </w:rPr>
        <w:t>сетевой экран защиты и прокси-серверы.</w:t>
      </w:r>
    </w:p>
    <w:p w:rsidR="00780B74" w:rsidRPr="00555EB1" w:rsidRDefault="00780B74" w:rsidP="00B019F6">
      <w:pPr>
        <w:suppressAutoHyphens w:val="0"/>
        <w:rPr>
          <w:sz w:val="28"/>
          <w:szCs w:val="28"/>
        </w:rPr>
      </w:pPr>
    </w:p>
    <w:p w:rsidR="00780B74" w:rsidRPr="00555EB1" w:rsidRDefault="00780B74" w:rsidP="00AF55A2">
      <w:pPr>
        <w:spacing w:line="200" w:lineRule="atLeast"/>
        <w:rPr>
          <w:sz w:val="28"/>
          <w:szCs w:val="28"/>
        </w:rPr>
      </w:pPr>
    </w:p>
    <w:p w:rsidR="00780B74" w:rsidRDefault="00780B74" w:rsidP="0079125F">
      <w:pPr>
        <w:tabs>
          <w:tab w:val="left" w:pos="432"/>
        </w:tabs>
        <w:autoSpaceDE w:val="0"/>
        <w:spacing w:line="200" w:lineRule="atLeast"/>
        <w:ind w:left="12"/>
        <w:jc w:val="center"/>
        <w:rPr>
          <w:i/>
          <w:iCs/>
          <w:color w:val="000000"/>
          <w:sz w:val="28"/>
          <w:szCs w:val="28"/>
        </w:rPr>
      </w:pP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>8</w:t>
      </w:r>
      <w:r>
        <w:rPr>
          <w:rStyle w:val="Heading2Char"/>
          <w:rFonts w:ascii="Times New Roman" w:hAnsi="Times New Roman" w:cs="Times New Roman"/>
          <w:i w:val="0"/>
          <w:iCs w:val="0"/>
          <w:lang w:val="ru-RU"/>
        </w:rPr>
        <w:t>. Методы преподавания</w:t>
      </w: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 xml:space="preserve"> (традиционные и (или) инновационные).</w:t>
      </w:r>
    </w:p>
    <w:p w:rsidR="00780B74" w:rsidRPr="0079125F" w:rsidRDefault="00780B74" w:rsidP="0079125F">
      <w:pPr>
        <w:tabs>
          <w:tab w:val="left" w:pos="432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9125F">
        <w:rPr>
          <w:color w:val="000000"/>
          <w:sz w:val="28"/>
          <w:szCs w:val="28"/>
        </w:rPr>
        <w:t xml:space="preserve">Традиционные и </w:t>
      </w:r>
      <w:r w:rsidRPr="0079125F">
        <w:rPr>
          <w:sz w:val="28"/>
          <w:szCs w:val="28"/>
        </w:rPr>
        <w:t>инновационные.</w:t>
      </w:r>
    </w:p>
    <w:p w:rsidR="00780B74" w:rsidRPr="0079125F" w:rsidRDefault="00780B74" w:rsidP="0079125F">
      <w:pPr>
        <w:pStyle w:val="11"/>
        <w:ind w:firstLine="709"/>
        <w:jc w:val="both"/>
        <w:rPr>
          <w:i/>
          <w:iCs/>
        </w:rPr>
      </w:pPr>
      <w:r w:rsidRPr="0079125F">
        <w:rPr>
          <w:i/>
          <w:iCs/>
        </w:rPr>
        <w:t>Перечень используемых инновационных методов и разработок.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Электронная рабочая программа, рейтинговая система учета академической активности магистров при изучении  дисциплины,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занятиям, использование на лекциях и практических занятиях мультимедийного оборудования для демонстрации электронных документов, презентаций, работы программ, авторские презентации к лекциям.</w:t>
      </w:r>
    </w:p>
    <w:p w:rsidR="00780B74" w:rsidRPr="0079125F" w:rsidRDefault="00780B74" w:rsidP="0079125F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 Методические рекомендации преподавателю дисциплины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видами обучения студентов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 </w:t>
      </w:r>
      <w:r>
        <w:rPr>
          <w:sz w:val="28"/>
          <w:szCs w:val="28"/>
        </w:rPr>
        <w:t>магистр</w:t>
      </w:r>
      <w:r w:rsidRPr="0079125F">
        <w:rPr>
          <w:sz w:val="28"/>
          <w:szCs w:val="28"/>
        </w:rPr>
        <w:t>ов.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чтении лекций особое внимание следует уделить  выработке у студентов понимания того, что в современном информационном обществе все сколь-нибудь значимые решения должны приниматься на основе многовариантного выбора, причем, по возможности, с использованием широкого спектра формализованных методов. Компьютерные технологии создают для этого наилучшие возможности. Необходимо широко использовать мультимедийную технику, демонстрировать не только статичные иллюстрационные материалы, но и вести непосредственно компьютерное моделирование, обсуждая с аудиторией его ход и результаты.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Самостоятельная работа ориентирована на домашнюю или классную работу как с компьютером, так и без него.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должны систематически работать с литературой и конспектом лекций, с материалами Интернет. Оценка самостоятельной работы должна входить в оценку контрольных точек практикума с учётом контроля остаточных знаний по тестовым вопросам.</w:t>
      </w:r>
    </w:p>
    <w:p w:rsidR="00780B74" w:rsidRPr="0079125F" w:rsidRDefault="00780B74" w:rsidP="0079125F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Методические указания для </w:t>
      </w:r>
      <w:r>
        <w:rPr>
          <w:i/>
          <w:iCs/>
        </w:rPr>
        <w:t>магистро</w:t>
      </w:r>
      <w:r w:rsidRPr="0079125F">
        <w:rPr>
          <w:i/>
          <w:iCs/>
        </w:rPr>
        <w:t xml:space="preserve">в 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методами обучения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работа. При этом самостоятельная работа является ведущей.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прослушивании и проработке лекций особое внимание следует уделить  терминологии, используемой в дисциплине, и основным понятиям. Записывать следует только основные положения, формулируемые преподавателем и ссылки на информационные источники, которые вы проработаете самостоятельно. Необходимо активно участвовать в обсуждении предлагаемых преподавателем тем, высказывать собственные соображения.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На практических занятиях необходимо осваивать соответствующие методы в бескомпьютерном, «ручном» варианте, приучаясь при этом грамотно оформлять промежуточные расчеты.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практикуму</w:t>
      </w:r>
      <w:r w:rsidRPr="0079125F">
        <w:rPr>
          <w:sz w:val="28"/>
          <w:szCs w:val="28"/>
        </w:rPr>
        <w:t xml:space="preserve"> необходимо по заданию сделать заготовки к будущему занятию и согласовать их в начале занятия с преподавателем, чтобы не терять время на переделки и доработки программы. Если в размещенной в Интернете технологической карте указано, что вы должны до занятия отправить преподавателю информацию по электронной почте, нужно сделать это не в последний момент, а заблаговременно, чтобы преподаватель успел с нею ознакомиться.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Следует учесть, что без самостоятельной работы по подготовке выполнить график практикума практически невозможно, так как работы достаточно трудоемки</w:t>
      </w:r>
      <w:r>
        <w:rPr>
          <w:sz w:val="28"/>
          <w:szCs w:val="28"/>
        </w:rPr>
        <w:t xml:space="preserve">. </w:t>
      </w:r>
      <w:r w:rsidRPr="0079125F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работы включают элемент творчества и исследований, а не просто демонстрируют возможности какой-либо системы.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научно-исследовательских отчётов. Без предоставления отчётов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не могут быть аттестованы по дисциплине в целом.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Важной частью промежуточной аттестации является контроль остаточных знаний, соответствующие вопросы следует попросить у преподавателя заранее и самостоятельно к ним подготовиться.</w:t>
      </w:r>
    </w:p>
    <w:p w:rsidR="00780B74" w:rsidRPr="0079125F" w:rsidRDefault="00780B74" w:rsidP="0079125F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ab/>
      </w:r>
    </w:p>
    <w:p w:rsidR="00780B74" w:rsidRPr="00FA5CA2" w:rsidRDefault="00780B74" w:rsidP="00AF55A2">
      <w:pPr>
        <w:rPr>
          <w:lang w:eastAsia="en-US"/>
        </w:rPr>
      </w:pPr>
    </w:p>
    <w:p w:rsidR="00780B74" w:rsidRPr="0079125F" w:rsidRDefault="00780B74" w:rsidP="00AF55A2">
      <w:pPr>
        <w:jc w:val="center"/>
        <w:rPr>
          <w:b/>
          <w:bCs/>
          <w:sz w:val="28"/>
          <w:szCs w:val="28"/>
        </w:rPr>
      </w:pPr>
      <w:r w:rsidRPr="0079125F">
        <w:rPr>
          <w:b/>
          <w:bCs/>
          <w:sz w:val="28"/>
          <w:szCs w:val="28"/>
        </w:rPr>
        <w:t>9. Учебно-методическое и информационное обеспечение дисциплины</w:t>
      </w:r>
    </w:p>
    <w:p w:rsidR="00780B74" w:rsidRPr="0079125F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Pr="0079125F" w:rsidRDefault="00780B74" w:rsidP="00AF55A2">
      <w:pPr>
        <w:ind w:firstLine="72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а) Основная литература: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Ананьева Т.Н. Информационный консалтинг: учебное пособие. – М.: ЗАО «Издательство «Экономика», 2006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Артюшенко В.М., Аббасова Т.С. Структурированные кабельные системы: Учебное пособие / Под ред. В.М. Артюшенко, ГОУ ВПО «МГУС». – М.: 2005.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Мишенин А.И. Теория экономических информационных систем: Учебник. - 4-е изд., доп. и перераб. - М.: Финансы и статистика, 2005. 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Лодон Дж., Лодон К. Управление информационными системами – СПб: Питер, 2005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Якутский А. Энциклопедия полезных программ – М.: Бестселлер, 2005</w:t>
      </w:r>
    </w:p>
    <w:p w:rsidR="00780B74" w:rsidRPr="0079125F" w:rsidRDefault="00780B74" w:rsidP="007E34FF">
      <w:pPr>
        <w:numPr>
          <w:ilvl w:val="0"/>
          <w:numId w:val="46"/>
        </w:numPr>
        <w:suppressAutoHyphens w:val="0"/>
        <w:spacing w:before="100" w:beforeAutospacing="1" w:after="100" w:afterAutospacing="1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Ткалич А.И. Консалтинговый сервис: учебное пособие.- М.: Альфа-М: ИНФРА-М, 2007</w:t>
      </w:r>
    </w:p>
    <w:p w:rsidR="00780B74" w:rsidRPr="0079125F" w:rsidRDefault="00780B74" w:rsidP="0079125F">
      <w:pPr>
        <w:pStyle w:val="NormalWeb"/>
        <w:spacing w:before="0" w:beforeAutospacing="0" w:after="0" w:afterAutospacing="0"/>
        <w:ind w:left="709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б) Д</w:t>
      </w:r>
      <w:r w:rsidRPr="0079125F">
        <w:rPr>
          <w:rStyle w:val="Strong"/>
          <w:rFonts w:ascii="Times New Roman" w:hAnsi="Times New Roman" w:cs="Times New Roman"/>
          <w:b w:val="0"/>
          <w:bCs w:val="0"/>
        </w:rPr>
        <w:t xml:space="preserve">ополнительная </w:t>
      </w:r>
      <w:r>
        <w:rPr>
          <w:rStyle w:val="Strong"/>
          <w:rFonts w:ascii="Times New Roman" w:hAnsi="Times New Roman" w:cs="Times New Roman"/>
          <w:b w:val="0"/>
          <w:bCs w:val="0"/>
        </w:rPr>
        <w:t>литература: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Газета «Компьютер-Информ» (</w:t>
      </w:r>
      <w:hyperlink r:id="rId7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http://www.ci.ru/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  <w:lang w:val="en-US"/>
        </w:rPr>
      </w:pPr>
      <w:r w:rsidRPr="0079125F">
        <w:rPr>
          <w:sz w:val="28"/>
          <w:szCs w:val="28"/>
        </w:rPr>
        <w:t>Журнал</w:t>
      </w:r>
      <w:r w:rsidRPr="0079125F">
        <w:rPr>
          <w:sz w:val="28"/>
          <w:szCs w:val="28"/>
          <w:lang w:val="en-US"/>
        </w:rPr>
        <w:t xml:space="preserve"> "CIO/</w:t>
      </w:r>
      <w:r w:rsidRPr="0079125F">
        <w:rPr>
          <w:sz w:val="28"/>
          <w:szCs w:val="28"/>
        </w:rPr>
        <w:t>С</w:t>
      </w:r>
      <w:r w:rsidRPr="0079125F">
        <w:rPr>
          <w:sz w:val="28"/>
          <w:szCs w:val="28"/>
          <w:lang w:val="en-US"/>
        </w:rPr>
        <w:t>hief Information Officer" (</w:t>
      </w:r>
      <w:hyperlink r:id="rId8" w:history="1"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http://www.cio-world.ru/</w:t>
        </w:r>
      </w:hyperlink>
      <w:r w:rsidRPr="0079125F">
        <w:rPr>
          <w:sz w:val="28"/>
          <w:szCs w:val="28"/>
          <w:lang w:val="en-US"/>
        </w:rPr>
        <w:t>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Журналы издательства «Открытые системы» (</w:t>
      </w:r>
      <w:hyperlink r:id="rId9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http://www.osp.ru/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СЕТЕВОЙ online – журнал для ИТ- профессионалов (</w:t>
      </w:r>
      <w:hyperlink r:id="rId10" w:history="1">
        <w:r w:rsidRPr="0079125F">
          <w:rPr>
            <w:sz w:val="28"/>
            <w:szCs w:val="28"/>
          </w:rPr>
          <w:t>http://www.setevoi.ru/</w:t>
        </w:r>
      </w:hyperlink>
      <w:r w:rsidRPr="0079125F">
        <w:rPr>
          <w:sz w:val="28"/>
          <w:szCs w:val="28"/>
        </w:rPr>
        <w:t>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rStyle w:val="Strong"/>
          <w:sz w:val="28"/>
          <w:szCs w:val="28"/>
        </w:rPr>
      </w:pPr>
      <w:r w:rsidRPr="0079125F">
        <w:rPr>
          <w:sz w:val="28"/>
          <w:szCs w:val="28"/>
        </w:rPr>
        <w:t>Публикации электронной библиотеки "Технологии информационного общества в России» (</w:t>
      </w:r>
      <w:hyperlink r:id="rId11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http://rusg2b.ru/library/useful/</w:t>
        </w:r>
      </w:hyperlink>
      <w:r w:rsidRPr="0079125F">
        <w:rPr>
          <w:sz w:val="28"/>
          <w:szCs w:val="28"/>
        </w:rPr>
        <w:t xml:space="preserve"> , </w:t>
      </w:r>
      <w:hyperlink r:id="rId1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http://library.infosoc.ru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Электронная библиотека образовательных и просветительских изданий (</w:t>
      </w:r>
      <w:hyperlink r:id="rId13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http://www.iqlib.ru/</w:t>
        </w:r>
      </w:hyperlink>
      <w:r w:rsidRPr="0079125F">
        <w:rPr>
          <w:rStyle w:val="Strong"/>
          <w:b w:val="0"/>
          <w:bCs w:val="0"/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sz w:val="28"/>
          <w:szCs w:val="28"/>
        </w:rPr>
        <w:t xml:space="preserve">Полезные материалы на тему аудита и управления информационными системами. </w:t>
      </w:r>
      <w:r w:rsidRPr="0079125F">
        <w:rPr>
          <w:rStyle w:val="Strong"/>
          <w:b w:val="0"/>
          <w:bCs w:val="0"/>
          <w:sz w:val="28"/>
          <w:szCs w:val="28"/>
        </w:rPr>
        <w:t>ООО «Инфотехника» (</w:t>
      </w:r>
      <w:hyperlink r:id="rId14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http://www.isaudit.ru/</w:t>
        </w:r>
      </w:hyperlink>
      <w:r w:rsidRPr="0079125F">
        <w:rPr>
          <w:rStyle w:val="Strong"/>
          <w:b w:val="0"/>
          <w:bCs w:val="0"/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Библиотека исследований Лиги независимых экспертов</w:t>
      </w:r>
      <w:r w:rsidRPr="0079125F">
        <w:rPr>
          <w:sz w:val="28"/>
          <w:szCs w:val="28"/>
        </w:rPr>
        <w:br/>
        <w:t>в области информационных технологий (</w:t>
      </w:r>
      <w:hyperlink r:id="rId1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http://www.linex.ru/alib.html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Библиотека по информационным технологиям (</w:t>
      </w:r>
      <w:hyperlink r:id="rId16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http://www.itexpert.ru/rus/biblio/cobit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 xml:space="preserve"> Стандарт COBIT (</w:t>
      </w:r>
      <w:hyperlink r:id="rId17" w:tgtFrame="_blank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http://www.isaca.org</w:t>
        </w:r>
      </w:hyperlink>
      <w:r w:rsidRPr="0079125F">
        <w:rPr>
          <w:sz w:val="28"/>
          <w:szCs w:val="28"/>
        </w:rPr>
        <w:t xml:space="preserve">, </w:t>
      </w:r>
      <w:hyperlink r:id="rId18" w:tgtFrame="_blank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http://www.itgi.org</w:t>
        </w:r>
      </w:hyperlink>
      <w:r w:rsidRPr="0079125F">
        <w:rPr>
          <w:sz w:val="28"/>
          <w:szCs w:val="28"/>
        </w:rPr>
        <w:t>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  <w:lang w:val="en-US"/>
        </w:rPr>
      </w:pPr>
      <w:r w:rsidRPr="0079125F">
        <w:rPr>
          <w:sz w:val="28"/>
          <w:szCs w:val="28"/>
          <w:lang w:val="en-US"/>
        </w:rPr>
        <w:t>"IT Audit School" (</w:t>
      </w:r>
      <w:hyperlink r:id="rId19" w:history="1"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http://www.microinform.ru/mis/news_itae.htm</w:t>
        </w:r>
      </w:hyperlink>
      <w:r w:rsidRPr="0079125F">
        <w:rPr>
          <w:sz w:val="28"/>
          <w:szCs w:val="28"/>
          <w:lang w:val="en-US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  <w:lang w:val="en-US"/>
        </w:rPr>
      </w:pPr>
      <w:r w:rsidRPr="0079125F">
        <w:rPr>
          <w:rStyle w:val="text"/>
          <w:sz w:val="28"/>
          <w:szCs w:val="28"/>
          <w:lang w:val="en-US"/>
        </w:rPr>
        <w:t xml:space="preserve">Digital Security </w:t>
      </w:r>
      <w:r w:rsidRPr="0079125F">
        <w:rPr>
          <w:rStyle w:val="text"/>
          <w:sz w:val="28"/>
          <w:szCs w:val="28"/>
        </w:rPr>
        <w:t>Аудит</w:t>
      </w:r>
      <w:r w:rsidRPr="0079125F">
        <w:rPr>
          <w:sz w:val="28"/>
          <w:szCs w:val="28"/>
          <w:lang w:val="en-US"/>
        </w:rPr>
        <w:t xml:space="preserve"> (http://www.dsec.ru/consult/audit/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  <w:lang w:val="en-US"/>
        </w:rPr>
      </w:pPr>
      <w:r w:rsidRPr="0079125F">
        <w:rPr>
          <w:sz w:val="28"/>
          <w:szCs w:val="28"/>
          <w:lang w:val="en-US"/>
        </w:rPr>
        <w:t xml:space="preserve">Softline – </w:t>
      </w:r>
      <w:r w:rsidRPr="0079125F">
        <w:rPr>
          <w:sz w:val="28"/>
          <w:szCs w:val="28"/>
        </w:rPr>
        <w:t>Аудит</w:t>
      </w:r>
      <w:r w:rsidRPr="0079125F">
        <w:rPr>
          <w:sz w:val="28"/>
          <w:szCs w:val="28"/>
          <w:lang w:val="en-US"/>
        </w:rPr>
        <w:t xml:space="preserve"> (</w:t>
      </w:r>
      <w:hyperlink r:id="rId20" w:history="1">
        <w:r w:rsidRPr="0079125F">
          <w:rPr>
            <w:sz w:val="28"/>
            <w:szCs w:val="28"/>
            <w:lang w:val="en-US"/>
          </w:rPr>
          <w:t>http://soft.softline.ru/groups.php?id=311</w:t>
        </w:r>
      </w:hyperlink>
      <w:r w:rsidRPr="0079125F">
        <w:rPr>
          <w:sz w:val="28"/>
          <w:szCs w:val="28"/>
          <w:lang w:val="en-US"/>
        </w:rPr>
        <w:t xml:space="preserve">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Астахов А. «Введение в COBIT» //Директор информационной службы, № 7–8/2003.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Астахов A. M. Аудит безопасности информационных систем. ISACA.RU, 2002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безопасности. Компания «Микротест» (</w:t>
      </w:r>
      <w:hyperlink r:id="rId21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http://www.microtest.ru/services/information_security_audit/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безопасности. Компания «ДиалогНаука» (</w:t>
      </w:r>
      <w:hyperlink r:id="rId2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http://www.dials.ru/main.phtml?/services/audit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rStyle w:val="style1"/>
          <w:sz w:val="28"/>
          <w:szCs w:val="28"/>
        </w:rPr>
        <w:t>Аудит и консалтинг информационных систем (</w:t>
      </w:r>
      <w:hyperlink r:id="rId23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http://www.icand.ru/index.php?option=com_content&amp;task=view&amp;id=54</w:t>
        </w:r>
      </w:hyperlink>
      <w:r w:rsidRPr="0079125F">
        <w:rPr>
          <w:rStyle w:val="style1"/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системы компании на соответствие стандарту PaymentCardIndustryDataSecurityStandard (</w:t>
      </w:r>
      <w:hyperlink r:id="rId24" w:history="1">
        <w:r w:rsidRPr="0079125F">
          <w:rPr>
            <w:sz w:val="28"/>
            <w:szCs w:val="28"/>
          </w:rPr>
          <w:t>http://www.infosec.ru/themes/default/content.asp?folder=2142</w:t>
        </w:r>
      </w:hyperlink>
      <w:r w:rsidRPr="0079125F">
        <w:rPr>
          <w:sz w:val="28"/>
          <w:szCs w:val="28"/>
        </w:rPr>
        <w:t>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ИТ-инфраструктуры. Компания «Микротест» (</w:t>
      </w:r>
      <w:hyperlink r:id="rId2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http://www.microtest.ru/services/it-department_audit/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ИТ-инфраструктуры (</w:t>
      </w:r>
      <w:hyperlink r:id="rId26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http://www.rbcsoft.ru/ru/services/consulting/audit/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системы. Компания «Ай-Теко» (</w:t>
      </w:r>
      <w:hyperlink r:id="rId27" w:history="1"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http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://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www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.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i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-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teco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.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/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audit</w:t>
        </w:r>
        <w:r w:rsidRPr="0079125F">
          <w:rPr>
            <w:rStyle w:val="Hyperlink"/>
            <w:color w:val="auto"/>
            <w:sz w:val="28"/>
            <w:szCs w:val="28"/>
            <w:u w:val="none"/>
          </w:rPr>
          <w:t>4.</w:t>
        </w:r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системы. Компания "Тех-Системс": (</w:t>
      </w:r>
      <w:hyperlink r:id="rId28" w:history="1">
        <w:r w:rsidRPr="0079125F">
          <w:rPr>
            <w:sz w:val="28"/>
            <w:szCs w:val="28"/>
          </w:rPr>
          <w:t>http://tech-systems.ru/</w:t>
        </w:r>
      </w:hyperlink>
      <w:r w:rsidRPr="0079125F">
        <w:rPr>
          <w:sz w:val="28"/>
          <w:szCs w:val="28"/>
        </w:rPr>
        <w:t xml:space="preserve"> 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информационной системы. Схема проведения аудита.  Компания S4b Group (</w:t>
      </w:r>
      <w:hyperlink r:id="rId29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http://www.s4b-group.ru/audit.htm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 Аудит автоматизированной информационной системы Аудиторская фирма «И.С.К.» (</w:t>
      </w:r>
      <w:hyperlink r:id="rId30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http://www.isk.yaroslavl.ru/services/it/audit.html</w:t>
        </w:r>
      </w:hyperlink>
      <w:r w:rsidRPr="0079125F">
        <w:rPr>
          <w:sz w:val="28"/>
          <w:szCs w:val="28"/>
        </w:rPr>
        <w:t xml:space="preserve">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Аудит информационной системы. Компания </w:t>
      </w:r>
      <w:hyperlink r:id="rId31" w:history="1">
        <w:r w:rsidRPr="0079125F">
          <w:rPr>
            <w:rStyle w:val="Hyperlink"/>
            <w:color w:val="auto"/>
            <w:sz w:val="28"/>
            <w:szCs w:val="28"/>
            <w:u w:val="none"/>
          </w:rPr>
          <w:t>TechExpert</w:t>
        </w:r>
      </w:hyperlink>
      <w:r w:rsidRPr="0079125F">
        <w:rPr>
          <w:sz w:val="28"/>
          <w:szCs w:val="28"/>
        </w:rPr>
        <w:t xml:space="preserve"> (</w:t>
      </w:r>
      <w:hyperlink r:id="rId3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http://it.techexpert.ua/consult/audit/Pages/Default.aspx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информационных систем (</w:t>
      </w:r>
      <w:hyperlink r:id="rId33" w:history="1">
        <w:r w:rsidRPr="0079125F">
          <w:rPr>
            <w:sz w:val="28"/>
            <w:szCs w:val="28"/>
          </w:rPr>
          <w:t>http://www.arti.ru/solution/audit_IS.php</w:t>
        </w:r>
      </w:hyperlink>
      <w:r w:rsidRPr="0079125F">
        <w:rPr>
          <w:sz w:val="28"/>
          <w:szCs w:val="28"/>
        </w:rPr>
        <w:t xml:space="preserve"> 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информационных систем. Компания Арсис</w:t>
      </w:r>
      <w:r w:rsidRPr="0079125F">
        <w:rPr>
          <w:sz w:val="28"/>
          <w:szCs w:val="28"/>
        </w:rPr>
        <w:br/>
        <w:t>(</w:t>
      </w:r>
      <w:hyperlink r:id="rId34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http://www.arsis.ru/index.php?option=com_content&amp;task=view&amp;id=47&amp;Itemid=55</w:t>
        </w:r>
      </w:hyperlink>
      <w:r w:rsidRPr="0079125F">
        <w:rPr>
          <w:sz w:val="28"/>
          <w:szCs w:val="28"/>
        </w:rPr>
        <w:t>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ИС (</w:t>
      </w:r>
      <w:hyperlink r:id="rId3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http://www.amphora-group.ru/solutions/itconsulting/itperfection/itgovernance_moreinfo/itaudit.html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ИС. Компания «Информационно-техническая лаборатория» (</w:t>
      </w:r>
      <w:hyperlink r:id="rId36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http://www.itl.nnov.ru/departments/itcons/audit/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Аудит ИС. Гос. сектор. РБС-ИТ.  (</w:t>
      </w:r>
      <w:hyperlink r:id="rId37" w:history="1">
        <w:r w:rsidRPr="0079125F">
          <w:rPr>
            <w:sz w:val="28"/>
            <w:szCs w:val="28"/>
          </w:rPr>
          <w:t>http://www.rbsys.ru/it_consult/?state_sector/audit_datasistem/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b/>
          <w:bCs/>
          <w:sz w:val="28"/>
          <w:szCs w:val="28"/>
          <w:lang w:val="en-US"/>
        </w:rPr>
      </w:pPr>
      <w:r w:rsidRPr="0079125F">
        <w:rPr>
          <w:sz w:val="28"/>
          <w:szCs w:val="28"/>
        </w:rPr>
        <w:t>БулкинД</w:t>
      </w:r>
      <w:r w:rsidRPr="0079125F">
        <w:rPr>
          <w:sz w:val="28"/>
          <w:szCs w:val="28"/>
          <w:lang w:val="en-US"/>
        </w:rPr>
        <w:t xml:space="preserve">. ITIL // </w:t>
      </w:r>
      <w:r w:rsidRPr="0079125F">
        <w:rPr>
          <w:sz w:val="28"/>
          <w:szCs w:val="28"/>
        </w:rPr>
        <w:t>Журнал</w:t>
      </w:r>
      <w:r w:rsidRPr="0079125F">
        <w:rPr>
          <w:sz w:val="28"/>
          <w:szCs w:val="28"/>
          <w:lang w:val="en-US"/>
        </w:rPr>
        <w:t xml:space="preserve"> "CIO/</w:t>
      </w:r>
      <w:r w:rsidRPr="0079125F">
        <w:rPr>
          <w:sz w:val="28"/>
          <w:szCs w:val="28"/>
        </w:rPr>
        <w:t>С</w:t>
      </w:r>
      <w:r w:rsidRPr="0079125F">
        <w:rPr>
          <w:sz w:val="28"/>
          <w:szCs w:val="28"/>
          <w:lang w:val="en-US"/>
        </w:rPr>
        <w:t>hief Information Officer" №2,2006 (</w:t>
      </w:r>
      <w:hyperlink r:id="rId38" w:history="1"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http://www.cio-world.ru/print/weekly/251017/</w:t>
        </w:r>
      </w:hyperlink>
      <w:r w:rsidRPr="0079125F">
        <w:rPr>
          <w:sz w:val="28"/>
          <w:szCs w:val="28"/>
          <w:lang w:val="en-US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b/>
          <w:bCs/>
          <w:sz w:val="28"/>
          <w:szCs w:val="28"/>
        </w:rPr>
      </w:pPr>
      <w:r w:rsidRPr="0079125F">
        <w:rPr>
          <w:sz w:val="28"/>
          <w:szCs w:val="28"/>
        </w:rPr>
        <w:t>Внедрение</w:t>
      </w:r>
      <w:r w:rsidRPr="0079125F">
        <w:rPr>
          <w:sz w:val="28"/>
          <w:szCs w:val="28"/>
          <w:lang w:val="en-US"/>
        </w:rPr>
        <w:t>ITIL</w:t>
      </w:r>
      <w:r w:rsidRPr="0079125F">
        <w:rPr>
          <w:sz w:val="28"/>
          <w:szCs w:val="28"/>
        </w:rPr>
        <w:t xml:space="preserve">. Компания </w:t>
      </w:r>
      <w:hyperlink r:id="rId39" w:history="1">
        <w:r w:rsidRPr="0079125F">
          <w:rPr>
            <w:rStyle w:val="Hyperlink"/>
            <w:color w:val="auto"/>
            <w:sz w:val="28"/>
            <w:szCs w:val="28"/>
            <w:u w:val="none"/>
          </w:rPr>
          <w:t>TechExpert</w:t>
        </w:r>
      </w:hyperlink>
      <w:r w:rsidRPr="0079125F">
        <w:rPr>
          <w:sz w:val="28"/>
          <w:szCs w:val="28"/>
        </w:rPr>
        <w:t>. (</w:t>
      </w:r>
      <w:hyperlink r:id="rId40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http://it.techexpert.ua/consult/itil/Pages/Default.aspx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rStyle w:val="Strong"/>
          <w:b w:val="0"/>
          <w:bCs w:val="0"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Внутренний аудит информационных систем.</w:t>
      </w:r>
      <w:r w:rsidRPr="0079125F">
        <w:rPr>
          <w:rStyle w:val="Strong"/>
          <w:sz w:val="28"/>
          <w:szCs w:val="28"/>
        </w:rPr>
        <w:t xml:space="preserve"> (</w:t>
      </w:r>
      <w:hyperlink r:id="rId41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http://www.robertsonblums.com/rbconsulting/audit.html</w:t>
        </w:r>
      </w:hyperlink>
      <w:r w:rsidRPr="0079125F">
        <w:rPr>
          <w:rStyle w:val="Strong"/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Голов А., Кузнецов В. Вопросы сертификационного аудита систем управления информационной безопасностью // Журнал "CIO/СhiefInformationOffic</w:t>
      </w:r>
      <w:r w:rsidRPr="0079125F">
        <w:rPr>
          <w:sz w:val="28"/>
          <w:szCs w:val="28"/>
          <w:lang w:val="en-US"/>
        </w:rPr>
        <w:t>er</w:t>
      </w:r>
      <w:r w:rsidRPr="0079125F">
        <w:rPr>
          <w:sz w:val="28"/>
          <w:szCs w:val="28"/>
        </w:rPr>
        <w:t>" №2,2006 (</w:t>
      </w:r>
      <w:hyperlink r:id="rId4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http://offline.cio-world.ru/2006/45/253564/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Гузик С.   Зачем проводить аудит информационных систем?</w:t>
      </w:r>
      <w:r w:rsidRPr="0079125F">
        <w:rPr>
          <w:sz w:val="28"/>
          <w:szCs w:val="28"/>
        </w:rPr>
        <w:br/>
        <w:t>(</w:t>
      </w:r>
      <w:hyperlink r:id="rId43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http://www.nestor.minsk.by/sr/2001/01/10111.html</w:t>
        </w:r>
      </w:hyperlink>
      <w:r w:rsidRPr="0079125F">
        <w:rPr>
          <w:sz w:val="28"/>
          <w:szCs w:val="28"/>
        </w:rPr>
        <w:t xml:space="preserve">, </w:t>
      </w:r>
      <w:hyperlink r:id="rId44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http://www.info-system.ru/pj_managment/article/pj_audit_is.html</w:t>
        </w:r>
      </w:hyperlink>
      <w:r w:rsidRPr="0079125F">
        <w:rPr>
          <w:sz w:val="28"/>
          <w:szCs w:val="28"/>
        </w:rPr>
        <w:t xml:space="preserve"> , </w:t>
      </w:r>
      <w:hyperlink r:id="rId4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http://www.itexpert.ru/rus/biblio/auditIS/print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Гузик С. Информационная система под лупой аудита // Сетевой журнал №9.2001 (</w:t>
      </w:r>
      <w:hyperlink r:id="rId46" w:history="1">
        <w:r w:rsidRPr="0079125F">
          <w:rPr>
            <w:sz w:val="28"/>
            <w:szCs w:val="28"/>
          </w:rPr>
          <w:t>http://www.setevoi.ru/cgi-bin/text.pl/magazines/2001/9/46</w:t>
        </w:r>
      </w:hyperlink>
      <w:r w:rsidRPr="0079125F">
        <w:rPr>
          <w:sz w:val="28"/>
          <w:szCs w:val="28"/>
        </w:rPr>
        <w:t>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Компания "Сфера АйТи Системы" (</w:t>
      </w:r>
      <w:hyperlink r:id="rId47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http://www.sferatel.ru/audit.shtml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Компания EdipService – анализ и аудит информационной системы (</w:t>
      </w:r>
      <w:hyperlink r:id="rId48" w:history="1">
        <w:r w:rsidRPr="0079125F">
          <w:rPr>
            <w:sz w:val="28"/>
            <w:szCs w:val="28"/>
          </w:rPr>
          <w:t>http://1-se.ru/analysis/</w:t>
        </w:r>
      </w:hyperlink>
      <w:r w:rsidRPr="0079125F">
        <w:rPr>
          <w:sz w:val="28"/>
          <w:szCs w:val="28"/>
        </w:rPr>
        <w:t xml:space="preserve">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Консалтинг и аудит информационных систем. Компания «СтинсКоман» (</w:t>
      </w:r>
      <w:hyperlink r:id="rId49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http://www.stinscoman.com/consult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Консалтинг управления ИТ и аудит информационных систем. Компания </w:t>
      </w:r>
      <w:r w:rsidRPr="0079125F">
        <w:rPr>
          <w:b/>
          <w:bCs/>
          <w:sz w:val="28"/>
          <w:szCs w:val="28"/>
        </w:rPr>
        <w:t xml:space="preserve">КРЕЧЕТ </w:t>
      </w:r>
      <w:r w:rsidRPr="0079125F">
        <w:rPr>
          <w:sz w:val="28"/>
          <w:szCs w:val="28"/>
        </w:rPr>
        <w:t xml:space="preserve">  (</w:t>
      </w:r>
      <w:hyperlink r:id="rId50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http://www.crechet.ru/audit_and_consulting.php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КРОК – системный интегратор (</w:t>
      </w:r>
      <w:hyperlink r:id="rId51" w:history="1">
        <w:r w:rsidRPr="0079125F">
          <w:rPr>
            <w:sz w:val="28"/>
            <w:szCs w:val="28"/>
          </w:rPr>
          <w:t>http://www.croc.ru</w:t>
        </w:r>
      </w:hyperlink>
      <w:r w:rsidRPr="0079125F">
        <w:rPr>
          <w:sz w:val="28"/>
          <w:szCs w:val="28"/>
        </w:rPr>
        <w:t xml:space="preserve">.)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Колесников С. Аудит информационных систем: сетевая инфраструктура // Газета «Компьютер-Информ» № 06, 07/2005 (</w:t>
      </w:r>
      <w:hyperlink r:id="rId5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http://www.ci.ru/inform06_05/p_10.htm</w:t>
        </w:r>
      </w:hyperlink>
      <w:r w:rsidRPr="0079125F">
        <w:rPr>
          <w:sz w:val="28"/>
          <w:szCs w:val="28"/>
        </w:rPr>
        <w:t xml:space="preserve">,  </w:t>
      </w:r>
      <w:hyperlink r:id="rId53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http://www.ci.ru/inform07_05/p_25.htm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КонеевИ. Зачем нужен аудит информационных систем? //Директор ИС №5/2005 (</w:t>
      </w:r>
      <w:hyperlink r:id="rId54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http://www.osp.ru/cio/2005/05/173971/_p1.html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Маркевич М. Принципы проведения активного аудита информационной безопасности компании // "InformationSecurity/Информационная безопасность" № 2/2007 (</w:t>
      </w:r>
      <w:hyperlink r:id="rId5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http://www.dsec.ru/about/articles/active_audit/</w:t>
        </w:r>
      </w:hyperlink>
      <w:r w:rsidRPr="0079125F">
        <w:rPr>
          <w:sz w:val="28"/>
          <w:szCs w:val="28"/>
        </w:rPr>
        <w:t xml:space="preserve"> 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Медведовский И.</w:t>
      </w:r>
      <w:r w:rsidRPr="0079125F">
        <w:rPr>
          <w:rStyle w:val="bh"/>
          <w:sz w:val="28"/>
          <w:szCs w:val="28"/>
        </w:rPr>
        <w:t xml:space="preserve">Практические аспекты проведения аудита информационной безопасности в соответствии с лучшей западной практикой// </w:t>
      </w:r>
      <w:hyperlink r:id="rId56" w:history="1">
        <w:r w:rsidRPr="0079125F">
          <w:rPr>
            <w:rStyle w:val="Hyperlink"/>
            <w:color w:val="auto"/>
            <w:sz w:val="28"/>
            <w:szCs w:val="28"/>
            <w:u w:val="none"/>
          </w:rPr>
          <w:t>"Connect! Мир связи" №10/2006</w:t>
        </w:r>
      </w:hyperlink>
      <w:r w:rsidRPr="0079125F">
        <w:rPr>
          <w:rStyle w:val="bh"/>
          <w:sz w:val="28"/>
          <w:szCs w:val="28"/>
        </w:rPr>
        <w:t xml:space="preserve"> (</w:t>
      </w:r>
      <w:hyperlink r:id="rId57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http://www.dsec.ru/about/articles/practice/</w:t>
        </w:r>
      </w:hyperlink>
      <w:r w:rsidRPr="0079125F">
        <w:rPr>
          <w:rStyle w:val="bh"/>
          <w:sz w:val="28"/>
          <w:szCs w:val="28"/>
        </w:rPr>
        <w:t xml:space="preserve"> ).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  <w:lang w:val="en-US"/>
        </w:rPr>
      </w:pPr>
      <w:r w:rsidRPr="0079125F">
        <w:rPr>
          <w:sz w:val="28"/>
          <w:szCs w:val="28"/>
        </w:rPr>
        <w:t>ПачинИ</w:t>
      </w:r>
      <w:r w:rsidRPr="0079125F">
        <w:rPr>
          <w:sz w:val="28"/>
          <w:szCs w:val="28"/>
          <w:lang w:val="en-US"/>
        </w:rPr>
        <w:t xml:space="preserve">. ITSM // </w:t>
      </w:r>
      <w:r w:rsidRPr="0079125F">
        <w:rPr>
          <w:sz w:val="28"/>
          <w:szCs w:val="28"/>
        </w:rPr>
        <w:t>Журнал</w:t>
      </w:r>
      <w:r w:rsidRPr="0079125F">
        <w:rPr>
          <w:sz w:val="28"/>
          <w:szCs w:val="28"/>
          <w:lang w:val="en-US"/>
        </w:rPr>
        <w:t xml:space="preserve"> "CIO/</w:t>
      </w:r>
      <w:r w:rsidRPr="0079125F">
        <w:rPr>
          <w:sz w:val="28"/>
          <w:szCs w:val="28"/>
        </w:rPr>
        <w:t>С</w:t>
      </w:r>
      <w:r w:rsidRPr="0079125F">
        <w:rPr>
          <w:sz w:val="28"/>
          <w:szCs w:val="28"/>
          <w:lang w:val="en-US"/>
        </w:rPr>
        <w:t>hief Information Officer" №6,2006 (</w:t>
      </w:r>
      <w:hyperlink r:id="rId58" w:history="1">
        <w:r w:rsidRPr="0079125F">
          <w:rPr>
            <w:rStyle w:val="Hyperlink"/>
            <w:color w:val="auto"/>
            <w:sz w:val="28"/>
            <w:szCs w:val="28"/>
            <w:u w:val="none"/>
            <w:lang w:val="en-US"/>
          </w:rPr>
          <w:t>http://www.cio-world.ru/print/weekly/271909/</w:t>
        </w:r>
      </w:hyperlink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Потоцкий М. О ценности улучшений, или Зачем нужен ITSM //Директор ИС №5/2005 (</w:t>
      </w:r>
      <w:hyperlink r:id="rId59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http://www.osp.ru/cio/2005/05/173968/_p1.html</w:t>
        </w:r>
      </w:hyperlink>
      <w:r w:rsidRPr="0079125F">
        <w:rPr>
          <w:sz w:val="28"/>
          <w:szCs w:val="28"/>
        </w:rPr>
        <w:t>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Прохоров А. Специалисты по аудиту информационных систем в России нужны как никогда (</w:t>
      </w:r>
      <w:hyperlink r:id="rId60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http://www.compress.ru/article.aspx?id=12325&amp;iid=471</w:t>
        </w:r>
      </w:hyperlink>
      <w:r w:rsidRPr="0079125F">
        <w:rPr>
          <w:sz w:val="28"/>
          <w:szCs w:val="28"/>
        </w:rPr>
        <w:t xml:space="preserve">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Рабочая группа ISACA.ru – Управление, Сопровождение и Аудит Информационных Систем и Технологий (</w:t>
      </w:r>
      <w:hyperlink r:id="rId61" w:history="1">
        <w:r w:rsidRPr="0079125F">
          <w:rPr>
            <w:sz w:val="28"/>
            <w:szCs w:val="28"/>
          </w:rPr>
          <w:t>http://www.isaca.ru/</w:t>
        </w:r>
      </w:hyperlink>
      <w:r w:rsidRPr="0079125F">
        <w:rPr>
          <w:sz w:val="28"/>
          <w:szCs w:val="28"/>
        </w:rPr>
        <w:t xml:space="preserve">) 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Решения BindView по обеспечению соответствия требованиям информационной безопасности (</w:t>
      </w:r>
      <w:hyperlink r:id="rId62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http://www.isecurity.ru/technologies/auditu.php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Сакун Ю. Аудит ИС (</w:t>
      </w:r>
      <w:hyperlink r:id="rId63" w:history="1">
        <w:r w:rsidRPr="0079125F">
          <w:rPr>
            <w:sz w:val="28"/>
            <w:szCs w:val="28"/>
          </w:rPr>
          <w:t>http://www.ibusiness.ru/19367/index.html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Стандартные действия ИТ- аудита (</w:t>
      </w:r>
      <w:hyperlink r:id="rId64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http://www.lankey.ru/?id=714</w:t>
        </w:r>
      </w:hyperlink>
      <w:r w:rsidRPr="0079125F">
        <w:rPr>
          <w:sz w:val="28"/>
          <w:szCs w:val="28"/>
        </w:rPr>
        <w:t xml:space="preserve"> )</w:t>
      </w:r>
    </w:p>
    <w:p w:rsidR="00780B74" w:rsidRPr="0079125F" w:rsidRDefault="00780B74" w:rsidP="0079125F">
      <w:pPr>
        <w:numPr>
          <w:ilvl w:val="0"/>
          <w:numId w:val="47"/>
        </w:numPr>
        <w:tabs>
          <w:tab w:val="clear" w:pos="720"/>
          <w:tab w:val="num" w:pos="567"/>
          <w:tab w:val="left" w:pos="851"/>
          <w:tab w:val="left" w:pos="993"/>
        </w:tabs>
        <w:suppressAutoHyphens w:val="0"/>
        <w:spacing w:before="100" w:beforeAutospacing="1" w:after="100" w:afterAutospacing="1"/>
        <w:ind w:left="567" w:firstLine="0"/>
        <w:jc w:val="both"/>
        <w:rPr>
          <w:b/>
          <w:bCs/>
          <w:sz w:val="28"/>
          <w:szCs w:val="28"/>
        </w:rPr>
      </w:pPr>
      <w:r w:rsidRPr="0079125F">
        <w:rPr>
          <w:rStyle w:val="Strong"/>
          <w:b w:val="0"/>
          <w:bCs w:val="0"/>
          <w:sz w:val="28"/>
          <w:szCs w:val="28"/>
        </w:rPr>
        <w:t>Управление ИТ-инфраструктурой на предприятии //</w:t>
      </w:r>
      <w:r w:rsidRPr="0079125F">
        <w:rPr>
          <w:sz w:val="28"/>
          <w:szCs w:val="28"/>
        </w:rPr>
        <w:t xml:space="preserve"> Журнал "</w:t>
      </w:r>
      <w:r w:rsidRPr="0079125F">
        <w:rPr>
          <w:sz w:val="28"/>
          <w:szCs w:val="28"/>
          <w:lang w:val="en-US"/>
        </w:rPr>
        <w:t>CIO</w:t>
      </w:r>
      <w:r w:rsidRPr="0079125F">
        <w:rPr>
          <w:sz w:val="28"/>
          <w:szCs w:val="28"/>
        </w:rPr>
        <w:t>/С</w:t>
      </w:r>
      <w:r w:rsidRPr="0079125F">
        <w:rPr>
          <w:sz w:val="28"/>
          <w:szCs w:val="28"/>
          <w:lang w:val="en-US"/>
        </w:rPr>
        <w:t>hiefInformationOfficer</w:t>
      </w:r>
      <w:r w:rsidRPr="0079125F">
        <w:rPr>
          <w:sz w:val="28"/>
          <w:szCs w:val="28"/>
        </w:rPr>
        <w:t xml:space="preserve">" №8,2006 </w:t>
      </w:r>
      <w:r w:rsidRPr="0079125F">
        <w:rPr>
          <w:rStyle w:val="Strong"/>
          <w:b w:val="0"/>
          <w:bCs w:val="0"/>
          <w:sz w:val="28"/>
          <w:szCs w:val="28"/>
        </w:rPr>
        <w:t xml:space="preserve"> (</w:t>
      </w:r>
      <w:hyperlink r:id="rId65" w:history="1">
        <w:r w:rsidRPr="0079125F">
          <w:rPr>
            <w:rStyle w:val="Hyperlink"/>
            <w:color w:val="auto"/>
            <w:sz w:val="28"/>
            <w:szCs w:val="28"/>
            <w:u w:val="none"/>
          </w:rPr>
          <w:t>http://www.cio-world.ru/weekly/280383/</w:t>
        </w:r>
      </w:hyperlink>
      <w:r w:rsidRPr="0079125F">
        <w:rPr>
          <w:rStyle w:val="Strong"/>
          <w:b w:val="0"/>
          <w:bCs w:val="0"/>
          <w:sz w:val="28"/>
          <w:szCs w:val="28"/>
        </w:rPr>
        <w:t xml:space="preserve"> )</w:t>
      </w:r>
    </w:p>
    <w:p w:rsidR="00780B74" w:rsidRPr="0079125F" w:rsidRDefault="00780B74" w:rsidP="00AF55A2">
      <w:pPr>
        <w:ind w:firstLine="72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г) Программное обеспечение: </w:t>
      </w:r>
    </w:p>
    <w:p w:rsidR="00780B74" w:rsidRPr="0079125F" w:rsidRDefault="00780B74" w:rsidP="00324FC9">
      <w:pPr>
        <w:pStyle w:val="NormalWeb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t>В качестве прикладных программных средств для данной дисциплины используются: стандартные программы базового комплекта ОС Windows;  пакет прикладных программ MS Excel; «1С: Предприятие»</w:t>
      </w:r>
      <w:r>
        <w:rPr>
          <w:rFonts w:ascii="Times New Roman" w:hAnsi="Times New Roman" w:cs="Times New Roman"/>
        </w:rPr>
        <w:t xml:space="preserve"> (фирма 1С), </w:t>
      </w:r>
      <w:r w:rsidRPr="0079125F">
        <w:rPr>
          <w:rFonts w:ascii="Times New Roman" w:hAnsi="Times New Roman" w:cs="Times New Roman"/>
          <w:lang w:val="en-US"/>
        </w:rPr>
        <w:t>AIDA</w:t>
      </w:r>
      <w:r w:rsidRPr="0079125F">
        <w:rPr>
          <w:rFonts w:ascii="Times New Roman" w:hAnsi="Times New Roman" w:cs="Times New Roman"/>
        </w:rPr>
        <w:t>32 (для диа</w:t>
      </w:r>
      <w:r>
        <w:rPr>
          <w:rFonts w:ascii="Times New Roman" w:hAnsi="Times New Roman" w:cs="Times New Roman"/>
        </w:rPr>
        <w:t xml:space="preserve">гностики и оптимизации системы); </w:t>
      </w:r>
      <w:r w:rsidRPr="0079125F">
        <w:rPr>
          <w:rFonts w:ascii="Times New Roman" w:hAnsi="Times New Roman" w:cs="Times New Roman"/>
          <w:lang w:val="en-US"/>
        </w:rPr>
        <w:t>SandraStandart</w:t>
      </w:r>
      <w:r w:rsidRPr="0079125F">
        <w:rPr>
          <w:rFonts w:ascii="Times New Roman" w:hAnsi="Times New Roman" w:cs="Times New Roman"/>
        </w:rPr>
        <w:t xml:space="preserve"> 2004.2.9 (для ди</w:t>
      </w:r>
      <w:r>
        <w:rPr>
          <w:rFonts w:ascii="Times New Roman" w:hAnsi="Times New Roman" w:cs="Times New Roman"/>
        </w:rPr>
        <w:t>агностики и оптимизации системы.</w:t>
      </w:r>
    </w:p>
    <w:p w:rsidR="00780B74" w:rsidRDefault="00780B74" w:rsidP="007E34FF">
      <w:pPr>
        <w:ind w:firstLine="720"/>
        <w:jc w:val="both"/>
      </w:pPr>
    </w:p>
    <w:p w:rsidR="00780B74" w:rsidRPr="00EE0186" w:rsidRDefault="00780B74" w:rsidP="00AF55A2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Материально-техническое обеспечение дисциплины</w:t>
      </w:r>
    </w:p>
    <w:p w:rsidR="00780B74" w:rsidRPr="00EA1B8B" w:rsidRDefault="00780B74" w:rsidP="00AF55A2">
      <w:pPr>
        <w:ind w:firstLine="720"/>
        <w:jc w:val="both"/>
        <w:rPr>
          <w:sz w:val="16"/>
          <w:szCs w:val="16"/>
        </w:rPr>
      </w:pPr>
    </w:p>
    <w:p w:rsidR="00780B74" w:rsidRDefault="00780B74" w:rsidP="00AF55A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Аудиторный фонд факультета.</w:t>
      </w:r>
    </w:p>
    <w:p w:rsidR="00780B74" w:rsidRDefault="00780B74" w:rsidP="00AF55A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факультете имеется 4 компьютерных класса, а также мультимедиа-проектор, позволяющие успешно проводить лекционные и  практические занятия по данной дисциплине (демонстрация и защита презентаций в рамках занятий, защита проектов).Структура и состав компьютерных классов приведены в ООП.</w:t>
      </w: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Default="00780B74" w:rsidP="00AF55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</w:p>
    <w:p w:rsidR="00780B74" w:rsidRDefault="00780B74" w:rsidP="00AF55A2">
      <w:pPr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ИТЭиОП _______________________ Данилова С.В.</w:t>
      </w: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Pr="00B26700" w:rsidRDefault="00780B74" w:rsidP="00AF55A2">
      <w:pPr>
        <w:jc w:val="both"/>
        <w:rPr>
          <w:sz w:val="28"/>
          <w:szCs w:val="28"/>
        </w:rPr>
      </w:pPr>
      <w:r w:rsidRPr="00B26700">
        <w:rPr>
          <w:sz w:val="28"/>
          <w:szCs w:val="28"/>
        </w:rPr>
        <w:t>Программа рассмотрена на заседании кафедры ИТЭ и ОП</w:t>
      </w:r>
    </w:p>
    <w:p w:rsidR="00780B74" w:rsidRPr="00384CFA" w:rsidRDefault="00780B74" w:rsidP="00AF55A2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от «_____» ___________2012 г.,      протокол № ________</w:t>
      </w: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Default="00780B74" w:rsidP="00AF55A2">
      <w:pPr>
        <w:ind w:firstLine="720"/>
        <w:jc w:val="both"/>
        <w:rPr>
          <w:sz w:val="28"/>
          <w:szCs w:val="28"/>
        </w:rPr>
      </w:pPr>
    </w:p>
    <w:p w:rsidR="00780B74" w:rsidRPr="00B26700" w:rsidRDefault="00780B74" w:rsidP="00AF55A2">
      <w:pPr>
        <w:jc w:val="both"/>
        <w:rPr>
          <w:spacing w:val="-8"/>
          <w:sz w:val="28"/>
          <w:szCs w:val="28"/>
        </w:rPr>
      </w:pPr>
      <w:r w:rsidRPr="00B26700">
        <w:rPr>
          <w:spacing w:val="-8"/>
          <w:sz w:val="28"/>
          <w:szCs w:val="28"/>
        </w:rPr>
        <w:t xml:space="preserve">Программа </w:t>
      </w:r>
      <w:r>
        <w:rPr>
          <w:spacing w:val="-8"/>
          <w:sz w:val="28"/>
          <w:szCs w:val="28"/>
        </w:rPr>
        <w:t>одобрена</w:t>
      </w:r>
      <w:r w:rsidRPr="00B26700">
        <w:rPr>
          <w:spacing w:val="-8"/>
          <w:sz w:val="28"/>
          <w:szCs w:val="28"/>
        </w:rPr>
        <w:t xml:space="preserve"> на заседании Ученого совета экономического факультета</w:t>
      </w:r>
    </w:p>
    <w:p w:rsidR="00780B74" w:rsidRDefault="00780B74" w:rsidP="00AF55A2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от «_____» ___________2012 г.,      протокол № _______</w:t>
      </w:r>
    </w:p>
    <w:p w:rsidR="00780B74" w:rsidRDefault="00780B74" w:rsidP="00AF55A2">
      <w:pPr>
        <w:shd w:val="clear" w:color="auto" w:fill="FFFFFF"/>
        <w:ind w:right="6" w:firstLine="426"/>
        <w:jc w:val="both"/>
      </w:pPr>
    </w:p>
    <w:p w:rsidR="00780B74" w:rsidRDefault="00780B74">
      <w:pPr>
        <w:suppressAutoHyphens w:val="0"/>
        <w:spacing w:after="200" w:line="276" w:lineRule="auto"/>
      </w:pPr>
      <w:r>
        <w:br w:type="page"/>
      </w:r>
    </w:p>
    <w:p w:rsidR="00780B74" w:rsidRPr="001C6F63" w:rsidRDefault="00780B74" w:rsidP="00D71FAB">
      <w:pPr>
        <w:shd w:val="clear" w:color="auto" w:fill="FFFFFF"/>
        <w:tabs>
          <w:tab w:val="left" w:pos="979"/>
        </w:tabs>
        <w:spacing w:before="480" w:line="250" w:lineRule="exact"/>
        <w:ind w:left="979" w:hanging="931"/>
        <w:jc w:val="both"/>
      </w:pPr>
      <w:r>
        <w:tab/>
        <w:t xml:space="preserve">1.         </w:t>
      </w:r>
      <w:r w:rsidRPr="001C6F63">
        <w:t>Аудитор ИС</w:t>
      </w:r>
      <w:r w:rsidRPr="001C6F63">
        <w:rPr>
          <w:color w:val="000000"/>
        </w:rPr>
        <w:t xml:space="preserve">, выполняя проверку </w:t>
      </w:r>
      <w:r w:rsidRPr="00F53B5F">
        <w:rPr>
          <w:color w:val="000000"/>
        </w:rPr>
        <w:t>контроля приложений</w:t>
      </w:r>
      <w:r w:rsidRPr="001C6F63">
        <w:rPr>
          <w:color w:val="000000"/>
        </w:rPr>
        <w:t xml:space="preserve">, обнаруживает уязвимость в системе программного обеспечения, которая могла реально </w:t>
      </w:r>
      <w:r>
        <w:rPr>
          <w:color w:val="000000"/>
        </w:rPr>
        <w:t>по</w:t>
      </w:r>
      <w:r w:rsidRPr="001C6F63">
        <w:rPr>
          <w:color w:val="000000"/>
        </w:rPr>
        <w:t>влиять на приложения. Аудитор ИС должен: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before="250" w:line="254" w:lineRule="exact"/>
        <w:ind w:left="1440" w:hanging="379"/>
      </w:pPr>
      <w:r w:rsidRPr="00F53B5F">
        <w:rPr>
          <w:color w:val="000000"/>
          <w:spacing w:val="-24"/>
          <w:lang w:val="en-US"/>
        </w:rPr>
        <w:t>A</w:t>
      </w:r>
      <w:r w:rsidRPr="00D90D2A">
        <w:rPr>
          <w:i/>
          <w:iCs/>
          <w:color w:val="000000"/>
          <w:spacing w:val="-24"/>
        </w:rPr>
        <w:t>.</w:t>
      </w:r>
      <w:r w:rsidRPr="00D90D2A">
        <w:rPr>
          <w:i/>
          <w:iCs/>
          <w:color w:val="000000"/>
        </w:rPr>
        <w:tab/>
      </w:r>
      <w:r w:rsidRPr="00B549FF">
        <w:rPr>
          <w:color w:val="000000"/>
        </w:rPr>
        <w:t>неучитывать эту уязвимость контроля как обзор системы программного обеспечения</w:t>
      </w:r>
      <w:r>
        <w:rPr>
          <w:color w:val="000000"/>
        </w:rPr>
        <w:t>,</w:t>
      </w:r>
      <w:r w:rsidRPr="00B549FF">
        <w:rPr>
          <w:color w:val="000000"/>
        </w:rPr>
        <w:t xml:space="preserve"> что является вне поля этой проверки</w:t>
      </w:r>
      <w:r w:rsidRPr="00B549FF">
        <w:rPr>
          <w:color w:val="000000"/>
          <w:spacing w:val="-10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</w:pPr>
      <w:r w:rsidRPr="00B549FF">
        <w:rPr>
          <w:color w:val="000000"/>
          <w:spacing w:val="-31"/>
          <w:lang w:val="en-US"/>
        </w:rPr>
        <w:t>B</w:t>
      </w:r>
      <w:r w:rsidRPr="00B549FF">
        <w:rPr>
          <w:color w:val="000000"/>
          <w:spacing w:val="-31"/>
        </w:rPr>
        <w:t>.</w:t>
      </w:r>
      <w:r w:rsidRPr="00B549FF">
        <w:rPr>
          <w:color w:val="000000"/>
        </w:rPr>
        <w:tab/>
        <w:t>сопровождать  детализированную проверку системы программного обеспечения и составлять отчет о контроле за уязвимостями.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79"/>
        <w:jc w:val="both"/>
      </w:pPr>
      <w:r w:rsidRPr="00B549FF">
        <w:rPr>
          <w:color w:val="000000"/>
          <w:spacing w:val="-17"/>
          <w:lang w:val="en-US"/>
        </w:rPr>
        <w:t>C</w:t>
      </w:r>
      <w:r w:rsidRPr="00B549FF">
        <w:rPr>
          <w:color w:val="000000"/>
          <w:spacing w:val="-17"/>
        </w:rPr>
        <w:t>.</w:t>
      </w:r>
      <w:r w:rsidRPr="00B549FF">
        <w:rPr>
          <w:color w:val="000000"/>
        </w:rPr>
        <w:tab/>
        <w:t>включать в отчет заголовка, что аудит был ограничен проверкой контроля приложений</w:t>
      </w:r>
      <w:r w:rsidRPr="00B549FF">
        <w:rPr>
          <w:color w:val="000000"/>
          <w:spacing w:val="-2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79"/>
        <w:jc w:val="both"/>
      </w:pPr>
      <w:r w:rsidRPr="00B549FF">
        <w:rPr>
          <w:color w:val="000000"/>
          <w:spacing w:val="-20"/>
          <w:lang w:val="en-US"/>
        </w:rPr>
        <w:t>D</w:t>
      </w:r>
      <w:r w:rsidRPr="00B549FF">
        <w:rPr>
          <w:color w:val="000000"/>
          <w:spacing w:val="-20"/>
        </w:rPr>
        <w:t>.</w:t>
      </w:r>
      <w:r w:rsidRPr="00B549FF">
        <w:rPr>
          <w:color w:val="000000"/>
        </w:rPr>
        <w:tab/>
        <w:t>провести аудит контролей систем программного обеспечения как необходимый и рекомендуемый детализированной проверкой системы программного обеспечения</w:t>
      </w:r>
      <w:r w:rsidRPr="00B549FF">
        <w:rPr>
          <w:color w:val="000000"/>
          <w:spacing w:val="-11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979"/>
        </w:tabs>
        <w:spacing w:before="226"/>
        <w:ind w:left="48"/>
        <w:rPr>
          <w:color w:val="000000"/>
        </w:rPr>
      </w:pPr>
      <w:r>
        <w:rPr>
          <w:color w:val="000000"/>
          <w:spacing w:val="-12"/>
        </w:rPr>
        <w:tab/>
      </w:r>
      <w:r w:rsidRPr="00B549FF">
        <w:rPr>
          <w:color w:val="000000"/>
          <w:spacing w:val="-12"/>
        </w:rPr>
        <w:t>2.</w:t>
      </w:r>
      <w:r w:rsidRPr="00B549FF">
        <w:rPr>
          <w:color w:val="000000"/>
        </w:rPr>
        <w:tab/>
        <w:t>Причина контроля в инфраструктуре ИС:</w:t>
      </w:r>
    </w:p>
    <w:p w:rsidR="00780B74" w:rsidRPr="00B549FF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9"/>
      </w:pPr>
      <w:r w:rsidRPr="00B549FF">
        <w:rPr>
          <w:color w:val="000000"/>
          <w:spacing w:val="-25"/>
          <w:lang w:val="en-US"/>
        </w:rPr>
        <w:t>A</w:t>
      </w:r>
      <w:r w:rsidRPr="00B549FF">
        <w:rPr>
          <w:color w:val="000000"/>
          <w:spacing w:val="-25"/>
        </w:rPr>
        <w:t>.</w:t>
      </w:r>
      <w:r w:rsidRPr="00B549FF">
        <w:rPr>
          <w:color w:val="000000"/>
        </w:rPr>
        <w:tab/>
        <w:t>остается неизменной от руководства инфраструктурой</w:t>
      </w:r>
      <w:r w:rsidRPr="00B549FF">
        <w:rPr>
          <w:color w:val="000000"/>
          <w:spacing w:val="2"/>
        </w:rPr>
        <w:t>, но инструменты контроля могут  отличаться</w:t>
      </w:r>
      <w:r w:rsidRPr="00B549FF">
        <w:rPr>
          <w:color w:val="000000"/>
          <w:spacing w:val="-2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9"/>
      </w:pPr>
      <w:r w:rsidRPr="00B549FF">
        <w:rPr>
          <w:color w:val="000000"/>
          <w:spacing w:val="-26"/>
          <w:lang w:val="en-US"/>
        </w:rPr>
        <w:t>B</w:t>
      </w:r>
      <w:r w:rsidRPr="00B549FF">
        <w:rPr>
          <w:color w:val="000000"/>
          <w:spacing w:val="-26"/>
        </w:rPr>
        <w:t>.</w:t>
      </w:r>
      <w:r w:rsidRPr="00B549FF">
        <w:rPr>
          <w:color w:val="000000"/>
        </w:rPr>
        <w:tab/>
        <w:t>меняется от руководства инфраструктурой</w:t>
      </w:r>
      <w:r w:rsidRPr="00B549FF">
        <w:rPr>
          <w:color w:val="000000"/>
          <w:spacing w:val="-1"/>
        </w:rPr>
        <w:t>, поэтому инструменты контроля могут отличаться</w:t>
      </w:r>
      <w:r w:rsidRPr="00B549FF">
        <w:rPr>
          <w:color w:val="000000"/>
          <w:spacing w:val="-4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color w:val="000000"/>
          <w:spacing w:val="-1"/>
        </w:rPr>
      </w:pPr>
      <w:r w:rsidRPr="00B549FF">
        <w:rPr>
          <w:color w:val="000000"/>
          <w:spacing w:val="-16"/>
          <w:lang w:val="en-US"/>
        </w:rPr>
        <w:t>C</w:t>
      </w:r>
      <w:r w:rsidRPr="00B549FF">
        <w:rPr>
          <w:color w:val="000000"/>
          <w:spacing w:val="-16"/>
        </w:rPr>
        <w:t>.</w:t>
      </w:r>
      <w:r w:rsidRPr="00B549FF">
        <w:rPr>
          <w:color w:val="000000"/>
        </w:rPr>
        <w:tab/>
        <w:t>меняется от руководства инфраструктурой</w:t>
      </w:r>
      <w:r w:rsidRPr="00B549FF">
        <w:rPr>
          <w:color w:val="000000"/>
          <w:spacing w:val="2"/>
        </w:rPr>
        <w:t xml:space="preserve">, но </w:t>
      </w:r>
      <w:r w:rsidRPr="00B549FF">
        <w:rPr>
          <w:color w:val="000000"/>
          <w:spacing w:val="-1"/>
        </w:rPr>
        <w:t>инструменты контроля могут остаться теми же.</w:t>
      </w:r>
    </w:p>
    <w:p w:rsidR="00780B74" w:rsidRPr="00B549FF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9"/>
        <w:rPr>
          <w:color w:val="000000"/>
        </w:rPr>
      </w:pPr>
      <w:r w:rsidRPr="00B549FF">
        <w:rPr>
          <w:color w:val="000000"/>
          <w:spacing w:val="-18"/>
          <w:lang w:val="en-US"/>
        </w:rPr>
        <w:t>D</w:t>
      </w:r>
      <w:r w:rsidRPr="00B549FF">
        <w:rPr>
          <w:color w:val="000000"/>
          <w:spacing w:val="-18"/>
        </w:rPr>
        <w:t>.</w:t>
      </w:r>
      <w:r w:rsidRPr="00B549FF">
        <w:rPr>
          <w:color w:val="000000"/>
        </w:rPr>
        <w:tab/>
        <w:t>остается неизменной от руководства инфраструктурой и выполнения инструментами контроля, который также остается тот же.</w:t>
      </w:r>
    </w:p>
    <w:p w:rsidR="00780B74" w:rsidRPr="00B549FF" w:rsidRDefault="00780B74" w:rsidP="00D71FAB">
      <w:pPr>
        <w:shd w:val="clear" w:color="auto" w:fill="FFFFFF"/>
        <w:tabs>
          <w:tab w:val="left" w:pos="979"/>
        </w:tabs>
        <w:spacing w:before="245" w:line="254" w:lineRule="exact"/>
        <w:ind w:left="979" w:hanging="931"/>
      </w:pPr>
      <w:r>
        <w:rPr>
          <w:color w:val="000000"/>
          <w:spacing w:val="-17"/>
        </w:rPr>
        <w:tab/>
      </w:r>
      <w:r w:rsidRPr="00B549FF">
        <w:rPr>
          <w:color w:val="000000"/>
          <w:spacing w:val="-17"/>
        </w:rPr>
        <w:t>3.</w:t>
      </w:r>
      <w:r w:rsidRPr="00B549FF">
        <w:rPr>
          <w:color w:val="000000"/>
        </w:rPr>
        <w:tab/>
        <w:t>Который из нижеследующих типов рисков подразумевает компенсацию проверкой в рассматриваемой области</w:t>
      </w:r>
      <w:r w:rsidRPr="00B549FF">
        <w:rPr>
          <w:color w:val="000000"/>
          <w:spacing w:val="-4"/>
        </w:rPr>
        <w:t>?</w:t>
      </w:r>
    </w:p>
    <w:p w:rsidR="00780B74" w:rsidRPr="00B549FF" w:rsidRDefault="00780B74" w:rsidP="00D71FAB">
      <w:pPr>
        <w:shd w:val="clear" w:color="auto" w:fill="FFFFFF"/>
        <w:tabs>
          <w:tab w:val="left" w:pos="1406"/>
        </w:tabs>
        <w:spacing w:before="250" w:line="250" w:lineRule="exact"/>
        <w:ind w:left="1022"/>
      </w:pPr>
      <w:r w:rsidRPr="00B549FF">
        <w:rPr>
          <w:color w:val="000000"/>
          <w:spacing w:val="-26"/>
          <w:lang w:val="en-US"/>
        </w:rPr>
        <w:t>A</w:t>
      </w:r>
      <w:r w:rsidRPr="00B549FF">
        <w:rPr>
          <w:color w:val="000000"/>
          <w:spacing w:val="-26"/>
        </w:rPr>
        <w:t>.</w:t>
      </w:r>
      <w:r w:rsidRPr="00B549FF">
        <w:rPr>
          <w:color w:val="000000"/>
        </w:rPr>
        <w:tab/>
        <w:t>Риск контролей</w:t>
      </w:r>
    </w:p>
    <w:p w:rsidR="00780B74" w:rsidRPr="00B549FF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</w:pPr>
      <w:r w:rsidRPr="00B549FF">
        <w:rPr>
          <w:color w:val="000000"/>
          <w:spacing w:val="-24"/>
          <w:lang w:val="en-US"/>
        </w:rPr>
        <w:t>B</w:t>
      </w:r>
      <w:r w:rsidRPr="00B549FF">
        <w:rPr>
          <w:color w:val="000000"/>
          <w:spacing w:val="-24"/>
        </w:rPr>
        <w:t>.</w:t>
      </w:r>
      <w:r w:rsidRPr="00B549FF">
        <w:rPr>
          <w:color w:val="000000"/>
        </w:rPr>
        <w:tab/>
        <w:t>Риск обнаружения</w:t>
      </w:r>
    </w:p>
    <w:p w:rsidR="00780B74" w:rsidRPr="00B549FF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</w:pPr>
      <w:r w:rsidRPr="00B549FF">
        <w:rPr>
          <w:color w:val="000000"/>
          <w:spacing w:val="-16"/>
          <w:lang w:val="en-US"/>
        </w:rPr>
        <w:t>C</w:t>
      </w:r>
      <w:r w:rsidRPr="00B549FF">
        <w:rPr>
          <w:color w:val="000000"/>
          <w:spacing w:val="-16"/>
        </w:rPr>
        <w:t>.</w:t>
      </w:r>
      <w:r w:rsidRPr="00B549FF">
        <w:rPr>
          <w:color w:val="000000"/>
        </w:rPr>
        <w:tab/>
        <w:t>Риск наследования</w:t>
      </w:r>
    </w:p>
    <w:p w:rsidR="00780B74" w:rsidRPr="00B549FF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</w:pPr>
      <w:r w:rsidRPr="00B549FF">
        <w:rPr>
          <w:color w:val="000000"/>
          <w:spacing w:val="-18"/>
          <w:lang w:val="en-US"/>
        </w:rPr>
        <w:t>D</w:t>
      </w:r>
      <w:r w:rsidRPr="00B549FF">
        <w:rPr>
          <w:color w:val="000000"/>
          <w:spacing w:val="-18"/>
        </w:rPr>
        <w:t>.</w:t>
      </w:r>
      <w:r w:rsidRPr="00B549FF">
        <w:rPr>
          <w:color w:val="000000"/>
        </w:rPr>
        <w:tab/>
        <w:t>Риск примера</w:t>
      </w:r>
    </w:p>
    <w:p w:rsidR="00780B74" w:rsidRPr="00B549FF" w:rsidRDefault="00780B74" w:rsidP="00D71FAB">
      <w:pPr>
        <w:shd w:val="clear" w:color="auto" w:fill="FFFFFF"/>
        <w:tabs>
          <w:tab w:val="left" w:pos="979"/>
        </w:tabs>
        <w:spacing w:before="254" w:line="250" w:lineRule="exact"/>
        <w:ind w:left="979" w:hanging="931"/>
      </w:pPr>
      <w:r>
        <w:rPr>
          <w:color w:val="000000"/>
          <w:spacing w:val="-12"/>
        </w:rPr>
        <w:tab/>
      </w:r>
      <w:r w:rsidRPr="00B549FF">
        <w:rPr>
          <w:color w:val="000000"/>
          <w:spacing w:val="-12"/>
        </w:rPr>
        <w:t>4.</w:t>
      </w:r>
      <w:r w:rsidRPr="00B549FF">
        <w:rPr>
          <w:color w:val="000000"/>
        </w:rPr>
        <w:tab/>
        <w:t xml:space="preserve">Аудитор ИС сопровождает нетривиальные тесты новым </w:t>
      </w:r>
      <w:r w:rsidRPr="00B549FF">
        <w:rPr>
          <w:color w:val="000000"/>
          <w:spacing w:val="-2"/>
        </w:rPr>
        <w:t xml:space="preserve">  расчетным модулем. У аудитора весьма загруженный график работы и ограничено время на экспертизу. Который из видов  аудита мог бы быть использован в этой ситуации?</w:t>
      </w:r>
    </w:p>
    <w:p w:rsidR="00780B74" w:rsidRPr="00B549FF" w:rsidRDefault="00780B74" w:rsidP="00D71FAB">
      <w:pPr>
        <w:shd w:val="clear" w:color="auto" w:fill="FFFFFF"/>
        <w:tabs>
          <w:tab w:val="left" w:pos="1392"/>
        </w:tabs>
        <w:spacing w:before="250" w:line="250" w:lineRule="exact"/>
        <w:ind w:left="1003"/>
      </w:pPr>
      <w:r w:rsidRPr="00B549FF">
        <w:rPr>
          <w:color w:val="000000"/>
          <w:spacing w:val="-25"/>
          <w:lang w:val="en-US"/>
        </w:rPr>
        <w:t>A</w:t>
      </w:r>
      <w:r w:rsidRPr="00B549FF">
        <w:rPr>
          <w:color w:val="000000"/>
          <w:spacing w:val="-25"/>
        </w:rPr>
        <w:t>.</w:t>
      </w:r>
      <w:r w:rsidRPr="00B549FF">
        <w:rPr>
          <w:color w:val="000000"/>
        </w:rPr>
        <w:tab/>
        <w:t>Тестирование данных</w:t>
      </w:r>
    </w:p>
    <w:p w:rsidR="00780B74" w:rsidRPr="00B549FF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3"/>
      </w:pPr>
      <w:r w:rsidRPr="00B549FF">
        <w:rPr>
          <w:color w:val="000000"/>
          <w:spacing w:val="-26"/>
          <w:lang w:val="en-US"/>
        </w:rPr>
        <w:t>B</w:t>
      </w:r>
      <w:r w:rsidRPr="00B549FF">
        <w:rPr>
          <w:color w:val="000000"/>
          <w:spacing w:val="-26"/>
        </w:rPr>
        <w:t>.</w:t>
      </w:r>
      <w:r w:rsidRPr="00B549FF">
        <w:rPr>
          <w:color w:val="000000"/>
        </w:rPr>
        <w:tab/>
      </w:r>
      <w:r w:rsidRPr="00B549FF">
        <w:rPr>
          <w:color w:val="000000"/>
          <w:spacing w:val="-3"/>
        </w:rPr>
        <w:t>Параллельная симуляция</w:t>
      </w:r>
    </w:p>
    <w:p w:rsidR="00780B74" w:rsidRPr="00B549FF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3"/>
      </w:pPr>
      <w:r w:rsidRPr="00B549FF">
        <w:rPr>
          <w:color w:val="000000"/>
          <w:spacing w:val="-14"/>
          <w:lang w:val="en-US"/>
        </w:rPr>
        <w:t>C</w:t>
      </w:r>
      <w:r w:rsidRPr="00B549FF">
        <w:rPr>
          <w:color w:val="000000"/>
          <w:spacing w:val="-14"/>
        </w:rPr>
        <w:t>.</w:t>
      </w:r>
      <w:r w:rsidRPr="00B549FF">
        <w:rPr>
          <w:color w:val="000000"/>
        </w:rPr>
        <w:tab/>
      </w:r>
      <w:r w:rsidRPr="00B549FF">
        <w:rPr>
          <w:color w:val="000000"/>
          <w:spacing w:val="-1"/>
        </w:rPr>
        <w:t>Интегрированное средство тестирования</w:t>
      </w:r>
    </w:p>
    <w:p w:rsidR="00780B74" w:rsidRPr="00B549FF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3"/>
      </w:pPr>
      <w:r w:rsidRPr="00B549FF">
        <w:rPr>
          <w:color w:val="000000"/>
          <w:spacing w:val="-15"/>
          <w:lang w:val="en-US"/>
        </w:rPr>
        <w:t>D</w:t>
      </w:r>
      <w:r w:rsidRPr="00B549FF">
        <w:rPr>
          <w:color w:val="000000"/>
          <w:spacing w:val="-15"/>
        </w:rPr>
        <w:t>.</w:t>
      </w:r>
      <w:r w:rsidRPr="00B549FF">
        <w:rPr>
          <w:color w:val="000000"/>
        </w:rPr>
        <w:tab/>
        <w:t>Воплощенный модуль аудита</w:t>
      </w:r>
    </w:p>
    <w:p w:rsidR="00780B74" w:rsidRPr="00B549FF" w:rsidRDefault="00780B74" w:rsidP="00D71FAB">
      <w:pPr>
        <w:shd w:val="clear" w:color="auto" w:fill="FFFFFF"/>
        <w:tabs>
          <w:tab w:val="left" w:pos="979"/>
        </w:tabs>
        <w:spacing w:before="250" w:line="254" w:lineRule="exact"/>
        <w:ind w:left="979" w:hanging="931"/>
        <w:rPr>
          <w:color w:val="000000"/>
        </w:rPr>
      </w:pPr>
      <w:r>
        <w:rPr>
          <w:color w:val="000000"/>
          <w:spacing w:val="-15"/>
        </w:rPr>
        <w:tab/>
      </w:r>
      <w:r w:rsidRPr="00B549FF">
        <w:rPr>
          <w:color w:val="000000"/>
          <w:spacing w:val="-15"/>
        </w:rPr>
        <w:t>5.</w:t>
      </w:r>
      <w:r w:rsidRPr="00B549FF">
        <w:rPr>
          <w:color w:val="000000"/>
        </w:rPr>
        <w:tab/>
        <w:t>Первоначальная цель самооценки контроля или программа контроля самоуверенности это:</w:t>
      </w:r>
    </w:p>
    <w:p w:rsidR="00780B74" w:rsidRPr="00B549FF" w:rsidRDefault="00780B74" w:rsidP="00D71FAB">
      <w:pPr>
        <w:shd w:val="clear" w:color="auto" w:fill="FFFFFF"/>
        <w:tabs>
          <w:tab w:val="left" w:pos="1378"/>
        </w:tabs>
        <w:spacing w:before="240" w:line="254" w:lineRule="exact"/>
        <w:ind w:left="989"/>
      </w:pPr>
      <w:r w:rsidRPr="00B549FF">
        <w:rPr>
          <w:color w:val="000000"/>
          <w:spacing w:val="-25"/>
          <w:lang w:val="en-US"/>
        </w:rPr>
        <w:t>A</w:t>
      </w:r>
      <w:r w:rsidRPr="00B549FF">
        <w:rPr>
          <w:color w:val="000000"/>
          <w:spacing w:val="-25"/>
        </w:rPr>
        <w:t>.</w:t>
      </w:r>
      <w:r w:rsidRPr="00B549FF">
        <w:rPr>
          <w:color w:val="000000"/>
        </w:rPr>
        <w:tab/>
        <w:t>заменить некоторые внутренние ответственности аудитора</w:t>
      </w:r>
      <w:r w:rsidRPr="00B549FF">
        <w:rPr>
          <w:color w:val="000000"/>
          <w:spacing w:val="-2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78"/>
        </w:tabs>
        <w:spacing w:line="254" w:lineRule="exact"/>
        <w:ind w:left="989"/>
      </w:pPr>
      <w:r w:rsidRPr="00B549FF">
        <w:rPr>
          <w:color w:val="000000"/>
          <w:spacing w:val="-28"/>
          <w:lang w:val="en-US"/>
        </w:rPr>
        <w:t>B</w:t>
      </w:r>
      <w:r w:rsidRPr="00B549FF">
        <w:rPr>
          <w:color w:val="000000"/>
          <w:spacing w:val="-28"/>
        </w:rPr>
        <w:t>.</w:t>
      </w:r>
      <w:r w:rsidRPr="00B549FF">
        <w:rPr>
          <w:color w:val="000000"/>
        </w:rPr>
        <w:tab/>
        <w:t>удалить ответственность контролей по линии менеджеров</w:t>
      </w:r>
      <w:r w:rsidRPr="00B549FF">
        <w:rPr>
          <w:color w:val="000000"/>
          <w:spacing w:val="-2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78"/>
        </w:tabs>
        <w:spacing w:line="254" w:lineRule="exact"/>
        <w:ind w:left="989"/>
      </w:pPr>
      <w:r w:rsidRPr="00B549FF">
        <w:rPr>
          <w:color w:val="000000"/>
          <w:spacing w:val="-16"/>
          <w:lang w:val="en-US"/>
        </w:rPr>
        <w:t>C</w:t>
      </w:r>
      <w:r w:rsidRPr="00B549FF">
        <w:rPr>
          <w:color w:val="000000"/>
          <w:spacing w:val="-16"/>
        </w:rPr>
        <w:t>.</w:t>
      </w:r>
      <w:r w:rsidRPr="00B549FF">
        <w:rPr>
          <w:color w:val="000000"/>
        </w:rPr>
        <w:tab/>
        <w:t>превзойти мониторинг контроля ответственности по функциональности</w:t>
      </w:r>
      <w:r w:rsidRPr="00B549FF">
        <w:rPr>
          <w:color w:val="000000"/>
          <w:spacing w:val="-1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78"/>
        </w:tabs>
        <w:spacing w:line="254" w:lineRule="exact"/>
        <w:ind w:left="989"/>
      </w:pPr>
      <w:r w:rsidRPr="00B549FF">
        <w:rPr>
          <w:color w:val="000000"/>
          <w:spacing w:val="-18"/>
          <w:lang w:val="en-US"/>
        </w:rPr>
        <w:t>D</w:t>
      </w:r>
      <w:r w:rsidRPr="00B549FF">
        <w:rPr>
          <w:color w:val="000000"/>
          <w:spacing w:val="-18"/>
        </w:rPr>
        <w:t>.</w:t>
      </w:r>
      <w:r w:rsidRPr="00B549FF">
        <w:rPr>
          <w:color w:val="000000"/>
        </w:rPr>
        <w:tab/>
        <w:t>улучшить мониторинг общего контроля организации.</w:t>
      </w:r>
    </w:p>
    <w:p w:rsidR="00780B74" w:rsidRPr="00B549FF" w:rsidRDefault="00780B74" w:rsidP="00D71FAB">
      <w:pPr>
        <w:shd w:val="clear" w:color="auto" w:fill="FFFFFF"/>
        <w:tabs>
          <w:tab w:val="left" w:pos="979"/>
        </w:tabs>
        <w:spacing w:before="221"/>
        <w:ind w:left="48"/>
      </w:pPr>
      <w:r>
        <w:rPr>
          <w:color w:val="000000"/>
          <w:spacing w:val="-20"/>
        </w:rPr>
        <w:tab/>
      </w:r>
      <w:r w:rsidRPr="00B549FF">
        <w:rPr>
          <w:color w:val="000000"/>
          <w:spacing w:val="-20"/>
        </w:rPr>
        <w:t>6.</w:t>
      </w:r>
      <w:r w:rsidRPr="00B549FF">
        <w:rPr>
          <w:color w:val="000000"/>
        </w:rPr>
        <w:tab/>
        <w:t>Который из следующих лучших обзоров описывает раннюю стадию аудита ИС</w:t>
      </w:r>
      <w:r w:rsidRPr="00B549FF">
        <w:rPr>
          <w:color w:val="000000"/>
          <w:spacing w:val="-3"/>
        </w:rPr>
        <w:t>?</w:t>
      </w: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before="250" w:line="250" w:lineRule="exact"/>
        <w:ind w:left="970"/>
      </w:pPr>
      <w:r w:rsidRPr="00B549FF">
        <w:rPr>
          <w:color w:val="000000"/>
          <w:spacing w:val="-23"/>
          <w:lang w:val="en-US"/>
        </w:rPr>
        <w:t>A</w:t>
      </w:r>
      <w:r w:rsidRPr="00B549FF">
        <w:rPr>
          <w:color w:val="000000"/>
          <w:spacing w:val="-23"/>
        </w:rPr>
        <w:t>.</w:t>
      </w:r>
      <w:r w:rsidRPr="00B549FF">
        <w:rPr>
          <w:color w:val="000000"/>
        </w:rPr>
        <w:tab/>
        <w:t>Делая обзор ключевых организационных средств</w:t>
      </w:r>
      <w:r w:rsidRPr="00B549FF">
        <w:rPr>
          <w:color w:val="000000"/>
          <w:spacing w:val="-4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70"/>
      </w:pPr>
      <w:r w:rsidRPr="00B549FF">
        <w:rPr>
          <w:color w:val="000000"/>
          <w:spacing w:val="-28"/>
          <w:lang w:val="en-US"/>
        </w:rPr>
        <w:t>B</w:t>
      </w:r>
      <w:r w:rsidRPr="00B549FF">
        <w:rPr>
          <w:color w:val="000000"/>
          <w:spacing w:val="-28"/>
        </w:rPr>
        <w:t>.</w:t>
      </w:r>
      <w:r w:rsidRPr="00B549FF">
        <w:rPr>
          <w:color w:val="000000"/>
        </w:rPr>
        <w:tab/>
        <w:t>Оценивая инфраструктуру ИС</w:t>
      </w:r>
      <w:r w:rsidRPr="00B549FF">
        <w:rPr>
          <w:color w:val="000000"/>
          <w:spacing w:val="-3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70"/>
      </w:pPr>
      <w:r w:rsidRPr="00B549FF">
        <w:rPr>
          <w:color w:val="000000"/>
          <w:spacing w:val="-14"/>
          <w:lang w:val="en-US"/>
        </w:rPr>
        <w:t>C</w:t>
      </w:r>
      <w:r w:rsidRPr="00B549FF">
        <w:rPr>
          <w:color w:val="000000"/>
          <w:spacing w:val="-14"/>
        </w:rPr>
        <w:t>.</w:t>
      </w:r>
      <w:r w:rsidRPr="00B549FF">
        <w:rPr>
          <w:color w:val="000000"/>
        </w:rPr>
        <w:tab/>
        <w:t>Понимая бизнес-процессы и инфраструктуру применительно к аудиту</w:t>
      </w:r>
      <w:r w:rsidRPr="00B549FF">
        <w:rPr>
          <w:color w:val="000000"/>
          <w:spacing w:val="-1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70"/>
        <w:rPr>
          <w:color w:val="000000"/>
          <w:spacing w:val="-4"/>
        </w:rPr>
      </w:pPr>
      <w:r w:rsidRPr="00B549FF">
        <w:rPr>
          <w:color w:val="000000"/>
          <w:spacing w:val="-15"/>
          <w:lang w:val="en-US"/>
        </w:rPr>
        <w:t>D</w:t>
      </w:r>
      <w:r w:rsidRPr="00B549FF">
        <w:rPr>
          <w:color w:val="000000"/>
          <w:spacing w:val="-15"/>
        </w:rPr>
        <w:t>.</w:t>
      </w:r>
      <w:r w:rsidRPr="00B549FF">
        <w:rPr>
          <w:color w:val="000000"/>
        </w:rPr>
        <w:tab/>
        <w:t>Заслушивая предыдущий из докладываемых отчетов аудита ИС.</w:t>
      </w: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line="250" w:lineRule="exact"/>
        <w:rPr>
          <w:color w:val="000000"/>
          <w:spacing w:val="-4"/>
        </w:rPr>
      </w:pPr>
    </w:p>
    <w:p w:rsidR="00780B74" w:rsidRPr="00B549FF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00" w:hanging="900"/>
      </w:pPr>
      <w:r>
        <w:rPr>
          <w:color w:val="000000"/>
        </w:rPr>
        <w:tab/>
      </w:r>
      <w:r w:rsidRPr="00D71FAB">
        <w:rPr>
          <w:color w:val="000000"/>
        </w:rPr>
        <w:t xml:space="preserve">7.            </w:t>
      </w:r>
      <w:r w:rsidRPr="00B549FF">
        <w:rPr>
          <w:color w:val="000000"/>
        </w:rPr>
        <w:t>Самая лучшая из инфраструктур в использовании средств интегрированного контроля – это необходимость</w:t>
      </w:r>
      <w:r w:rsidRPr="00B549FF">
        <w:rPr>
          <w:color w:val="000000"/>
          <w:spacing w:val="-2"/>
        </w:rPr>
        <w:t>:</w:t>
      </w:r>
    </w:p>
    <w:p w:rsidR="00780B74" w:rsidRPr="00B549FF" w:rsidRDefault="00780B74" w:rsidP="00D71FAB">
      <w:pPr>
        <w:shd w:val="clear" w:color="auto" w:fill="FFFFFF"/>
        <w:tabs>
          <w:tab w:val="left" w:pos="418"/>
        </w:tabs>
        <w:spacing w:before="240" w:line="254" w:lineRule="exact"/>
        <w:ind w:left="38" w:firstLine="1042"/>
      </w:pPr>
      <w:r w:rsidRPr="00B549FF">
        <w:rPr>
          <w:color w:val="000000"/>
          <w:spacing w:val="-29"/>
          <w:lang w:val="en-US"/>
        </w:rPr>
        <w:t>A</w:t>
      </w:r>
      <w:r w:rsidRPr="00B549FF">
        <w:rPr>
          <w:color w:val="000000"/>
          <w:spacing w:val="-29"/>
        </w:rPr>
        <w:t>.</w:t>
      </w:r>
      <w:r w:rsidRPr="00B549FF">
        <w:rPr>
          <w:color w:val="000000"/>
        </w:rPr>
        <w:tab/>
        <w:t>изолировать контроль данных от производственных данных</w:t>
      </w:r>
      <w:r w:rsidRPr="00B549FF">
        <w:rPr>
          <w:color w:val="000000"/>
          <w:spacing w:val="1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line="254" w:lineRule="exact"/>
        <w:ind w:left="1440" w:hanging="360"/>
      </w:pPr>
      <w:r w:rsidRPr="00B549FF">
        <w:rPr>
          <w:color w:val="000000"/>
          <w:spacing w:val="-29"/>
          <w:lang w:val="en-US"/>
        </w:rPr>
        <w:t>B</w:t>
      </w:r>
      <w:r w:rsidRPr="00B549FF">
        <w:rPr>
          <w:color w:val="000000"/>
          <w:spacing w:val="-29"/>
        </w:rPr>
        <w:t>.</w:t>
      </w:r>
      <w:r w:rsidRPr="00B549FF">
        <w:rPr>
          <w:color w:val="000000"/>
        </w:rPr>
        <w:tab/>
        <w:t>заметить персонального пользователя таким образом, чтобы делать подтверждения на вывод информации</w:t>
      </w:r>
      <w:r w:rsidRPr="00B549FF">
        <w:rPr>
          <w:color w:val="000000"/>
          <w:spacing w:val="1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418"/>
        </w:tabs>
        <w:spacing w:line="254" w:lineRule="exact"/>
        <w:ind w:left="38" w:firstLine="1042"/>
      </w:pPr>
      <w:r w:rsidRPr="00B549FF">
        <w:rPr>
          <w:color w:val="000000"/>
          <w:spacing w:val="-19"/>
          <w:lang w:val="en-US"/>
        </w:rPr>
        <w:t>C</w:t>
      </w:r>
      <w:r w:rsidRPr="00B549FF">
        <w:rPr>
          <w:color w:val="000000"/>
          <w:spacing w:val="-19"/>
        </w:rPr>
        <w:t>.</w:t>
      </w:r>
      <w:r w:rsidRPr="00B549FF">
        <w:rPr>
          <w:color w:val="000000"/>
        </w:rPr>
        <w:tab/>
        <w:t>сегрегировать особые записи файлов мастера</w:t>
      </w:r>
      <w:r w:rsidRPr="00B549FF">
        <w:rPr>
          <w:color w:val="000000"/>
          <w:spacing w:val="-4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418"/>
        </w:tabs>
        <w:spacing w:line="254" w:lineRule="exact"/>
        <w:ind w:left="38" w:firstLine="1042"/>
        <w:rPr>
          <w:color w:val="000000"/>
        </w:rPr>
      </w:pPr>
      <w:r w:rsidRPr="00B549FF">
        <w:rPr>
          <w:color w:val="000000"/>
          <w:spacing w:val="-23"/>
          <w:lang w:val="en-US"/>
        </w:rPr>
        <w:t>D</w:t>
      </w:r>
      <w:r w:rsidRPr="00B549FF">
        <w:rPr>
          <w:color w:val="000000"/>
          <w:spacing w:val="-23"/>
        </w:rPr>
        <w:t>.</w:t>
      </w:r>
      <w:r w:rsidRPr="00B549FF">
        <w:rPr>
          <w:color w:val="000000"/>
        </w:rPr>
        <w:tab/>
        <w:t>собрать транзакцию и записи файлов в отдельной папке.</w:t>
      </w:r>
    </w:p>
    <w:p w:rsidR="00780B74" w:rsidRPr="00D71FAB" w:rsidRDefault="00780B74" w:rsidP="00D71FAB">
      <w:pPr>
        <w:shd w:val="clear" w:color="auto" w:fill="FFFFFF"/>
        <w:tabs>
          <w:tab w:val="left" w:pos="418"/>
        </w:tabs>
        <w:spacing w:line="254" w:lineRule="exact"/>
        <w:ind w:left="38" w:firstLine="1042"/>
      </w:pPr>
    </w:p>
    <w:p w:rsidR="00780B74" w:rsidRPr="00B549FF" w:rsidRDefault="00780B74" w:rsidP="00D71FAB">
      <w:pPr>
        <w:shd w:val="clear" w:color="auto" w:fill="FFFFFF"/>
        <w:spacing w:before="226"/>
        <w:ind w:left="1080"/>
      </w:pPr>
      <w:r w:rsidRPr="00B549FF">
        <w:rPr>
          <w:color w:val="000000"/>
        </w:rPr>
        <w:t>8.            Перед докладом результатов старш</w:t>
      </w:r>
      <w:r>
        <w:rPr>
          <w:color w:val="000000"/>
        </w:rPr>
        <w:t>ему</w:t>
      </w:r>
      <w:r w:rsidRPr="00B549FF">
        <w:rPr>
          <w:color w:val="000000"/>
        </w:rPr>
        <w:t xml:space="preserve"> менеджмент</w:t>
      </w:r>
      <w:r>
        <w:rPr>
          <w:color w:val="000000"/>
        </w:rPr>
        <w:t>у</w:t>
      </w:r>
      <w:r w:rsidRPr="00B549FF">
        <w:rPr>
          <w:color w:val="000000"/>
        </w:rPr>
        <w:t xml:space="preserve"> по аудиту аудитору ИС следует:</w:t>
      </w:r>
    </w:p>
    <w:p w:rsidR="00780B74" w:rsidRPr="00B549FF" w:rsidRDefault="00780B74" w:rsidP="00D71FAB">
      <w:pPr>
        <w:shd w:val="clear" w:color="auto" w:fill="FFFFFF"/>
        <w:tabs>
          <w:tab w:val="left" w:pos="403"/>
        </w:tabs>
        <w:spacing w:before="250" w:line="250" w:lineRule="exact"/>
        <w:ind w:left="24" w:firstLine="1056"/>
      </w:pPr>
      <w:r w:rsidRPr="00B549FF">
        <w:rPr>
          <w:color w:val="000000"/>
          <w:spacing w:val="-29"/>
          <w:lang w:val="en-US"/>
        </w:rPr>
        <w:t>A</w:t>
      </w:r>
      <w:r w:rsidRPr="00B549FF">
        <w:rPr>
          <w:color w:val="000000"/>
          <w:spacing w:val="-29"/>
        </w:rPr>
        <w:t>.</w:t>
      </w:r>
      <w:r w:rsidRPr="00B549FF">
        <w:rPr>
          <w:color w:val="000000"/>
        </w:rPr>
        <w:tab/>
        <w:t>подтвердить находки аудита.</w:t>
      </w:r>
    </w:p>
    <w:p w:rsidR="00780B74" w:rsidRPr="00B549FF" w:rsidRDefault="00780B74" w:rsidP="00D71FAB">
      <w:pPr>
        <w:shd w:val="clear" w:color="auto" w:fill="FFFFFF"/>
        <w:tabs>
          <w:tab w:val="left" w:pos="403"/>
        </w:tabs>
        <w:spacing w:line="250" w:lineRule="exact"/>
        <w:ind w:left="24" w:firstLine="1056"/>
      </w:pPr>
      <w:r w:rsidRPr="00B549FF">
        <w:rPr>
          <w:color w:val="000000"/>
          <w:spacing w:val="-31"/>
          <w:lang w:val="en-US"/>
        </w:rPr>
        <w:t>B</w:t>
      </w:r>
      <w:r w:rsidRPr="00B549FF">
        <w:rPr>
          <w:color w:val="000000"/>
          <w:spacing w:val="-31"/>
        </w:rPr>
        <w:t>.</w:t>
      </w:r>
      <w:r w:rsidRPr="00B549FF">
        <w:rPr>
          <w:color w:val="000000"/>
        </w:rPr>
        <w:tab/>
        <w:t>подготовить исполнительное резюме и послать его в мене</w:t>
      </w:r>
      <w:r w:rsidRPr="00B549FF">
        <w:rPr>
          <w:color w:val="000000"/>
          <w:spacing w:val="1"/>
        </w:rPr>
        <w:t>джмент по аудиту.</w:t>
      </w:r>
    </w:p>
    <w:p w:rsidR="00780B74" w:rsidRPr="00B549FF" w:rsidRDefault="00780B74" w:rsidP="00D71FAB">
      <w:pPr>
        <w:shd w:val="clear" w:color="auto" w:fill="FFFFFF"/>
        <w:tabs>
          <w:tab w:val="left" w:pos="403"/>
        </w:tabs>
        <w:spacing w:line="250" w:lineRule="exact"/>
        <w:ind w:left="24" w:firstLine="1056"/>
      </w:pPr>
      <w:r w:rsidRPr="00B549FF">
        <w:rPr>
          <w:color w:val="000000"/>
          <w:spacing w:val="-19"/>
          <w:lang w:val="en-US"/>
        </w:rPr>
        <w:t>C</w:t>
      </w:r>
      <w:r w:rsidRPr="00B549FF">
        <w:rPr>
          <w:color w:val="000000"/>
          <w:spacing w:val="-19"/>
        </w:rPr>
        <w:t>.</w:t>
      </w:r>
      <w:r w:rsidRPr="00B549FF">
        <w:rPr>
          <w:color w:val="000000"/>
        </w:rPr>
        <w:tab/>
        <w:t>определить рекомендации и представить находки в комитет по аудиту</w:t>
      </w:r>
      <w:r w:rsidRPr="00B549FF">
        <w:rPr>
          <w:color w:val="000000"/>
          <w:spacing w:val="2"/>
        </w:rPr>
        <w:t>.</w:t>
      </w:r>
    </w:p>
    <w:p w:rsidR="00780B74" w:rsidRPr="00D71FAB" w:rsidRDefault="00780B74" w:rsidP="00D71FAB">
      <w:pPr>
        <w:shd w:val="clear" w:color="auto" w:fill="FFFFFF"/>
        <w:tabs>
          <w:tab w:val="left" w:pos="403"/>
        </w:tabs>
        <w:spacing w:line="250" w:lineRule="exact"/>
        <w:ind w:left="24" w:firstLine="1056"/>
      </w:pPr>
      <w:r w:rsidRPr="00B549FF">
        <w:rPr>
          <w:color w:val="000000"/>
          <w:spacing w:val="-23"/>
          <w:lang w:val="en-US"/>
        </w:rPr>
        <w:t>D</w:t>
      </w:r>
      <w:r w:rsidRPr="00D71FAB">
        <w:rPr>
          <w:color w:val="000000"/>
          <w:spacing w:val="-23"/>
        </w:rPr>
        <w:t>.</w:t>
      </w:r>
      <w:r w:rsidRPr="00D71FAB">
        <w:rPr>
          <w:color w:val="000000"/>
        </w:rPr>
        <w:tab/>
      </w:r>
      <w:r w:rsidRPr="00B549FF">
        <w:rPr>
          <w:color w:val="000000"/>
          <w:spacing w:val="1"/>
        </w:rPr>
        <w:t>получитьаудиторскоезаключение</w:t>
      </w:r>
      <w:r w:rsidRPr="00D71FAB">
        <w:rPr>
          <w:color w:val="000000"/>
          <w:spacing w:val="1"/>
        </w:rPr>
        <w:t>.</w:t>
      </w:r>
    </w:p>
    <w:p w:rsidR="00780B74" w:rsidRPr="00B549FF" w:rsidRDefault="00780B74" w:rsidP="00D71FAB">
      <w:pPr>
        <w:shd w:val="clear" w:color="auto" w:fill="FFFFFF"/>
        <w:spacing w:before="254" w:line="250" w:lineRule="exact"/>
        <w:ind w:left="900" w:hanging="192"/>
        <w:rPr>
          <w:color w:val="000000"/>
          <w:spacing w:val="1"/>
        </w:rPr>
      </w:pPr>
      <w:r w:rsidRPr="00D71FAB">
        <w:rPr>
          <w:color w:val="000000"/>
          <w:spacing w:val="1"/>
        </w:rPr>
        <w:t xml:space="preserve">9.            </w:t>
      </w:r>
      <w:r w:rsidRPr="00B549FF">
        <w:rPr>
          <w:color w:val="000000"/>
          <w:spacing w:val="1"/>
        </w:rPr>
        <w:t>В то время как, развивая рискориентированную программу аудита, который из следующих подойдет больше всего аудитору ИС</w:t>
      </w:r>
      <w:r w:rsidRPr="00B549FF">
        <w:rPr>
          <w:color w:val="000000"/>
          <w:spacing w:val="-5"/>
        </w:rPr>
        <w:t>?</w:t>
      </w:r>
    </w:p>
    <w:p w:rsidR="00780B74" w:rsidRPr="00B549FF" w:rsidRDefault="00780B74" w:rsidP="00D71FAB">
      <w:pPr>
        <w:shd w:val="clear" w:color="auto" w:fill="FFFFFF"/>
        <w:tabs>
          <w:tab w:val="left" w:pos="394"/>
        </w:tabs>
        <w:spacing w:before="250" w:line="250" w:lineRule="exact"/>
        <w:ind w:left="10" w:firstLine="1070"/>
      </w:pPr>
      <w:r w:rsidRPr="00B549FF">
        <w:rPr>
          <w:color w:val="000000"/>
          <w:spacing w:val="-29"/>
          <w:lang w:val="en-US"/>
        </w:rPr>
        <w:t>A</w:t>
      </w:r>
      <w:r w:rsidRPr="00B549FF">
        <w:rPr>
          <w:color w:val="000000"/>
          <w:spacing w:val="-29"/>
        </w:rPr>
        <w:t>.</w:t>
      </w:r>
      <w:r w:rsidRPr="00B549FF">
        <w:rPr>
          <w:color w:val="000000"/>
        </w:rPr>
        <w:tab/>
        <w:t>Бизнес-процессы</w:t>
      </w:r>
      <w:r>
        <w:rPr>
          <w:color w:val="000000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394"/>
        </w:tabs>
        <w:spacing w:line="250" w:lineRule="exact"/>
        <w:ind w:left="10" w:firstLine="1070"/>
      </w:pPr>
      <w:r w:rsidRPr="00B549FF">
        <w:rPr>
          <w:color w:val="000000"/>
          <w:spacing w:val="-31"/>
          <w:lang w:val="en-US"/>
        </w:rPr>
        <w:t>B</w:t>
      </w:r>
      <w:r w:rsidRPr="00B549FF">
        <w:rPr>
          <w:color w:val="000000"/>
          <w:spacing w:val="-31"/>
        </w:rPr>
        <w:t>.</w:t>
      </w:r>
      <w:r w:rsidRPr="00B549FF">
        <w:rPr>
          <w:color w:val="000000"/>
        </w:rPr>
        <w:tab/>
        <w:t>Критические ИТ приложения</w:t>
      </w:r>
      <w:r>
        <w:rPr>
          <w:color w:val="000000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394"/>
        </w:tabs>
        <w:spacing w:line="250" w:lineRule="exact"/>
        <w:ind w:left="10" w:firstLine="1070"/>
      </w:pPr>
      <w:r w:rsidRPr="00B549FF">
        <w:rPr>
          <w:color w:val="000000"/>
          <w:spacing w:val="-19"/>
          <w:lang w:val="en-US"/>
        </w:rPr>
        <w:t>C</w:t>
      </w:r>
      <w:r w:rsidRPr="00B549FF">
        <w:rPr>
          <w:color w:val="000000"/>
          <w:spacing w:val="-19"/>
        </w:rPr>
        <w:t>.</w:t>
      </w:r>
      <w:r w:rsidRPr="00B549FF">
        <w:rPr>
          <w:color w:val="000000"/>
        </w:rPr>
        <w:t xml:space="preserve">   Операционные контроли</w:t>
      </w:r>
      <w:r>
        <w:rPr>
          <w:color w:val="000000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394"/>
        </w:tabs>
        <w:spacing w:line="250" w:lineRule="exact"/>
        <w:ind w:left="10" w:firstLine="1070"/>
      </w:pPr>
      <w:r w:rsidRPr="00B549FF">
        <w:rPr>
          <w:color w:val="000000"/>
          <w:spacing w:val="-23"/>
          <w:lang w:val="en-US"/>
        </w:rPr>
        <w:t>D</w:t>
      </w:r>
      <w:r w:rsidRPr="00B549FF">
        <w:rPr>
          <w:color w:val="000000"/>
          <w:spacing w:val="-23"/>
        </w:rPr>
        <w:t>.</w:t>
      </w:r>
      <w:r w:rsidRPr="00B549FF">
        <w:rPr>
          <w:color w:val="000000"/>
        </w:rPr>
        <w:tab/>
        <w:t>Бизнес-стратегии</w:t>
      </w:r>
      <w:r>
        <w:rPr>
          <w:color w:val="000000"/>
        </w:rPr>
        <w:t>.</w:t>
      </w:r>
    </w:p>
    <w:p w:rsidR="00780B74" w:rsidRPr="00B549FF" w:rsidRDefault="00780B74" w:rsidP="00D71FAB">
      <w:pPr>
        <w:shd w:val="clear" w:color="auto" w:fill="FFFFFF"/>
        <w:spacing w:before="221"/>
        <w:ind w:firstLine="708"/>
        <w:rPr>
          <w:color w:val="000000"/>
          <w:spacing w:val="-5"/>
        </w:rPr>
      </w:pPr>
      <w:r w:rsidRPr="00D71FAB">
        <w:rPr>
          <w:color w:val="000000"/>
          <w:spacing w:val="-5"/>
        </w:rPr>
        <w:t xml:space="preserve">10.          </w:t>
      </w:r>
      <w:r w:rsidRPr="00B549FF">
        <w:rPr>
          <w:color w:val="000000"/>
          <w:spacing w:val="-5"/>
        </w:rPr>
        <w:t xml:space="preserve">В первую очередь использование общего аудита программного обеспечения – это: </w:t>
      </w:r>
    </w:p>
    <w:p w:rsidR="00780B74" w:rsidRPr="00B549FF" w:rsidRDefault="00780B74" w:rsidP="00D71FAB">
      <w:pPr>
        <w:shd w:val="clear" w:color="auto" w:fill="FFFFFF"/>
        <w:tabs>
          <w:tab w:val="left" w:pos="374"/>
        </w:tabs>
        <w:spacing w:before="245" w:line="250" w:lineRule="exact"/>
        <w:ind w:firstLine="900"/>
        <w:rPr>
          <w:color w:val="000000"/>
        </w:rPr>
      </w:pPr>
      <w:r w:rsidRPr="00B549FF">
        <w:rPr>
          <w:color w:val="000000"/>
          <w:spacing w:val="-29"/>
          <w:lang w:val="en-US"/>
        </w:rPr>
        <w:t>A</w:t>
      </w:r>
      <w:r w:rsidRPr="00B549FF">
        <w:rPr>
          <w:color w:val="000000"/>
          <w:spacing w:val="-29"/>
        </w:rPr>
        <w:t>.</w:t>
      </w:r>
      <w:r w:rsidRPr="00B549FF">
        <w:rPr>
          <w:color w:val="000000"/>
        </w:rPr>
        <w:tab/>
        <w:t>аудиторский контроль  программного обеспечения.</w:t>
      </w:r>
    </w:p>
    <w:p w:rsidR="00780B74" w:rsidRPr="00B549FF" w:rsidRDefault="00780B74" w:rsidP="00D71FAB">
      <w:pPr>
        <w:shd w:val="clear" w:color="auto" w:fill="FFFFFF"/>
        <w:tabs>
          <w:tab w:val="left" w:pos="374"/>
        </w:tabs>
        <w:spacing w:line="250" w:lineRule="exact"/>
        <w:ind w:firstLine="900"/>
      </w:pPr>
      <w:r w:rsidRPr="00B549FF">
        <w:rPr>
          <w:color w:val="000000"/>
          <w:spacing w:val="-32"/>
          <w:lang w:val="en-US"/>
        </w:rPr>
        <w:t>B</w:t>
      </w:r>
      <w:r w:rsidRPr="00B549FF">
        <w:rPr>
          <w:color w:val="000000"/>
          <w:spacing w:val="-32"/>
        </w:rPr>
        <w:t>.</w:t>
      </w:r>
      <w:r w:rsidRPr="00B549FF">
        <w:rPr>
          <w:color w:val="000000"/>
        </w:rPr>
        <w:tab/>
        <w:t>проверка неавторизованного доступа к данным.</w:t>
      </w:r>
    </w:p>
    <w:p w:rsidR="00780B74" w:rsidRPr="00B549FF" w:rsidRDefault="00780B74" w:rsidP="00D71FAB">
      <w:pPr>
        <w:shd w:val="clear" w:color="auto" w:fill="FFFFFF"/>
        <w:tabs>
          <w:tab w:val="left" w:pos="374"/>
        </w:tabs>
        <w:spacing w:line="250" w:lineRule="exact"/>
        <w:ind w:firstLine="900"/>
      </w:pPr>
      <w:r w:rsidRPr="00B549FF">
        <w:rPr>
          <w:color w:val="000000"/>
          <w:spacing w:val="-20"/>
          <w:lang w:val="en-US"/>
        </w:rPr>
        <w:t>C</w:t>
      </w:r>
      <w:r w:rsidRPr="00B549FF">
        <w:rPr>
          <w:color w:val="000000"/>
          <w:spacing w:val="-20"/>
        </w:rPr>
        <w:t>.</w:t>
      </w:r>
      <w:r w:rsidRPr="00B549FF">
        <w:rPr>
          <w:color w:val="000000"/>
        </w:rPr>
        <w:tab/>
        <w:t>извлечение необходимых данных для аудита.</w:t>
      </w:r>
    </w:p>
    <w:p w:rsidR="00780B74" w:rsidRPr="00B549FF" w:rsidRDefault="00780B74" w:rsidP="00D71FAB">
      <w:pPr>
        <w:shd w:val="clear" w:color="auto" w:fill="FFFFFF"/>
        <w:tabs>
          <w:tab w:val="left" w:pos="374"/>
        </w:tabs>
        <w:spacing w:line="250" w:lineRule="exact"/>
        <w:ind w:firstLine="900"/>
      </w:pPr>
      <w:r w:rsidRPr="00B549FF">
        <w:rPr>
          <w:color w:val="000000"/>
          <w:spacing w:val="-23"/>
          <w:lang w:val="en-US"/>
        </w:rPr>
        <w:t>D</w:t>
      </w:r>
      <w:r w:rsidRPr="00B549FF">
        <w:rPr>
          <w:color w:val="000000"/>
          <w:spacing w:val="-23"/>
        </w:rPr>
        <w:t>.</w:t>
      </w:r>
      <w:r w:rsidRPr="00B549FF">
        <w:rPr>
          <w:color w:val="000000"/>
        </w:rPr>
        <w:tab/>
        <w:t>сокра</w:t>
      </w:r>
      <w:r>
        <w:rPr>
          <w:color w:val="000000"/>
        </w:rPr>
        <w:t>щение</w:t>
      </w:r>
      <w:r w:rsidRPr="00B549FF">
        <w:rPr>
          <w:color w:val="000000"/>
        </w:rPr>
        <w:t>необходимост</w:t>
      </w:r>
      <w:r>
        <w:rPr>
          <w:color w:val="000000"/>
        </w:rPr>
        <w:t>и</w:t>
      </w:r>
      <w:r w:rsidRPr="00B549FF">
        <w:rPr>
          <w:color w:val="000000"/>
        </w:rPr>
        <w:t xml:space="preserve">  в транзакционном </w:t>
      </w:r>
      <w:r>
        <w:rPr>
          <w:color w:val="000000"/>
        </w:rPr>
        <w:t>подтверждении</w:t>
      </w:r>
      <w:r w:rsidRPr="00B549FF">
        <w:rPr>
          <w:color w:val="000000"/>
          <w:spacing w:val="1"/>
        </w:rPr>
        <w:t>.</w:t>
      </w:r>
    </w:p>
    <w:p w:rsidR="00780B74" w:rsidRDefault="00780B74" w:rsidP="00D71FAB"/>
    <w:p w:rsidR="00780B74" w:rsidRDefault="00780B74" w:rsidP="00D71FAB">
      <w:pPr>
        <w:jc w:val="both"/>
        <w:rPr>
          <w:b/>
          <w:bCs/>
          <w:i/>
          <w:iCs/>
        </w:rPr>
      </w:pPr>
    </w:p>
    <w:p w:rsidR="00780B74" w:rsidRPr="00E76156" w:rsidRDefault="00780B74" w:rsidP="00D71FAB">
      <w:pPr>
        <w:shd w:val="clear" w:color="auto" w:fill="FFFFFF"/>
        <w:tabs>
          <w:tab w:val="left" w:pos="994"/>
        </w:tabs>
        <w:spacing w:before="480" w:line="250" w:lineRule="exact"/>
        <w:ind w:left="994" w:hanging="936"/>
      </w:pPr>
      <w:r>
        <w:rPr>
          <w:color w:val="000000"/>
          <w:spacing w:val="-13"/>
        </w:rPr>
        <w:tab/>
        <w:t>11</w:t>
      </w:r>
      <w:r w:rsidRPr="00E76156">
        <w:rPr>
          <w:color w:val="000000"/>
          <w:spacing w:val="-13"/>
        </w:rPr>
        <w:t>.</w:t>
      </w:r>
      <w:r w:rsidRPr="00E76156">
        <w:rPr>
          <w:color w:val="000000"/>
        </w:rPr>
        <w:tab/>
      </w:r>
      <w:r>
        <w:rPr>
          <w:color w:val="000000"/>
        </w:rPr>
        <w:t>Которая из следующих задач может быть выполнена одним и тем же человеком в хорошо контролируемом информационно-процессорном компьютерном центре</w:t>
      </w:r>
      <w:r w:rsidRPr="00E76156">
        <w:rPr>
          <w:color w:val="000000"/>
          <w:spacing w:val="3"/>
        </w:rPr>
        <w:t>?</w:t>
      </w:r>
    </w:p>
    <w:p w:rsidR="00780B74" w:rsidRPr="00E76156" w:rsidRDefault="00780B74" w:rsidP="00D71FAB">
      <w:pPr>
        <w:shd w:val="clear" w:color="auto" w:fill="FFFFFF"/>
        <w:tabs>
          <w:tab w:val="left" w:pos="1464"/>
        </w:tabs>
        <w:spacing w:before="254" w:line="250" w:lineRule="exact"/>
        <w:ind w:left="1070"/>
        <w:jc w:val="both"/>
      </w:pPr>
      <w:r w:rsidRPr="00E76156">
        <w:rPr>
          <w:color w:val="000000"/>
          <w:spacing w:val="-22"/>
          <w:lang w:val="en-US"/>
        </w:rPr>
        <w:t>A</w:t>
      </w:r>
      <w:r w:rsidRPr="00E76156">
        <w:rPr>
          <w:color w:val="000000"/>
          <w:spacing w:val="-22"/>
        </w:rPr>
        <w:t>.</w:t>
      </w:r>
      <w:r w:rsidRPr="00E76156">
        <w:rPr>
          <w:color w:val="000000"/>
        </w:rPr>
        <w:tab/>
      </w:r>
      <w:r>
        <w:rPr>
          <w:color w:val="000000"/>
        </w:rPr>
        <w:t>Администрирование безопасности и управление изменениями.</w:t>
      </w:r>
    </w:p>
    <w:p w:rsidR="00780B74" w:rsidRPr="00652D48" w:rsidRDefault="00780B74" w:rsidP="00D71FAB">
      <w:pPr>
        <w:shd w:val="clear" w:color="auto" w:fill="FFFFFF"/>
        <w:tabs>
          <w:tab w:val="left" w:pos="1464"/>
        </w:tabs>
        <w:spacing w:line="250" w:lineRule="exact"/>
        <w:ind w:left="1070"/>
        <w:jc w:val="both"/>
      </w:pPr>
      <w:r w:rsidRPr="00E76156">
        <w:rPr>
          <w:color w:val="000000"/>
          <w:spacing w:val="-24"/>
          <w:lang w:val="en-US"/>
        </w:rPr>
        <w:t>B</w:t>
      </w:r>
      <w:r w:rsidRPr="00652D48">
        <w:rPr>
          <w:color w:val="000000"/>
          <w:spacing w:val="-24"/>
        </w:rPr>
        <w:t>.</w:t>
      </w:r>
      <w:r w:rsidRPr="00652D48">
        <w:rPr>
          <w:color w:val="000000"/>
        </w:rPr>
        <w:tab/>
      </w:r>
      <w:r>
        <w:rPr>
          <w:color w:val="000000"/>
        </w:rPr>
        <w:t>Компьютерныевычисления</w:t>
      </w:r>
      <w:r>
        <w:rPr>
          <w:color w:val="000000"/>
          <w:spacing w:val="4"/>
        </w:rPr>
        <w:t xml:space="preserve"> и развитие систем.</w:t>
      </w:r>
    </w:p>
    <w:p w:rsidR="00780B74" w:rsidRPr="00652D48" w:rsidRDefault="00780B74" w:rsidP="00D71FAB">
      <w:pPr>
        <w:shd w:val="clear" w:color="auto" w:fill="FFFFFF"/>
        <w:tabs>
          <w:tab w:val="left" w:pos="1464"/>
        </w:tabs>
        <w:spacing w:line="250" w:lineRule="exact"/>
        <w:ind w:left="1070"/>
        <w:jc w:val="both"/>
      </w:pPr>
      <w:r w:rsidRPr="00E76156">
        <w:rPr>
          <w:color w:val="000000"/>
          <w:spacing w:val="-12"/>
          <w:lang w:val="en-US"/>
        </w:rPr>
        <w:t>C</w:t>
      </w:r>
      <w:r w:rsidRPr="00652D48">
        <w:rPr>
          <w:color w:val="000000"/>
          <w:spacing w:val="-12"/>
        </w:rPr>
        <w:t>.</w:t>
      </w:r>
      <w:r w:rsidRPr="00652D48">
        <w:rPr>
          <w:color w:val="000000"/>
        </w:rPr>
        <w:tab/>
      </w:r>
      <w:r>
        <w:rPr>
          <w:color w:val="000000"/>
        </w:rPr>
        <w:t>Развитиесистемиуправление изменениями.</w:t>
      </w:r>
    </w:p>
    <w:p w:rsidR="00780B74" w:rsidRPr="00652D48" w:rsidRDefault="00780B74" w:rsidP="00D71FAB">
      <w:pPr>
        <w:shd w:val="clear" w:color="auto" w:fill="FFFFFF"/>
        <w:tabs>
          <w:tab w:val="left" w:pos="1464"/>
        </w:tabs>
        <w:spacing w:line="250" w:lineRule="exact"/>
        <w:ind w:left="1070"/>
        <w:jc w:val="both"/>
      </w:pPr>
      <w:r w:rsidRPr="00E76156">
        <w:rPr>
          <w:color w:val="000000"/>
          <w:spacing w:val="-15"/>
          <w:lang w:val="en-US"/>
        </w:rPr>
        <w:t>D</w:t>
      </w:r>
      <w:r w:rsidRPr="00652D48">
        <w:rPr>
          <w:color w:val="000000"/>
          <w:spacing w:val="-15"/>
        </w:rPr>
        <w:t>.</w:t>
      </w:r>
      <w:r w:rsidRPr="00652D48">
        <w:rPr>
          <w:color w:val="000000"/>
        </w:rPr>
        <w:tab/>
      </w:r>
      <w:r>
        <w:rPr>
          <w:color w:val="000000"/>
        </w:rPr>
        <w:t>Развитие систем и содержание систем.</w:t>
      </w:r>
    </w:p>
    <w:p w:rsidR="00780B74" w:rsidRPr="00652D48" w:rsidRDefault="00780B74" w:rsidP="00D71FAB">
      <w:pPr>
        <w:shd w:val="clear" w:color="auto" w:fill="FFFFFF"/>
        <w:tabs>
          <w:tab w:val="left" w:pos="900"/>
        </w:tabs>
        <w:spacing w:before="235"/>
        <w:ind w:left="900" w:hanging="900"/>
      </w:pPr>
      <w:r>
        <w:rPr>
          <w:color w:val="000000"/>
          <w:spacing w:val="-11"/>
        </w:rPr>
        <w:tab/>
        <w:t>1</w:t>
      </w:r>
      <w:r w:rsidRPr="00652D48">
        <w:rPr>
          <w:color w:val="000000"/>
          <w:spacing w:val="-11"/>
        </w:rPr>
        <w:t>2.</w:t>
      </w:r>
      <w:r w:rsidRPr="00652D48">
        <w:rPr>
          <w:color w:val="000000"/>
        </w:rPr>
        <w:tab/>
      </w:r>
      <w:r>
        <w:rPr>
          <w:color w:val="000000"/>
        </w:rPr>
        <w:t>Который из самых критических контролей находится над администрированием баз данных</w:t>
      </w:r>
      <w:r w:rsidRPr="00652D48">
        <w:rPr>
          <w:color w:val="000000"/>
          <w:spacing w:val="3"/>
        </w:rPr>
        <w:t>?</w:t>
      </w:r>
    </w:p>
    <w:p w:rsidR="00780B74" w:rsidRPr="005E22E3" w:rsidRDefault="00780B74" w:rsidP="00D71FAB">
      <w:pPr>
        <w:shd w:val="clear" w:color="auto" w:fill="FFFFFF"/>
        <w:tabs>
          <w:tab w:val="left" w:pos="1454"/>
        </w:tabs>
        <w:spacing w:before="245" w:line="250" w:lineRule="exact"/>
        <w:ind w:left="1056"/>
        <w:jc w:val="both"/>
      </w:pPr>
      <w:r w:rsidRPr="00E76156">
        <w:rPr>
          <w:color w:val="000000"/>
          <w:spacing w:val="-22"/>
          <w:lang w:val="en-US"/>
        </w:rPr>
        <w:t>A</w:t>
      </w:r>
      <w:r w:rsidRPr="005E22E3">
        <w:rPr>
          <w:color w:val="000000"/>
          <w:spacing w:val="-22"/>
        </w:rPr>
        <w:t>.</w:t>
      </w:r>
      <w:r w:rsidRPr="005E22E3">
        <w:rPr>
          <w:color w:val="000000"/>
        </w:rPr>
        <w:tab/>
      </w:r>
      <w:r>
        <w:rPr>
          <w:color w:val="000000"/>
        </w:rPr>
        <w:t xml:space="preserve"> Подтверждение функционирования доступа к Базам Данных.</w:t>
      </w:r>
    </w:p>
    <w:p w:rsidR="00780B74" w:rsidRPr="005E22E3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56"/>
        <w:jc w:val="both"/>
      </w:pPr>
      <w:r w:rsidRPr="00E76156">
        <w:rPr>
          <w:color w:val="000000"/>
          <w:spacing w:val="-24"/>
          <w:lang w:val="en-US"/>
        </w:rPr>
        <w:t>B</w:t>
      </w:r>
      <w:r w:rsidRPr="005E22E3">
        <w:rPr>
          <w:color w:val="000000"/>
          <w:spacing w:val="-24"/>
        </w:rPr>
        <w:t>.</w:t>
      </w:r>
      <w:r w:rsidRPr="005E22E3">
        <w:rPr>
          <w:color w:val="000000"/>
        </w:rPr>
        <w:tab/>
      </w:r>
      <w:r>
        <w:rPr>
          <w:color w:val="000000"/>
        </w:rPr>
        <w:t xml:space="preserve"> Подразделение обязанностей.</w:t>
      </w:r>
    </w:p>
    <w:p w:rsidR="00780B74" w:rsidRPr="005E22E3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56"/>
        <w:jc w:val="both"/>
      </w:pPr>
      <w:r w:rsidRPr="00E76156">
        <w:rPr>
          <w:color w:val="000000"/>
          <w:spacing w:val="-12"/>
          <w:lang w:val="en-US"/>
        </w:rPr>
        <w:t>C</w:t>
      </w:r>
      <w:r w:rsidRPr="005E22E3">
        <w:rPr>
          <w:color w:val="000000"/>
          <w:spacing w:val="-12"/>
        </w:rPr>
        <w:t>.</w:t>
      </w:r>
      <w:r w:rsidRPr="005E22E3">
        <w:rPr>
          <w:color w:val="000000"/>
        </w:rPr>
        <w:tab/>
      </w:r>
      <w:r>
        <w:rPr>
          <w:color w:val="000000"/>
        </w:rPr>
        <w:t xml:space="preserve"> Проверка доступа к логам и их деятельности.</w:t>
      </w:r>
    </w:p>
    <w:p w:rsidR="00780B74" w:rsidRPr="000C403D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56"/>
        <w:jc w:val="both"/>
      </w:pPr>
      <w:r w:rsidRPr="00E76156">
        <w:rPr>
          <w:color w:val="000000"/>
          <w:spacing w:val="-15"/>
          <w:lang w:val="en-US"/>
        </w:rPr>
        <w:t>D</w:t>
      </w:r>
      <w:r w:rsidRPr="000C403D">
        <w:rPr>
          <w:color w:val="000000"/>
          <w:spacing w:val="-15"/>
        </w:rPr>
        <w:t>.</w:t>
      </w:r>
      <w:r w:rsidRPr="000C403D">
        <w:rPr>
          <w:color w:val="000000"/>
        </w:rPr>
        <w:tab/>
      </w:r>
      <w:r>
        <w:rPr>
          <w:color w:val="000000"/>
        </w:rPr>
        <w:t xml:space="preserve"> Проверка использования инструментов баз данных.</w:t>
      </w:r>
    </w:p>
    <w:p w:rsidR="00780B74" w:rsidRPr="000C403D" w:rsidRDefault="00780B74" w:rsidP="00D71FAB">
      <w:pPr>
        <w:shd w:val="clear" w:color="auto" w:fill="FFFFFF"/>
        <w:tabs>
          <w:tab w:val="left" w:pos="994"/>
        </w:tabs>
        <w:spacing w:before="230"/>
        <w:ind w:left="58"/>
      </w:pPr>
      <w:r>
        <w:rPr>
          <w:color w:val="000000"/>
          <w:spacing w:val="-13"/>
        </w:rPr>
        <w:tab/>
        <w:t>1</w:t>
      </w:r>
      <w:r w:rsidRPr="000C403D">
        <w:rPr>
          <w:color w:val="000000"/>
          <w:spacing w:val="-13"/>
        </w:rPr>
        <w:t>3.</w:t>
      </w:r>
      <w:r w:rsidRPr="000C403D">
        <w:rPr>
          <w:color w:val="000000"/>
        </w:rPr>
        <w:tab/>
      </w:r>
      <w:r>
        <w:rPr>
          <w:color w:val="000000"/>
        </w:rPr>
        <w:t>Которыйизследующих ответовмогбыбытьвключенвстратегический план ИС</w:t>
      </w:r>
      <w:r w:rsidRPr="000C403D">
        <w:rPr>
          <w:color w:val="000000"/>
          <w:spacing w:val="3"/>
        </w:rPr>
        <w:t>?</w:t>
      </w:r>
    </w:p>
    <w:p w:rsidR="00780B74" w:rsidRPr="000C403D" w:rsidRDefault="00780B74" w:rsidP="00D71FAB">
      <w:pPr>
        <w:shd w:val="clear" w:color="auto" w:fill="FFFFFF"/>
        <w:tabs>
          <w:tab w:val="left" w:pos="1430"/>
        </w:tabs>
        <w:spacing w:before="245" w:line="250" w:lineRule="exact"/>
        <w:ind w:left="1042"/>
        <w:jc w:val="both"/>
      </w:pPr>
      <w:r w:rsidRPr="00E76156">
        <w:rPr>
          <w:color w:val="000000"/>
          <w:spacing w:val="-22"/>
          <w:lang w:val="en-US"/>
        </w:rPr>
        <w:t>A</w:t>
      </w:r>
      <w:r w:rsidRPr="000C403D">
        <w:rPr>
          <w:color w:val="000000"/>
          <w:spacing w:val="-22"/>
        </w:rPr>
        <w:t>.</w:t>
      </w:r>
      <w:r w:rsidRPr="000C403D">
        <w:rPr>
          <w:color w:val="000000"/>
        </w:rPr>
        <w:tab/>
      </w:r>
      <w:r>
        <w:rPr>
          <w:color w:val="000000"/>
        </w:rPr>
        <w:t>Спецификации по запланированной покупке аппаратного обеспечения.</w:t>
      </w:r>
    </w:p>
    <w:p w:rsidR="00780B74" w:rsidRPr="000C403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  <w:jc w:val="both"/>
      </w:pPr>
      <w:r w:rsidRPr="00E76156">
        <w:rPr>
          <w:color w:val="000000"/>
          <w:spacing w:val="-24"/>
          <w:lang w:val="en-US"/>
        </w:rPr>
        <w:t>B</w:t>
      </w:r>
      <w:r w:rsidRPr="000C403D">
        <w:rPr>
          <w:color w:val="000000"/>
          <w:spacing w:val="-24"/>
        </w:rPr>
        <w:t>.</w:t>
      </w:r>
      <w:r w:rsidRPr="000C403D">
        <w:rPr>
          <w:color w:val="000000"/>
        </w:rPr>
        <w:tab/>
      </w:r>
      <w:r>
        <w:rPr>
          <w:color w:val="000000"/>
        </w:rPr>
        <w:t>Анализ будущих целей бизнеса.</w:t>
      </w:r>
    </w:p>
    <w:p w:rsidR="00780B74" w:rsidRPr="000C403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  <w:jc w:val="both"/>
      </w:pPr>
      <w:r w:rsidRPr="00E76156">
        <w:rPr>
          <w:color w:val="000000"/>
          <w:spacing w:val="-12"/>
          <w:lang w:val="en-US"/>
        </w:rPr>
        <w:t>C</w:t>
      </w:r>
      <w:r w:rsidRPr="000C403D">
        <w:rPr>
          <w:color w:val="000000"/>
          <w:spacing w:val="-12"/>
        </w:rPr>
        <w:t>.</w:t>
      </w:r>
      <w:r w:rsidRPr="000C403D">
        <w:rPr>
          <w:color w:val="000000"/>
        </w:rPr>
        <w:tab/>
      </w:r>
      <w:r>
        <w:rPr>
          <w:color w:val="000000"/>
        </w:rPr>
        <w:t>Целевые данные для развития проектов.</w:t>
      </w:r>
    </w:p>
    <w:p w:rsidR="00780B74" w:rsidRPr="000C403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  <w:jc w:val="both"/>
      </w:pPr>
      <w:r w:rsidRPr="00E76156">
        <w:rPr>
          <w:color w:val="000000"/>
          <w:spacing w:val="-13"/>
          <w:lang w:val="en-US"/>
        </w:rPr>
        <w:t>D</w:t>
      </w:r>
      <w:r w:rsidRPr="000C403D">
        <w:rPr>
          <w:color w:val="000000"/>
          <w:spacing w:val="-13"/>
        </w:rPr>
        <w:t>.</w:t>
      </w:r>
      <w:r w:rsidRPr="000C403D">
        <w:rPr>
          <w:color w:val="000000"/>
        </w:rPr>
        <w:tab/>
      </w:r>
      <w:r>
        <w:rPr>
          <w:color w:val="000000"/>
          <w:spacing w:val="3"/>
        </w:rPr>
        <w:t>Ежегодное бюджетирование целей для департамента ИС.</w:t>
      </w:r>
    </w:p>
    <w:p w:rsidR="00780B74" w:rsidRPr="000C403D" w:rsidRDefault="00780B74" w:rsidP="00D71FAB">
      <w:pPr>
        <w:shd w:val="clear" w:color="auto" w:fill="FFFFFF"/>
        <w:tabs>
          <w:tab w:val="left" w:pos="994"/>
        </w:tabs>
        <w:spacing w:before="230"/>
        <w:ind w:left="58"/>
      </w:pPr>
      <w:r>
        <w:rPr>
          <w:color w:val="000000"/>
          <w:spacing w:val="-11"/>
        </w:rPr>
        <w:tab/>
        <w:t>1</w:t>
      </w:r>
      <w:r w:rsidRPr="000C403D">
        <w:rPr>
          <w:color w:val="000000"/>
          <w:spacing w:val="-11"/>
        </w:rPr>
        <w:t>4.</w:t>
      </w:r>
      <w:r w:rsidRPr="000C403D">
        <w:rPr>
          <w:color w:val="000000"/>
        </w:rPr>
        <w:tab/>
      </w:r>
      <w:r>
        <w:rPr>
          <w:color w:val="000000"/>
        </w:rPr>
        <w:t xml:space="preserve">Самаябольшаяответственностьофицерабезопасностиданных в организации – это: </w:t>
      </w:r>
    </w:p>
    <w:p w:rsidR="00780B74" w:rsidRPr="000C403D" w:rsidRDefault="00780B74" w:rsidP="00D71FAB">
      <w:pPr>
        <w:shd w:val="clear" w:color="auto" w:fill="FFFFFF"/>
        <w:tabs>
          <w:tab w:val="left" w:pos="1426"/>
        </w:tabs>
        <w:spacing w:before="240" w:line="250" w:lineRule="exact"/>
        <w:ind w:left="1440" w:hanging="413"/>
        <w:jc w:val="both"/>
      </w:pPr>
      <w:r w:rsidRPr="00E76156">
        <w:rPr>
          <w:color w:val="000000"/>
          <w:spacing w:val="-23"/>
          <w:lang w:val="en-US"/>
        </w:rPr>
        <w:t>A</w:t>
      </w:r>
      <w:r w:rsidRPr="000C403D">
        <w:rPr>
          <w:color w:val="000000"/>
          <w:spacing w:val="-23"/>
        </w:rPr>
        <w:t>.</w:t>
      </w:r>
      <w:r w:rsidRPr="000C403D">
        <w:rPr>
          <w:color w:val="000000"/>
        </w:rPr>
        <w:tab/>
      </w:r>
      <w:r>
        <w:rPr>
          <w:color w:val="000000"/>
        </w:rPr>
        <w:t>давать рекомендации и проводить мониторинг политики информационной безопасности</w:t>
      </w:r>
      <w:r w:rsidRPr="000C403D">
        <w:rPr>
          <w:color w:val="000000"/>
          <w:spacing w:val="4"/>
        </w:rPr>
        <w:t>.</w:t>
      </w:r>
    </w:p>
    <w:p w:rsidR="00780B74" w:rsidRPr="009A4746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27"/>
        <w:jc w:val="both"/>
      </w:pPr>
      <w:r w:rsidRPr="00E76156">
        <w:rPr>
          <w:color w:val="000000"/>
          <w:spacing w:val="-24"/>
          <w:lang w:val="en-US"/>
        </w:rPr>
        <w:t>B</w:t>
      </w:r>
      <w:r w:rsidRPr="009A4746">
        <w:rPr>
          <w:color w:val="000000"/>
          <w:spacing w:val="-24"/>
        </w:rPr>
        <w:t>.</w:t>
      </w:r>
      <w:r w:rsidRPr="009A4746">
        <w:rPr>
          <w:color w:val="000000"/>
        </w:rPr>
        <w:tab/>
      </w:r>
      <w:r>
        <w:rPr>
          <w:color w:val="000000"/>
        </w:rPr>
        <w:t>продвижениебезопасности</w:t>
      </w:r>
      <w:r>
        <w:rPr>
          <w:color w:val="000000"/>
          <w:spacing w:val="3"/>
        </w:rPr>
        <w:t>всовокупности с организацией</w:t>
      </w:r>
      <w:r w:rsidRPr="009A4746">
        <w:rPr>
          <w:color w:val="000000"/>
          <w:spacing w:val="3"/>
        </w:rPr>
        <w:t>.</w:t>
      </w:r>
    </w:p>
    <w:p w:rsidR="00780B74" w:rsidRPr="009A4746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27"/>
        <w:jc w:val="both"/>
      </w:pPr>
      <w:r w:rsidRPr="00E76156">
        <w:rPr>
          <w:color w:val="000000"/>
          <w:spacing w:val="-12"/>
          <w:lang w:val="en-US"/>
        </w:rPr>
        <w:t>C</w:t>
      </w:r>
      <w:r w:rsidRPr="009A4746">
        <w:rPr>
          <w:color w:val="000000"/>
          <w:spacing w:val="-12"/>
        </w:rPr>
        <w:t>.</w:t>
      </w:r>
      <w:r w:rsidRPr="009A4746">
        <w:rPr>
          <w:color w:val="000000"/>
        </w:rPr>
        <w:tab/>
      </w:r>
      <w:r>
        <w:rPr>
          <w:color w:val="000000"/>
        </w:rPr>
        <w:t>процедуры установления политики информационной безопасности</w:t>
      </w:r>
      <w:r w:rsidRPr="009A4746">
        <w:rPr>
          <w:color w:val="000000"/>
          <w:spacing w:val="1"/>
        </w:rPr>
        <w:t>.</w:t>
      </w:r>
    </w:p>
    <w:p w:rsidR="00780B74" w:rsidRPr="009A4746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27"/>
        <w:jc w:val="both"/>
      </w:pPr>
      <w:r w:rsidRPr="00E76156">
        <w:rPr>
          <w:color w:val="000000"/>
          <w:spacing w:val="-13"/>
          <w:lang w:val="en-US"/>
        </w:rPr>
        <w:t>D</w:t>
      </w:r>
      <w:r w:rsidRPr="009A4746">
        <w:rPr>
          <w:color w:val="000000"/>
          <w:spacing w:val="-13"/>
        </w:rPr>
        <w:t>.</w:t>
      </w:r>
      <w:r w:rsidRPr="009A4746">
        <w:rPr>
          <w:color w:val="000000"/>
        </w:rPr>
        <w:tab/>
      </w:r>
      <w:r>
        <w:rPr>
          <w:color w:val="000000"/>
        </w:rPr>
        <w:t>администрирование физического и логического контролей доступа</w:t>
      </w:r>
      <w:r w:rsidRPr="009A4746">
        <w:rPr>
          <w:color w:val="000000"/>
          <w:spacing w:val="2"/>
        </w:rPr>
        <w:t>.</w:t>
      </w:r>
    </w:p>
    <w:p w:rsidR="00780B74" w:rsidRPr="00050C7A" w:rsidRDefault="00780B74" w:rsidP="00D71FAB">
      <w:pPr>
        <w:shd w:val="clear" w:color="auto" w:fill="FFFFFF"/>
        <w:tabs>
          <w:tab w:val="left" w:pos="1080"/>
        </w:tabs>
        <w:spacing w:before="230"/>
        <w:ind w:left="1080" w:hanging="1022"/>
      </w:pPr>
      <w:r>
        <w:rPr>
          <w:color w:val="000000"/>
          <w:spacing w:val="-11"/>
        </w:rPr>
        <w:tab/>
        <w:t>1</w:t>
      </w:r>
      <w:r w:rsidRPr="00050C7A">
        <w:rPr>
          <w:color w:val="000000"/>
          <w:spacing w:val="-11"/>
        </w:rPr>
        <w:t>5.</w:t>
      </w:r>
      <w:r w:rsidRPr="00050C7A">
        <w:rPr>
          <w:color w:val="000000"/>
        </w:rPr>
        <w:tab/>
      </w:r>
      <w:r>
        <w:rPr>
          <w:color w:val="000000"/>
        </w:rPr>
        <w:t>Которыйизследующих пунктовлучшеописывает</w:t>
      </w:r>
      <w:r>
        <w:rPr>
          <w:color w:val="000000"/>
          <w:spacing w:val="2"/>
        </w:rPr>
        <w:t>процесс стратегического планирования ИТ департамента</w:t>
      </w:r>
      <w:r w:rsidRPr="00050C7A">
        <w:rPr>
          <w:color w:val="000000"/>
          <w:spacing w:val="2"/>
        </w:rPr>
        <w:t>?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before="250" w:line="250" w:lineRule="exact"/>
        <w:ind w:left="1440" w:hanging="360"/>
        <w:jc w:val="both"/>
      </w:pPr>
      <w:r w:rsidRPr="00E76156">
        <w:rPr>
          <w:color w:val="000000"/>
          <w:spacing w:val="-18"/>
          <w:lang w:val="en-US"/>
        </w:rPr>
        <w:t>A</w:t>
      </w:r>
      <w:r w:rsidRPr="00B549FF">
        <w:rPr>
          <w:color w:val="000000"/>
          <w:spacing w:val="-18"/>
        </w:rPr>
        <w:t>.</w:t>
      </w:r>
      <w:r w:rsidRPr="00B549FF">
        <w:rPr>
          <w:color w:val="000000"/>
        </w:rPr>
        <w:tab/>
      </w:r>
      <w:r>
        <w:rPr>
          <w:color w:val="000000"/>
        </w:rPr>
        <w:t>ИТдепартаментбудетиметьлибокоротко</w:t>
      </w:r>
      <w:r w:rsidRPr="00B549FF">
        <w:rPr>
          <w:color w:val="000000"/>
        </w:rPr>
        <w:t>-</w:t>
      </w:r>
      <w:r>
        <w:rPr>
          <w:color w:val="000000"/>
        </w:rPr>
        <w:t>масштабныелибошироко-масштабные планы   зависящие от организационных более масштабных планов и целей</w:t>
      </w:r>
      <w:r w:rsidRPr="00B549FF">
        <w:rPr>
          <w:color w:val="000000"/>
          <w:spacing w:val="2"/>
        </w:rPr>
        <w:t>.</w:t>
      </w:r>
    </w:p>
    <w:p w:rsidR="00780B74" w:rsidRPr="00B549FF" w:rsidRDefault="00780B74" w:rsidP="00D71FAB">
      <w:pPr>
        <w:shd w:val="clear" w:color="auto" w:fill="FFFFFF"/>
        <w:tabs>
          <w:tab w:val="left" w:pos="1440"/>
        </w:tabs>
        <w:spacing w:before="5" w:line="250" w:lineRule="exact"/>
        <w:ind w:left="1440" w:hanging="360"/>
        <w:jc w:val="both"/>
      </w:pPr>
      <w:r w:rsidRPr="00E76156">
        <w:rPr>
          <w:color w:val="000000"/>
          <w:spacing w:val="-24"/>
          <w:lang w:val="en-US"/>
        </w:rPr>
        <w:t>B</w:t>
      </w:r>
      <w:r w:rsidRPr="00B549FF">
        <w:rPr>
          <w:color w:val="000000"/>
          <w:spacing w:val="-24"/>
        </w:rPr>
        <w:t>.</w:t>
      </w:r>
      <w:r w:rsidRPr="00B549FF">
        <w:rPr>
          <w:color w:val="000000"/>
        </w:rPr>
        <w:tab/>
      </w:r>
      <w:r>
        <w:rPr>
          <w:color w:val="000000"/>
        </w:rPr>
        <w:t>СтратегическийпланИТдепартаментадолженбытьвременноипроектноориентированным и помочь определить приоритеты, отвечающие нуждам бизнеса</w:t>
      </w:r>
      <w:r w:rsidRPr="00B549FF">
        <w:rPr>
          <w:color w:val="000000"/>
          <w:spacing w:val="3"/>
        </w:rPr>
        <w:t>.</w:t>
      </w:r>
    </w:p>
    <w:p w:rsidR="00780B74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  <w:rPr>
          <w:color w:val="000000"/>
        </w:rPr>
      </w:pPr>
      <w:r w:rsidRPr="00E76156">
        <w:rPr>
          <w:color w:val="000000"/>
          <w:spacing w:val="-12"/>
          <w:lang w:val="en-US"/>
        </w:rPr>
        <w:t>C</w:t>
      </w:r>
      <w:r w:rsidRPr="002E525A">
        <w:rPr>
          <w:color w:val="000000"/>
          <w:spacing w:val="-12"/>
        </w:rPr>
        <w:t>.</w:t>
      </w:r>
      <w:r w:rsidRPr="002E525A">
        <w:rPr>
          <w:color w:val="000000"/>
        </w:rPr>
        <w:tab/>
      </w:r>
      <w:r>
        <w:rPr>
          <w:color w:val="000000"/>
        </w:rPr>
        <w:t>Планирование долгосрочного диапазона для ИТ департамента должно распознать организационные цели, технологические преимущества и регулярные требования.</w:t>
      </w:r>
    </w:p>
    <w:p w:rsidR="00780B74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60"/>
        <w:jc w:val="both"/>
        <w:rPr>
          <w:color w:val="000000"/>
          <w:spacing w:val="3"/>
        </w:rPr>
      </w:pPr>
      <w:r w:rsidRPr="00E76156">
        <w:rPr>
          <w:color w:val="000000"/>
          <w:spacing w:val="-15"/>
          <w:lang w:val="en-US"/>
        </w:rPr>
        <w:t>D</w:t>
      </w:r>
      <w:r w:rsidRPr="002E525A">
        <w:rPr>
          <w:color w:val="000000"/>
          <w:spacing w:val="-15"/>
        </w:rPr>
        <w:t>.</w:t>
      </w:r>
      <w:r w:rsidRPr="002E525A">
        <w:rPr>
          <w:color w:val="000000"/>
        </w:rPr>
        <w:tab/>
      </w:r>
      <w:r>
        <w:rPr>
          <w:color w:val="000000"/>
        </w:rPr>
        <w:t>ПланированиекороткогодиапазонадляИТ департамента не нуждается в интеграции в коротко-масштабные планы</w:t>
      </w:r>
      <w:r>
        <w:rPr>
          <w:color w:val="000000"/>
          <w:spacing w:val="3"/>
        </w:rPr>
        <w:t xml:space="preserve">организации  с тех пор, как технологические преимущества будут скорее лидерами в планах ИТ департамента, чем в организационных. </w:t>
      </w:r>
    </w:p>
    <w:p w:rsidR="00780B74" w:rsidRPr="0069111B" w:rsidRDefault="00780B74" w:rsidP="00D71FAB">
      <w:pPr>
        <w:shd w:val="clear" w:color="auto" w:fill="FFFFFF"/>
        <w:tabs>
          <w:tab w:val="left" w:pos="994"/>
        </w:tabs>
        <w:spacing w:before="254" w:line="250" w:lineRule="exact"/>
        <w:ind w:left="994" w:hanging="936"/>
      </w:pPr>
      <w:r>
        <w:rPr>
          <w:color w:val="000000"/>
          <w:spacing w:val="-14"/>
        </w:rPr>
        <w:tab/>
        <w:t>1</w:t>
      </w:r>
      <w:r w:rsidRPr="0069111B">
        <w:rPr>
          <w:color w:val="000000"/>
          <w:spacing w:val="-14"/>
        </w:rPr>
        <w:t>6.</w:t>
      </w:r>
      <w:r w:rsidRPr="0069111B">
        <w:rPr>
          <w:color w:val="000000"/>
        </w:rPr>
        <w:tab/>
      </w:r>
      <w:r>
        <w:rPr>
          <w:color w:val="000000"/>
        </w:rPr>
        <w:t xml:space="preserve">Когда полное подразделение обязанностей не может быть достигнуто в системе он-лайн, которой из следующих процедур следовало бы отделиться от других? </w:t>
      </w:r>
    </w:p>
    <w:p w:rsidR="00780B74" w:rsidRPr="0069111B" w:rsidRDefault="00780B74" w:rsidP="00D71FAB">
      <w:pPr>
        <w:shd w:val="clear" w:color="auto" w:fill="FFFFFF"/>
        <w:tabs>
          <w:tab w:val="left" w:pos="1440"/>
        </w:tabs>
        <w:spacing w:before="250" w:line="250" w:lineRule="exact"/>
        <w:ind w:left="1080"/>
      </w:pPr>
      <w:r w:rsidRPr="00E76156">
        <w:rPr>
          <w:color w:val="000000"/>
          <w:spacing w:val="-19"/>
          <w:lang w:val="en-US"/>
        </w:rPr>
        <w:t>A</w:t>
      </w:r>
      <w:r w:rsidRPr="0069111B">
        <w:rPr>
          <w:color w:val="000000"/>
          <w:spacing w:val="-19"/>
        </w:rPr>
        <w:t>.</w:t>
      </w:r>
      <w:r w:rsidRPr="0069111B">
        <w:rPr>
          <w:color w:val="000000"/>
        </w:rPr>
        <w:tab/>
      </w:r>
      <w:r>
        <w:rPr>
          <w:color w:val="000000"/>
        </w:rPr>
        <w:t>Проектирование</w:t>
      </w:r>
    </w:p>
    <w:p w:rsidR="00780B74" w:rsidRPr="0069111B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080"/>
      </w:pPr>
      <w:r w:rsidRPr="00E76156">
        <w:rPr>
          <w:color w:val="000000"/>
          <w:spacing w:val="-24"/>
          <w:lang w:val="en-US"/>
        </w:rPr>
        <w:t>B</w:t>
      </w:r>
      <w:r w:rsidRPr="0069111B">
        <w:rPr>
          <w:color w:val="000000"/>
          <w:spacing w:val="-24"/>
        </w:rPr>
        <w:t>.</w:t>
      </w:r>
      <w:r w:rsidRPr="0069111B">
        <w:rPr>
          <w:color w:val="000000"/>
        </w:rPr>
        <w:tab/>
      </w:r>
      <w:r>
        <w:rPr>
          <w:color w:val="000000"/>
          <w:spacing w:val="2"/>
        </w:rPr>
        <w:t>Авторизация</w:t>
      </w:r>
    </w:p>
    <w:p w:rsidR="00780B74" w:rsidRPr="0069111B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080"/>
      </w:pPr>
      <w:r w:rsidRPr="00E76156">
        <w:rPr>
          <w:color w:val="000000"/>
          <w:spacing w:val="-12"/>
          <w:lang w:val="en-US"/>
        </w:rPr>
        <w:t>C</w:t>
      </w:r>
      <w:r w:rsidRPr="0069111B">
        <w:rPr>
          <w:color w:val="000000"/>
          <w:spacing w:val="-12"/>
        </w:rPr>
        <w:t>.</w:t>
      </w:r>
      <w:r w:rsidRPr="0069111B">
        <w:rPr>
          <w:color w:val="000000"/>
        </w:rPr>
        <w:tab/>
      </w:r>
      <w:r>
        <w:rPr>
          <w:color w:val="000000"/>
          <w:spacing w:val="-3"/>
        </w:rPr>
        <w:t>Записывание</w:t>
      </w:r>
    </w:p>
    <w:p w:rsidR="00780B74" w:rsidRDefault="00780B74" w:rsidP="00D71FAB">
      <w:pPr>
        <w:shd w:val="clear" w:color="auto" w:fill="FFFFFF"/>
        <w:tabs>
          <w:tab w:val="left" w:pos="1440"/>
        </w:tabs>
        <w:ind w:left="1080"/>
        <w:rPr>
          <w:color w:val="000000"/>
          <w:spacing w:val="2"/>
        </w:rPr>
      </w:pPr>
      <w:r w:rsidRPr="00E76156">
        <w:rPr>
          <w:color w:val="000000"/>
          <w:spacing w:val="-13"/>
          <w:lang w:val="en-US"/>
        </w:rPr>
        <w:t>D</w:t>
      </w:r>
      <w:r w:rsidRPr="00D71FAB">
        <w:rPr>
          <w:color w:val="000000"/>
          <w:spacing w:val="-13"/>
        </w:rPr>
        <w:t>.</w:t>
      </w:r>
      <w:r w:rsidRPr="00D71FAB">
        <w:rPr>
          <w:color w:val="000000"/>
        </w:rPr>
        <w:tab/>
      </w:r>
      <w:r>
        <w:rPr>
          <w:color w:val="000000"/>
          <w:spacing w:val="2"/>
        </w:rPr>
        <w:t xml:space="preserve">Коррекция </w:t>
      </w:r>
    </w:p>
    <w:p w:rsidR="00780B74" w:rsidRDefault="00780B74" w:rsidP="00D71FAB">
      <w:pPr>
        <w:shd w:val="clear" w:color="auto" w:fill="FFFFFF"/>
        <w:tabs>
          <w:tab w:val="left" w:pos="1440"/>
        </w:tabs>
        <w:ind w:left="1080"/>
        <w:rPr>
          <w:b/>
          <w:bCs/>
          <w:i/>
          <w:iCs/>
        </w:rPr>
      </w:pPr>
    </w:p>
    <w:p w:rsidR="00780B74" w:rsidRPr="005A0799" w:rsidRDefault="00780B74" w:rsidP="00D71FAB">
      <w:pPr>
        <w:shd w:val="clear" w:color="auto" w:fill="FFFFFF"/>
        <w:tabs>
          <w:tab w:val="left" w:pos="1061"/>
        </w:tabs>
        <w:spacing w:before="461"/>
        <w:ind w:left="77"/>
      </w:pPr>
      <w:r>
        <w:rPr>
          <w:color w:val="000000"/>
          <w:spacing w:val="-19"/>
        </w:rPr>
        <w:tab/>
      </w:r>
      <w:r w:rsidRPr="005A0799">
        <w:rPr>
          <w:color w:val="000000"/>
          <w:spacing w:val="-19"/>
        </w:rPr>
        <w:t>1</w:t>
      </w:r>
      <w:r>
        <w:rPr>
          <w:color w:val="000000"/>
          <w:spacing w:val="-19"/>
        </w:rPr>
        <w:t>7</w:t>
      </w:r>
      <w:r w:rsidRPr="005A0799">
        <w:rPr>
          <w:color w:val="000000"/>
          <w:spacing w:val="-19"/>
        </w:rPr>
        <w:t>.</w:t>
      </w:r>
      <w:r w:rsidRPr="005A0799">
        <w:rPr>
          <w:color w:val="000000"/>
        </w:rPr>
        <w:tab/>
      </w:r>
      <w:r>
        <w:rPr>
          <w:color w:val="000000"/>
        </w:rPr>
        <w:t>Первичнаявыгодаотнормализациибазданных</w:t>
      </w:r>
      <w:r w:rsidRPr="005A0799">
        <w:rPr>
          <w:color w:val="000000"/>
        </w:rPr>
        <w:t xml:space="preserve">  - </w:t>
      </w:r>
      <w:r>
        <w:rPr>
          <w:color w:val="000000"/>
        </w:rPr>
        <w:t>это</w:t>
      </w:r>
      <w:r w:rsidRPr="005A0799">
        <w:rPr>
          <w:color w:val="000000"/>
        </w:rPr>
        <w:t xml:space="preserve">: </w:t>
      </w:r>
    </w:p>
    <w:p w:rsidR="00780B74" w:rsidRPr="00971A3A" w:rsidRDefault="00780B74" w:rsidP="00D71FAB">
      <w:pPr>
        <w:shd w:val="clear" w:color="auto" w:fill="FFFFFF"/>
        <w:tabs>
          <w:tab w:val="left" w:pos="1454"/>
        </w:tabs>
        <w:spacing w:before="250" w:line="250" w:lineRule="exact"/>
        <w:ind w:left="1440" w:hanging="365"/>
      </w:pPr>
      <w:r w:rsidRPr="00971A3A">
        <w:rPr>
          <w:color w:val="000000"/>
          <w:spacing w:val="-24"/>
          <w:lang w:val="en-US"/>
        </w:rPr>
        <w:t>A</w:t>
      </w:r>
      <w:r w:rsidRPr="00971A3A">
        <w:rPr>
          <w:color w:val="000000"/>
          <w:spacing w:val="-24"/>
        </w:rPr>
        <w:t>.</w:t>
      </w:r>
      <w:r w:rsidRPr="00971A3A">
        <w:rPr>
          <w:color w:val="000000"/>
        </w:rPr>
        <w:tab/>
        <w:t>минимизация сокращения информации в таблицах, требуемой удовлетворить нужды пользователей</w:t>
      </w:r>
      <w:r w:rsidRPr="00971A3A">
        <w:rPr>
          <w:color w:val="000000"/>
          <w:spacing w:val="4"/>
        </w:rPr>
        <w:t>.</w:t>
      </w:r>
    </w:p>
    <w:p w:rsidR="00780B74" w:rsidRPr="00971A3A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440" w:hanging="365"/>
      </w:pPr>
      <w:r w:rsidRPr="00971A3A">
        <w:rPr>
          <w:color w:val="000000"/>
          <w:spacing w:val="-27"/>
          <w:lang w:val="en-US"/>
        </w:rPr>
        <w:t>B</w:t>
      </w:r>
      <w:r w:rsidRPr="00971A3A">
        <w:rPr>
          <w:color w:val="000000"/>
          <w:spacing w:val="-27"/>
        </w:rPr>
        <w:t>.</w:t>
      </w:r>
      <w:r w:rsidRPr="00971A3A">
        <w:rPr>
          <w:color w:val="000000"/>
        </w:rPr>
        <w:tab/>
        <w:t>способность удовлетворить больше запросов</w:t>
      </w:r>
      <w:r w:rsidRPr="00971A3A">
        <w:rPr>
          <w:color w:val="000000"/>
          <w:spacing w:val="1"/>
        </w:rPr>
        <w:t>.</w:t>
      </w:r>
    </w:p>
    <w:p w:rsidR="00780B74" w:rsidRPr="00971A3A" w:rsidRDefault="00780B74" w:rsidP="00D71FAB">
      <w:pPr>
        <w:shd w:val="clear" w:color="auto" w:fill="FFFFFF"/>
        <w:tabs>
          <w:tab w:val="left" w:pos="1454"/>
        </w:tabs>
        <w:spacing w:before="5" w:line="250" w:lineRule="exact"/>
        <w:ind w:left="1440" w:hanging="365"/>
      </w:pPr>
      <w:r w:rsidRPr="00971A3A">
        <w:rPr>
          <w:color w:val="000000"/>
          <w:spacing w:val="-15"/>
          <w:lang w:val="en-US"/>
        </w:rPr>
        <w:t>C</w:t>
      </w:r>
      <w:r w:rsidRPr="00971A3A">
        <w:rPr>
          <w:color w:val="000000"/>
          <w:spacing w:val="-15"/>
        </w:rPr>
        <w:t>.</w:t>
      </w:r>
      <w:r w:rsidRPr="00971A3A">
        <w:rPr>
          <w:color w:val="000000"/>
        </w:rPr>
        <w:tab/>
        <w:t>максимизация целостности баз данных обеспечивая информацией более, чем одну таблицу</w:t>
      </w:r>
      <w:r w:rsidRPr="00971A3A">
        <w:rPr>
          <w:color w:val="000000"/>
          <w:spacing w:val="5"/>
        </w:rPr>
        <w:t>.</w:t>
      </w:r>
    </w:p>
    <w:p w:rsidR="00780B74" w:rsidRPr="00971A3A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440" w:hanging="365"/>
      </w:pPr>
      <w:r w:rsidRPr="00971A3A">
        <w:rPr>
          <w:color w:val="000000"/>
          <w:spacing w:val="-18"/>
          <w:lang w:val="en-US"/>
        </w:rPr>
        <w:t>D</w:t>
      </w:r>
      <w:r w:rsidRPr="00971A3A">
        <w:rPr>
          <w:color w:val="000000"/>
          <w:spacing w:val="-18"/>
        </w:rPr>
        <w:t>.</w:t>
      </w:r>
      <w:r w:rsidRPr="00971A3A">
        <w:rPr>
          <w:color w:val="000000"/>
        </w:rPr>
        <w:tab/>
        <w:t>минимизация времени ответа через быструю обработку информации</w:t>
      </w:r>
      <w:r w:rsidRPr="00971A3A">
        <w:rPr>
          <w:color w:val="000000"/>
          <w:spacing w:val="4"/>
        </w:rPr>
        <w:t>.</w:t>
      </w:r>
    </w:p>
    <w:p w:rsidR="00780B74" w:rsidRPr="00944566" w:rsidRDefault="00780B74" w:rsidP="00D71FAB">
      <w:pPr>
        <w:shd w:val="clear" w:color="auto" w:fill="FFFFFF"/>
        <w:tabs>
          <w:tab w:val="left" w:pos="1061"/>
        </w:tabs>
        <w:spacing w:before="254" w:line="250" w:lineRule="exact"/>
        <w:ind w:left="1061" w:hanging="984"/>
      </w:pPr>
      <w:r>
        <w:rPr>
          <w:color w:val="000000"/>
          <w:spacing w:val="-11"/>
        </w:rPr>
        <w:tab/>
        <w:t>18</w:t>
      </w:r>
      <w:r w:rsidRPr="00944566">
        <w:rPr>
          <w:b/>
          <w:bCs/>
          <w:color w:val="000000"/>
          <w:spacing w:val="-11"/>
        </w:rPr>
        <w:t>.</w:t>
      </w:r>
      <w:r w:rsidRPr="00944566">
        <w:rPr>
          <w:b/>
          <w:bCs/>
          <w:color w:val="000000"/>
        </w:rPr>
        <w:tab/>
      </w:r>
      <w:r w:rsidRPr="00944566">
        <w:rPr>
          <w:color w:val="000000"/>
        </w:rPr>
        <w:t>Которая из сетевых топологий дает большое сокращение в случае провала одного узла</w:t>
      </w:r>
      <w:r w:rsidRPr="00944566">
        <w:rPr>
          <w:color w:val="000000"/>
          <w:spacing w:val="4"/>
        </w:rPr>
        <w:t>?</w:t>
      </w:r>
    </w:p>
    <w:p w:rsidR="00780B74" w:rsidRPr="00C36C6B" w:rsidRDefault="00780B74" w:rsidP="00D71FAB">
      <w:pPr>
        <w:shd w:val="clear" w:color="auto" w:fill="FFFFFF"/>
        <w:tabs>
          <w:tab w:val="left" w:pos="1435"/>
        </w:tabs>
        <w:spacing w:before="245" w:line="254" w:lineRule="exact"/>
        <w:ind w:left="1056"/>
      </w:pPr>
      <w:r w:rsidRPr="00944566">
        <w:rPr>
          <w:color w:val="000000"/>
          <w:spacing w:val="-24"/>
          <w:lang w:val="en-US"/>
        </w:rPr>
        <w:t>A</w:t>
      </w:r>
      <w:r w:rsidRPr="00C36C6B">
        <w:rPr>
          <w:color w:val="000000"/>
          <w:spacing w:val="-24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 xml:space="preserve">сетчатая </w:t>
      </w:r>
    </w:p>
    <w:p w:rsidR="00780B74" w:rsidRPr="00C36CC9" w:rsidRDefault="00780B74" w:rsidP="00D71FAB">
      <w:pPr>
        <w:shd w:val="clear" w:color="auto" w:fill="FFFFFF"/>
        <w:tabs>
          <w:tab w:val="left" w:pos="1435"/>
        </w:tabs>
        <w:spacing w:line="254" w:lineRule="exact"/>
        <w:ind w:left="1056"/>
      </w:pPr>
      <w:r w:rsidRPr="00944566">
        <w:rPr>
          <w:color w:val="000000"/>
          <w:spacing w:val="-25"/>
          <w:lang w:val="en-US"/>
        </w:rPr>
        <w:t>B</w:t>
      </w:r>
      <w:r w:rsidRPr="00C36CC9">
        <w:rPr>
          <w:color w:val="000000"/>
          <w:spacing w:val="-25"/>
        </w:rPr>
        <w:t>.</w:t>
      </w:r>
      <w:r w:rsidRPr="00C36CC9">
        <w:rPr>
          <w:color w:val="000000"/>
        </w:rPr>
        <w:tab/>
      </w:r>
      <w:r>
        <w:rPr>
          <w:color w:val="000000"/>
        </w:rPr>
        <w:t>звезда</w:t>
      </w:r>
    </w:p>
    <w:p w:rsidR="00780B74" w:rsidRPr="00C36CC9" w:rsidRDefault="00780B74" w:rsidP="00D71FAB">
      <w:pPr>
        <w:shd w:val="clear" w:color="auto" w:fill="FFFFFF"/>
        <w:tabs>
          <w:tab w:val="left" w:pos="1435"/>
        </w:tabs>
        <w:spacing w:line="254" w:lineRule="exact"/>
        <w:ind w:left="1056"/>
      </w:pPr>
      <w:r w:rsidRPr="00944566">
        <w:rPr>
          <w:color w:val="000000"/>
          <w:spacing w:val="-14"/>
          <w:lang w:val="en-US"/>
        </w:rPr>
        <w:t>C</w:t>
      </w:r>
      <w:r w:rsidRPr="00C36CC9">
        <w:rPr>
          <w:color w:val="000000"/>
          <w:spacing w:val="-14"/>
        </w:rPr>
        <w:t>.</w:t>
      </w:r>
      <w:r w:rsidRPr="00C36CC9">
        <w:rPr>
          <w:color w:val="000000"/>
        </w:rPr>
        <w:tab/>
      </w:r>
      <w:r>
        <w:rPr>
          <w:color w:val="000000"/>
        </w:rPr>
        <w:t>кольцо</w:t>
      </w:r>
    </w:p>
    <w:p w:rsidR="00780B74" w:rsidRPr="00C36CC9" w:rsidRDefault="00780B74" w:rsidP="00D71FAB">
      <w:pPr>
        <w:shd w:val="clear" w:color="auto" w:fill="FFFFFF"/>
        <w:tabs>
          <w:tab w:val="left" w:pos="1435"/>
        </w:tabs>
        <w:spacing w:line="254" w:lineRule="exact"/>
        <w:ind w:left="1056"/>
      </w:pPr>
      <w:r w:rsidRPr="00944566">
        <w:rPr>
          <w:color w:val="000000"/>
          <w:spacing w:val="-15"/>
          <w:lang w:val="en-US"/>
        </w:rPr>
        <w:t>D</w:t>
      </w:r>
      <w:r w:rsidRPr="00C36CC9">
        <w:rPr>
          <w:color w:val="000000"/>
          <w:spacing w:val="-15"/>
        </w:rPr>
        <w:t>.</w:t>
      </w:r>
      <w:r w:rsidRPr="00C36CC9">
        <w:rPr>
          <w:color w:val="000000"/>
        </w:rPr>
        <w:tab/>
      </w:r>
      <w:r>
        <w:rPr>
          <w:color w:val="000000"/>
        </w:rPr>
        <w:t>шина</w:t>
      </w:r>
    </w:p>
    <w:p w:rsidR="00780B74" w:rsidRPr="00C36CC9" w:rsidRDefault="00780B74" w:rsidP="00D71FAB">
      <w:pPr>
        <w:shd w:val="clear" w:color="auto" w:fill="FFFFFF"/>
        <w:tabs>
          <w:tab w:val="left" w:pos="998"/>
        </w:tabs>
        <w:spacing w:before="230"/>
        <w:ind w:left="38"/>
      </w:pPr>
      <w:r>
        <w:rPr>
          <w:color w:val="000000"/>
          <w:spacing w:val="-12"/>
        </w:rPr>
        <w:tab/>
        <w:t>19</w:t>
      </w:r>
      <w:r w:rsidRPr="00C36CC9">
        <w:rPr>
          <w:b/>
          <w:bCs/>
          <w:color w:val="000000"/>
          <w:spacing w:val="-12"/>
        </w:rPr>
        <w:t>.</w:t>
      </w:r>
      <w:r w:rsidRPr="00C36CC9">
        <w:rPr>
          <w:b/>
          <w:bCs/>
          <w:color w:val="000000"/>
        </w:rPr>
        <w:tab/>
      </w:r>
      <w:r w:rsidRPr="00BA195E">
        <w:rPr>
          <w:color w:val="000000"/>
        </w:rPr>
        <w:t>И</w:t>
      </w:r>
      <w:r>
        <w:rPr>
          <w:color w:val="000000"/>
          <w:spacing w:val="1"/>
        </w:rPr>
        <w:t>сполнитель договора против соглашений уровня сервисадолжен быть оценен</w:t>
      </w:r>
      <w:r w:rsidRPr="00C36CC9">
        <w:rPr>
          <w:color w:val="000000"/>
          <w:spacing w:val="1"/>
        </w:rPr>
        <w:t>:</w:t>
      </w:r>
    </w:p>
    <w:p w:rsidR="00780B74" w:rsidRPr="00C36C6B" w:rsidRDefault="00780B74" w:rsidP="00D71FAB">
      <w:pPr>
        <w:shd w:val="clear" w:color="auto" w:fill="FFFFFF"/>
        <w:tabs>
          <w:tab w:val="left" w:pos="1421"/>
        </w:tabs>
        <w:spacing w:before="240" w:line="250" w:lineRule="exact"/>
        <w:ind w:left="1042"/>
      </w:pPr>
      <w:r w:rsidRPr="00C36CC9">
        <w:rPr>
          <w:color w:val="000000"/>
          <w:spacing w:val="-24"/>
          <w:lang w:val="en-US"/>
        </w:rPr>
        <w:t>A</w:t>
      </w:r>
      <w:r w:rsidRPr="00C36C6B">
        <w:rPr>
          <w:color w:val="000000"/>
          <w:spacing w:val="-24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покупателем</w:t>
      </w:r>
      <w:r w:rsidRPr="00C36C6B">
        <w:rPr>
          <w:color w:val="000000"/>
        </w:rPr>
        <w:t>.</w:t>
      </w:r>
    </w:p>
    <w:p w:rsidR="00780B74" w:rsidRPr="00704DFF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C36CC9">
        <w:rPr>
          <w:color w:val="000000"/>
          <w:spacing w:val="-26"/>
          <w:lang w:val="en-US"/>
        </w:rPr>
        <w:t>B</w:t>
      </w:r>
      <w:r w:rsidRPr="00704DFF">
        <w:rPr>
          <w:color w:val="000000"/>
          <w:spacing w:val="-26"/>
        </w:rPr>
        <w:t>.</w:t>
      </w:r>
      <w:r w:rsidRPr="00704DFF">
        <w:rPr>
          <w:color w:val="000000"/>
        </w:rPr>
        <w:tab/>
      </w:r>
      <w:r>
        <w:rPr>
          <w:color w:val="000000"/>
        </w:rPr>
        <w:t>у</w:t>
      </w:r>
      <w:r>
        <w:rPr>
          <w:color w:val="000000"/>
          <w:spacing w:val="2"/>
        </w:rPr>
        <w:t>частником договора</w:t>
      </w:r>
      <w:r w:rsidRPr="00704DFF">
        <w:rPr>
          <w:color w:val="000000"/>
          <w:spacing w:val="2"/>
        </w:rPr>
        <w:t>.</w:t>
      </w:r>
    </w:p>
    <w:p w:rsidR="00780B74" w:rsidRPr="00704DFF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C36CC9">
        <w:rPr>
          <w:color w:val="000000"/>
          <w:spacing w:val="-15"/>
          <w:lang w:val="en-US"/>
        </w:rPr>
        <w:t>C</w:t>
      </w:r>
      <w:r w:rsidRPr="00704DFF">
        <w:rPr>
          <w:color w:val="000000"/>
          <w:spacing w:val="-15"/>
        </w:rPr>
        <w:t>.</w:t>
      </w:r>
      <w:r w:rsidRPr="00704DFF">
        <w:rPr>
          <w:color w:val="000000"/>
        </w:rPr>
        <w:tab/>
      </w:r>
      <w:r>
        <w:rPr>
          <w:color w:val="000000"/>
        </w:rPr>
        <w:t>третьей стороной</w:t>
      </w:r>
      <w:r w:rsidRPr="00704DFF">
        <w:rPr>
          <w:color w:val="000000"/>
          <w:spacing w:val="2"/>
        </w:rPr>
        <w:t>.</w:t>
      </w:r>
    </w:p>
    <w:p w:rsidR="00780B74" w:rsidRPr="00C36C6B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C36CC9">
        <w:rPr>
          <w:color w:val="000000"/>
          <w:spacing w:val="-18"/>
          <w:lang w:val="en-US"/>
        </w:rPr>
        <w:t>D</w:t>
      </w:r>
      <w:r w:rsidRPr="00C36C6B">
        <w:rPr>
          <w:color w:val="000000"/>
          <w:spacing w:val="-18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исполнительнымменеджментом</w:t>
      </w:r>
      <w:r w:rsidRPr="00C36C6B">
        <w:rPr>
          <w:color w:val="000000"/>
          <w:spacing w:val="4"/>
        </w:rPr>
        <w:t>.</w:t>
      </w:r>
    </w:p>
    <w:p w:rsidR="00780B74" w:rsidRPr="009B1D7E" w:rsidRDefault="00780B74" w:rsidP="00D71FAB">
      <w:pPr>
        <w:shd w:val="clear" w:color="auto" w:fill="FFFFFF"/>
        <w:tabs>
          <w:tab w:val="left" w:pos="998"/>
        </w:tabs>
        <w:spacing w:before="245" w:line="254" w:lineRule="exact"/>
        <w:ind w:left="998" w:hanging="960"/>
      </w:pPr>
      <w:r>
        <w:rPr>
          <w:color w:val="000000"/>
          <w:spacing w:val="-8"/>
        </w:rPr>
        <w:tab/>
        <w:t>20</w:t>
      </w:r>
      <w:r w:rsidRPr="009B1D7E">
        <w:rPr>
          <w:b/>
          <w:bCs/>
          <w:color w:val="000000"/>
          <w:spacing w:val="-8"/>
        </w:rPr>
        <w:t>.</w:t>
      </w:r>
      <w:r w:rsidRPr="009B1D7E">
        <w:rPr>
          <w:b/>
          <w:bCs/>
          <w:color w:val="000000"/>
        </w:rPr>
        <w:tab/>
      </w:r>
      <w:r w:rsidRPr="009B1D7E">
        <w:rPr>
          <w:color w:val="000000"/>
        </w:rPr>
        <w:t xml:space="preserve">Который из следующих </w:t>
      </w:r>
      <w:r>
        <w:rPr>
          <w:color w:val="000000"/>
        </w:rPr>
        <w:t xml:space="preserve">пунктов </w:t>
      </w:r>
      <w:r w:rsidRPr="009B1D7E">
        <w:rPr>
          <w:color w:val="000000"/>
        </w:rPr>
        <w:t>обеспечивает лучший метод определения уровня исполнения договора</w:t>
      </w:r>
      <w:r w:rsidRPr="009B1D7E">
        <w:rPr>
          <w:color w:val="000000"/>
          <w:spacing w:val="3"/>
        </w:rPr>
        <w:t>?</w:t>
      </w:r>
    </w:p>
    <w:p w:rsidR="00780B74" w:rsidRPr="00C36C6B" w:rsidRDefault="00780B74" w:rsidP="00D71FAB">
      <w:pPr>
        <w:shd w:val="clear" w:color="auto" w:fill="FFFFFF"/>
        <w:tabs>
          <w:tab w:val="left" w:pos="1406"/>
        </w:tabs>
        <w:spacing w:before="250" w:line="250" w:lineRule="exact"/>
        <w:ind w:left="1022"/>
      </w:pPr>
      <w:r w:rsidRPr="00704DFF">
        <w:rPr>
          <w:color w:val="000000"/>
          <w:spacing w:val="-23"/>
          <w:lang w:val="en-US"/>
        </w:rPr>
        <w:t>A</w:t>
      </w:r>
      <w:r w:rsidRPr="00C36C6B">
        <w:rPr>
          <w:color w:val="000000"/>
          <w:spacing w:val="-23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удовлетворениепользователя</w:t>
      </w:r>
    </w:p>
    <w:p w:rsidR="00780B74" w:rsidRPr="009B1D7E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</w:pPr>
      <w:r w:rsidRPr="00704DFF">
        <w:rPr>
          <w:color w:val="000000"/>
          <w:spacing w:val="-26"/>
          <w:lang w:val="en-US"/>
        </w:rPr>
        <w:t>B</w:t>
      </w:r>
      <w:r w:rsidRPr="009B1D7E">
        <w:rPr>
          <w:color w:val="000000"/>
          <w:spacing w:val="-26"/>
        </w:rPr>
        <w:t>.</w:t>
      </w:r>
      <w:r w:rsidRPr="009B1D7E">
        <w:rPr>
          <w:color w:val="000000"/>
        </w:rPr>
        <w:tab/>
      </w:r>
      <w:r>
        <w:rPr>
          <w:color w:val="000000"/>
        </w:rPr>
        <w:t>достижение цели</w:t>
      </w:r>
    </w:p>
    <w:p w:rsidR="00780B74" w:rsidRPr="009B1D7E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</w:pPr>
      <w:r w:rsidRPr="00704DFF">
        <w:rPr>
          <w:color w:val="000000"/>
          <w:spacing w:val="-12"/>
          <w:lang w:val="en-US"/>
        </w:rPr>
        <w:t>C</w:t>
      </w:r>
      <w:r w:rsidRPr="009B1D7E">
        <w:rPr>
          <w:color w:val="000000"/>
          <w:spacing w:val="-12"/>
        </w:rPr>
        <w:t>.</w:t>
      </w:r>
      <w:r w:rsidRPr="009B1D7E">
        <w:rPr>
          <w:color w:val="000000"/>
        </w:rPr>
        <w:tab/>
      </w:r>
      <w:r>
        <w:rPr>
          <w:color w:val="000000"/>
        </w:rPr>
        <w:t>квалификация</w:t>
      </w:r>
    </w:p>
    <w:p w:rsidR="00780B74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  <w:rPr>
          <w:color w:val="000000"/>
        </w:rPr>
      </w:pPr>
      <w:r w:rsidRPr="00704DFF">
        <w:rPr>
          <w:color w:val="000000"/>
          <w:spacing w:val="-15"/>
          <w:lang w:val="en-US"/>
        </w:rPr>
        <w:t>D</w:t>
      </w:r>
      <w:r w:rsidRPr="009B1D7E">
        <w:rPr>
          <w:color w:val="000000"/>
          <w:spacing w:val="-15"/>
        </w:rPr>
        <w:t>.</w:t>
      </w:r>
      <w:r w:rsidRPr="009B1D7E">
        <w:rPr>
          <w:color w:val="000000"/>
        </w:rPr>
        <w:tab/>
      </w:r>
      <w:r>
        <w:rPr>
          <w:color w:val="000000"/>
        </w:rPr>
        <w:t xml:space="preserve">планированиеростаимощности </w:t>
      </w:r>
    </w:p>
    <w:p w:rsidR="00780B74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/>
        <w:rPr>
          <w:color w:val="000000"/>
        </w:rPr>
      </w:pPr>
    </w:p>
    <w:p w:rsidR="00780B74" w:rsidRPr="009B1D7E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2" w:hanging="1022"/>
      </w:pPr>
      <w:r>
        <w:rPr>
          <w:color w:val="000000"/>
          <w:spacing w:val="-11"/>
        </w:rPr>
        <w:tab/>
        <w:t>21</w:t>
      </w:r>
      <w:r w:rsidRPr="009B1D7E">
        <w:rPr>
          <w:b/>
          <w:bCs/>
          <w:color w:val="000000"/>
          <w:spacing w:val="-11"/>
        </w:rPr>
        <w:t>.</w:t>
      </w:r>
      <w:r w:rsidRPr="009B1D7E">
        <w:rPr>
          <w:b/>
          <w:bCs/>
          <w:color w:val="000000"/>
        </w:rPr>
        <w:tab/>
      </w:r>
      <w:r w:rsidRPr="009B1D7E">
        <w:rPr>
          <w:color w:val="000000"/>
        </w:rPr>
        <w:t xml:space="preserve">Когда аудитор ИС должен </w:t>
      </w:r>
      <w:r>
        <w:rPr>
          <w:color w:val="000000"/>
        </w:rPr>
        <w:t>проверить наличие безопасности базы данных клиент-сервера</w:t>
      </w:r>
      <w:r w:rsidRPr="009B1D7E">
        <w:rPr>
          <w:color w:val="000000"/>
          <w:spacing w:val="3"/>
        </w:rPr>
        <w:t>:</w:t>
      </w:r>
    </w:p>
    <w:p w:rsidR="00780B74" w:rsidRPr="00C36C6B" w:rsidRDefault="00780B74" w:rsidP="00D71FAB">
      <w:pPr>
        <w:shd w:val="clear" w:color="auto" w:fill="FFFFFF"/>
        <w:tabs>
          <w:tab w:val="left" w:pos="1392"/>
        </w:tabs>
        <w:spacing w:before="250" w:line="250" w:lineRule="exact"/>
        <w:ind w:left="1008"/>
      </w:pPr>
      <w:r w:rsidRPr="00704DFF">
        <w:rPr>
          <w:color w:val="000000"/>
          <w:spacing w:val="-22"/>
          <w:lang w:val="en-US"/>
        </w:rPr>
        <w:t>A</w:t>
      </w:r>
      <w:r w:rsidRPr="00C36C6B">
        <w:rPr>
          <w:color w:val="000000"/>
          <w:spacing w:val="-22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системные утилиты</w:t>
      </w:r>
      <w:r w:rsidRPr="00C36C6B">
        <w:rPr>
          <w:color w:val="000000"/>
          <w:spacing w:val="1"/>
        </w:rPr>
        <w:t>.</w:t>
      </w:r>
    </w:p>
    <w:p w:rsidR="00780B74" w:rsidRPr="00C36C6B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704DFF">
        <w:rPr>
          <w:color w:val="000000"/>
          <w:spacing w:val="-26"/>
          <w:lang w:val="en-US"/>
        </w:rPr>
        <w:t>B</w:t>
      </w:r>
      <w:r w:rsidRPr="00C36C6B">
        <w:rPr>
          <w:color w:val="000000"/>
          <w:spacing w:val="-26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генераторы программных приложений</w:t>
      </w:r>
      <w:r w:rsidRPr="00C36C6B">
        <w:rPr>
          <w:color w:val="000000"/>
          <w:spacing w:val="3"/>
        </w:rPr>
        <w:t>.</w:t>
      </w:r>
    </w:p>
    <w:p w:rsidR="00780B74" w:rsidRPr="00C36C6B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704DFF">
        <w:rPr>
          <w:color w:val="000000"/>
          <w:spacing w:val="-12"/>
          <w:lang w:val="en-US"/>
        </w:rPr>
        <w:t>C</w:t>
      </w:r>
      <w:r w:rsidRPr="00C36C6B">
        <w:rPr>
          <w:color w:val="000000"/>
          <w:spacing w:val="-12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документация систем безопасности</w:t>
      </w:r>
      <w:r w:rsidRPr="00C36C6B">
        <w:rPr>
          <w:color w:val="000000"/>
          <w:spacing w:val="3"/>
        </w:rPr>
        <w:t>.</w:t>
      </w:r>
    </w:p>
    <w:p w:rsidR="00780B74" w:rsidRPr="00C36C6B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704DFF">
        <w:rPr>
          <w:color w:val="000000"/>
          <w:spacing w:val="-15"/>
          <w:lang w:val="en-US"/>
        </w:rPr>
        <w:t>D</w:t>
      </w:r>
      <w:r w:rsidRPr="00C36C6B">
        <w:rPr>
          <w:color w:val="000000"/>
          <w:spacing w:val="-15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доступ к хранимым процедурам</w:t>
      </w:r>
      <w:r w:rsidRPr="00C36C6B">
        <w:rPr>
          <w:color w:val="000000"/>
          <w:spacing w:val="1"/>
        </w:rPr>
        <w:t>.</w:t>
      </w:r>
    </w:p>
    <w:p w:rsidR="00780B74" w:rsidRPr="00C36C6B" w:rsidRDefault="00780B74" w:rsidP="00D71FAB">
      <w:pPr>
        <w:shd w:val="clear" w:color="auto" w:fill="FFFFFF"/>
        <w:tabs>
          <w:tab w:val="left" w:pos="998"/>
        </w:tabs>
        <w:spacing w:before="264" w:line="245" w:lineRule="exact"/>
        <w:ind w:left="998" w:hanging="960"/>
      </w:pPr>
      <w:r>
        <w:rPr>
          <w:color w:val="000000"/>
          <w:spacing w:val="-13"/>
        </w:rPr>
        <w:tab/>
        <w:t>22</w:t>
      </w:r>
      <w:r w:rsidRPr="00C36C6B">
        <w:rPr>
          <w:b/>
          <w:bCs/>
          <w:color w:val="000000"/>
          <w:spacing w:val="-13"/>
        </w:rPr>
        <w:t>.</w:t>
      </w:r>
      <w:r w:rsidRPr="00C36C6B">
        <w:rPr>
          <w:b/>
          <w:bCs/>
          <w:color w:val="000000"/>
        </w:rPr>
        <w:tab/>
      </w:r>
      <w:r w:rsidRPr="00C36C6B">
        <w:rPr>
          <w:color w:val="000000"/>
        </w:rPr>
        <w:t>Который из следующих мог бы позволить компании расширить ее корпоративную сеть через Интернет к бизнес-партнерам</w:t>
      </w:r>
      <w:r w:rsidRPr="00C36C6B">
        <w:rPr>
          <w:color w:val="000000"/>
          <w:spacing w:val="3"/>
        </w:rPr>
        <w:t>?</w:t>
      </w:r>
    </w:p>
    <w:p w:rsidR="00780B74" w:rsidRPr="00C36C6B" w:rsidRDefault="00780B74" w:rsidP="00D71FAB">
      <w:pPr>
        <w:shd w:val="clear" w:color="auto" w:fill="FFFFFF"/>
        <w:tabs>
          <w:tab w:val="left" w:pos="1363"/>
        </w:tabs>
        <w:spacing w:before="254" w:line="250" w:lineRule="exact"/>
        <w:ind w:left="994"/>
      </w:pPr>
      <w:r w:rsidRPr="00C36C6B">
        <w:rPr>
          <w:color w:val="000000"/>
          <w:spacing w:val="-24"/>
          <w:lang w:val="en-US"/>
        </w:rPr>
        <w:t>A</w:t>
      </w:r>
      <w:r w:rsidRPr="00C36C6B">
        <w:rPr>
          <w:color w:val="000000"/>
          <w:spacing w:val="-24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виртуальная частная сеть</w:t>
      </w:r>
    </w:p>
    <w:p w:rsidR="00780B74" w:rsidRPr="00C36C6B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94"/>
      </w:pPr>
      <w:r w:rsidRPr="00C36C6B">
        <w:rPr>
          <w:color w:val="000000"/>
          <w:spacing w:val="-26"/>
          <w:lang w:val="en-US"/>
        </w:rPr>
        <w:t>B</w:t>
      </w:r>
      <w:r w:rsidRPr="00C36C6B">
        <w:rPr>
          <w:color w:val="000000"/>
          <w:spacing w:val="-26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клиент-сервер</w:t>
      </w:r>
    </w:p>
    <w:p w:rsidR="00780B74" w:rsidRPr="00C36C6B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94"/>
      </w:pPr>
      <w:r w:rsidRPr="00C36C6B">
        <w:rPr>
          <w:color w:val="000000"/>
          <w:spacing w:val="-14"/>
          <w:lang w:val="en-US"/>
        </w:rPr>
        <w:t>C</w:t>
      </w:r>
      <w:r w:rsidRPr="00C36C6B">
        <w:rPr>
          <w:color w:val="000000"/>
          <w:spacing w:val="-14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т</w:t>
      </w:r>
      <w:r>
        <w:rPr>
          <w:color w:val="000000"/>
          <w:spacing w:val="-2"/>
        </w:rPr>
        <w:t>елефоннаялиния</w:t>
      </w:r>
    </w:p>
    <w:p w:rsidR="00780B74" w:rsidRPr="00C36C6B" w:rsidRDefault="00780B74" w:rsidP="00D71FAB">
      <w:pPr>
        <w:shd w:val="clear" w:color="auto" w:fill="FFFFFF"/>
        <w:tabs>
          <w:tab w:val="left" w:pos="1363"/>
        </w:tabs>
        <w:ind w:left="994"/>
      </w:pPr>
      <w:r w:rsidRPr="00C36C6B">
        <w:rPr>
          <w:color w:val="000000"/>
          <w:spacing w:val="-18"/>
          <w:lang w:val="en-US"/>
        </w:rPr>
        <w:t>D</w:t>
      </w:r>
      <w:r w:rsidRPr="00C36C6B">
        <w:rPr>
          <w:color w:val="000000"/>
          <w:spacing w:val="-18"/>
        </w:rPr>
        <w:t>.</w:t>
      </w:r>
      <w:r w:rsidRPr="00C36C6B">
        <w:rPr>
          <w:color w:val="000000"/>
        </w:rPr>
        <w:tab/>
      </w:r>
      <w:r>
        <w:rPr>
          <w:color w:val="000000"/>
        </w:rPr>
        <w:t>сетевой сервис-провайдер</w:t>
      </w:r>
    </w:p>
    <w:p w:rsidR="00780B74" w:rsidRPr="00D71FAB" w:rsidRDefault="00780B74" w:rsidP="00D71FAB">
      <w:pPr>
        <w:shd w:val="clear" w:color="auto" w:fill="FFFFFF"/>
        <w:ind w:left="3941"/>
      </w:pPr>
    </w:p>
    <w:p w:rsidR="00780B74" w:rsidRPr="005A3B4A" w:rsidRDefault="00780B74" w:rsidP="00D71FAB">
      <w:pPr>
        <w:shd w:val="clear" w:color="auto" w:fill="FFFFFF"/>
        <w:tabs>
          <w:tab w:val="left" w:pos="1104"/>
        </w:tabs>
        <w:ind w:left="1080" w:hanging="936"/>
      </w:pPr>
      <w:r>
        <w:rPr>
          <w:color w:val="000000"/>
          <w:spacing w:val="-13"/>
        </w:rPr>
        <w:tab/>
        <w:t>23</w:t>
      </w:r>
      <w:r w:rsidRPr="005A3B4A">
        <w:rPr>
          <w:color w:val="000000"/>
          <w:spacing w:val="-13"/>
        </w:rPr>
        <w:t>.</w:t>
      </w:r>
      <w:r w:rsidRPr="005A3B4A">
        <w:rPr>
          <w:color w:val="000000"/>
        </w:rPr>
        <w:tab/>
        <w:t>Аудитор ИС, проверяя аппаратное обеспечение процедурой мониторинга</w:t>
      </w:r>
      <w:r w:rsidRPr="005A3B4A">
        <w:rPr>
          <w:color w:val="000000"/>
          <w:spacing w:val="3"/>
        </w:rPr>
        <w:t xml:space="preserve"> должен оценивать:</w:t>
      </w:r>
    </w:p>
    <w:p w:rsidR="00780B74" w:rsidRPr="00D71FAB" w:rsidRDefault="00780B74" w:rsidP="00D71FAB">
      <w:pPr>
        <w:shd w:val="clear" w:color="auto" w:fill="FFFFFF"/>
        <w:tabs>
          <w:tab w:val="left" w:pos="1512"/>
        </w:tabs>
        <w:ind w:left="1128"/>
      </w:pPr>
      <w:r w:rsidRPr="005A3B4A">
        <w:rPr>
          <w:color w:val="000000"/>
          <w:spacing w:val="-22"/>
          <w:lang w:val="en-US"/>
        </w:rPr>
        <w:t>A</w:t>
      </w:r>
      <w:r w:rsidRPr="00D71FAB">
        <w:rPr>
          <w:color w:val="000000"/>
          <w:spacing w:val="-22"/>
        </w:rPr>
        <w:t>.</w:t>
      </w:r>
      <w:r w:rsidRPr="00D71FAB">
        <w:rPr>
          <w:color w:val="000000"/>
        </w:rPr>
        <w:tab/>
      </w:r>
      <w:r w:rsidRPr="005A3B4A">
        <w:rPr>
          <w:color w:val="000000"/>
        </w:rPr>
        <w:t>отчетыналичиясистем</w:t>
      </w:r>
      <w:r w:rsidRPr="00D71FAB">
        <w:rPr>
          <w:color w:val="000000"/>
          <w:spacing w:val="1"/>
        </w:rPr>
        <w:t>.</w:t>
      </w:r>
    </w:p>
    <w:p w:rsidR="00780B74" w:rsidRPr="005A3B4A" w:rsidRDefault="00780B74" w:rsidP="00D71FAB">
      <w:pPr>
        <w:shd w:val="clear" w:color="auto" w:fill="FFFFFF"/>
        <w:tabs>
          <w:tab w:val="left" w:pos="1512"/>
        </w:tabs>
        <w:spacing w:line="254" w:lineRule="exact"/>
        <w:ind w:left="1128"/>
        <w:rPr>
          <w:color w:val="000000"/>
        </w:rPr>
      </w:pPr>
      <w:r w:rsidRPr="005A3B4A">
        <w:rPr>
          <w:color w:val="000000"/>
          <w:spacing w:val="-24"/>
          <w:lang w:val="en-US"/>
        </w:rPr>
        <w:t>B</w:t>
      </w:r>
      <w:r w:rsidRPr="005A3B4A">
        <w:rPr>
          <w:color w:val="000000"/>
          <w:spacing w:val="-24"/>
        </w:rPr>
        <w:t>.</w:t>
      </w:r>
      <w:r w:rsidRPr="005A3B4A">
        <w:rPr>
          <w:color w:val="000000"/>
        </w:rPr>
        <w:tab/>
        <w:t>отчеты прибыли и убытков.</w:t>
      </w:r>
    </w:p>
    <w:p w:rsidR="00780B74" w:rsidRPr="005A3B4A" w:rsidRDefault="00780B74" w:rsidP="00D71FAB">
      <w:pPr>
        <w:shd w:val="clear" w:color="auto" w:fill="FFFFFF"/>
        <w:tabs>
          <w:tab w:val="left" w:pos="1512"/>
        </w:tabs>
        <w:spacing w:line="254" w:lineRule="exact"/>
        <w:ind w:left="1128"/>
      </w:pPr>
      <w:r w:rsidRPr="005A3B4A">
        <w:rPr>
          <w:color w:val="000000"/>
          <w:spacing w:val="-14"/>
          <w:lang w:val="en-US"/>
        </w:rPr>
        <w:t>C</w:t>
      </w:r>
      <w:r w:rsidRPr="005A3B4A">
        <w:rPr>
          <w:color w:val="000000"/>
          <w:spacing w:val="-14"/>
        </w:rPr>
        <w:t>.</w:t>
      </w:r>
      <w:r w:rsidRPr="005A3B4A">
        <w:rPr>
          <w:color w:val="000000"/>
        </w:rPr>
        <w:tab/>
        <w:t>отчеты о времени ответов.</w:t>
      </w:r>
    </w:p>
    <w:p w:rsidR="00780B74" w:rsidRPr="005A3B4A" w:rsidRDefault="00780B74" w:rsidP="00D71FAB">
      <w:pPr>
        <w:shd w:val="clear" w:color="auto" w:fill="FFFFFF"/>
        <w:tabs>
          <w:tab w:val="left" w:pos="1512"/>
        </w:tabs>
        <w:spacing w:line="254" w:lineRule="exact"/>
        <w:ind w:left="1128"/>
      </w:pPr>
      <w:r w:rsidRPr="005A3B4A">
        <w:rPr>
          <w:color w:val="000000"/>
          <w:spacing w:val="-15"/>
          <w:lang w:val="en-US"/>
        </w:rPr>
        <w:t>D</w:t>
      </w:r>
      <w:r w:rsidRPr="005A3B4A">
        <w:rPr>
          <w:color w:val="000000"/>
          <w:spacing w:val="-15"/>
        </w:rPr>
        <w:t>.</w:t>
      </w:r>
      <w:r w:rsidRPr="005A3B4A">
        <w:rPr>
          <w:color w:val="000000"/>
        </w:rPr>
        <w:tab/>
        <w:t>отчеты утилизации баз данных</w:t>
      </w:r>
      <w:r w:rsidRPr="005A3B4A">
        <w:rPr>
          <w:color w:val="000000"/>
          <w:spacing w:val="3"/>
        </w:rPr>
        <w:t>.</w:t>
      </w:r>
    </w:p>
    <w:p w:rsidR="00780B74" w:rsidRPr="005A3B4A" w:rsidRDefault="00780B74" w:rsidP="00D71FAB">
      <w:pPr>
        <w:shd w:val="clear" w:color="auto" w:fill="FFFFFF"/>
        <w:tabs>
          <w:tab w:val="left" w:pos="1104"/>
        </w:tabs>
        <w:spacing w:before="250" w:line="254" w:lineRule="exact"/>
        <w:ind w:left="1104" w:hanging="960"/>
      </w:pPr>
      <w:r>
        <w:rPr>
          <w:color w:val="000000"/>
          <w:spacing w:val="-11"/>
        </w:rPr>
        <w:tab/>
        <w:t>24</w:t>
      </w:r>
      <w:r w:rsidRPr="005A3B4A">
        <w:rPr>
          <w:color w:val="000000"/>
          <w:spacing w:val="-11"/>
        </w:rPr>
        <w:t>.</w:t>
      </w:r>
      <w:r w:rsidRPr="005A3B4A">
        <w:rPr>
          <w:color w:val="000000"/>
        </w:rPr>
        <w:tab/>
        <w:t>Которая из следующих передач информации обеспечивает устойчивость к проникновению осветления</w:t>
      </w:r>
      <w:r w:rsidRPr="005A3B4A">
        <w:rPr>
          <w:color w:val="000000"/>
          <w:spacing w:val="2"/>
        </w:rPr>
        <w:t>?</w:t>
      </w:r>
    </w:p>
    <w:p w:rsidR="00780B74" w:rsidRPr="005A3B4A" w:rsidRDefault="00780B74" w:rsidP="00D71FAB">
      <w:pPr>
        <w:shd w:val="clear" w:color="auto" w:fill="FFFFFF"/>
        <w:tabs>
          <w:tab w:val="left" w:pos="1493"/>
        </w:tabs>
        <w:spacing w:before="250" w:line="250" w:lineRule="exact"/>
        <w:ind w:left="1109"/>
      </w:pPr>
      <w:r w:rsidRPr="005A3B4A">
        <w:rPr>
          <w:color w:val="000000"/>
          <w:spacing w:val="-19"/>
          <w:lang w:val="en-US"/>
        </w:rPr>
        <w:t>A</w:t>
      </w:r>
      <w:r w:rsidRPr="005A3B4A">
        <w:rPr>
          <w:color w:val="000000"/>
          <w:spacing w:val="-19"/>
        </w:rPr>
        <w:t>.</w:t>
      </w:r>
      <w:r w:rsidRPr="005A3B4A">
        <w:rPr>
          <w:color w:val="000000"/>
        </w:rPr>
        <w:tab/>
        <w:t>Витая пара</w:t>
      </w:r>
    </w:p>
    <w:p w:rsidR="00780B74" w:rsidRPr="005A3B4A" w:rsidRDefault="00780B74" w:rsidP="00D71FAB">
      <w:pPr>
        <w:shd w:val="clear" w:color="auto" w:fill="FFFFFF"/>
        <w:tabs>
          <w:tab w:val="left" w:pos="1493"/>
        </w:tabs>
        <w:spacing w:line="250" w:lineRule="exact"/>
        <w:ind w:left="1109"/>
      </w:pPr>
      <w:r w:rsidRPr="005A3B4A">
        <w:rPr>
          <w:color w:val="000000"/>
          <w:spacing w:val="-24"/>
          <w:lang w:val="en-US"/>
        </w:rPr>
        <w:t>B</w:t>
      </w:r>
      <w:r w:rsidRPr="005A3B4A">
        <w:rPr>
          <w:color w:val="000000"/>
          <w:spacing w:val="-24"/>
        </w:rPr>
        <w:t>.</w:t>
      </w:r>
      <w:r w:rsidRPr="005A3B4A">
        <w:rPr>
          <w:color w:val="000000"/>
        </w:rPr>
        <w:tab/>
        <w:t>Оптический кабель</w:t>
      </w:r>
    </w:p>
    <w:p w:rsidR="00780B74" w:rsidRPr="005A3B4A" w:rsidRDefault="00780B74" w:rsidP="00D71FAB">
      <w:pPr>
        <w:shd w:val="clear" w:color="auto" w:fill="FFFFFF"/>
        <w:tabs>
          <w:tab w:val="left" w:pos="1493"/>
        </w:tabs>
        <w:spacing w:line="250" w:lineRule="exact"/>
        <w:ind w:left="1109"/>
      </w:pPr>
      <w:r w:rsidRPr="005A3B4A">
        <w:rPr>
          <w:color w:val="000000"/>
          <w:spacing w:val="-12"/>
          <w:lang w:val="en-US"/>
        </w:rPr>
        <w:t>C</w:t>
      </w:r>
      <w:r w:rsidRPr="005A3B4A">
        <w:rPr>
          <w:color w:val="000000"/>
          <w:spacing w:val="-12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-1"/>
        </w:rPr>
        <w:t>Коаксиальный кабель</w:t>
      </w:r>
    </w:p>
    <w:p w:rsidR="00780B74" w:rsidRPr="005A3B4A" w:rsidRDefault="00780B74" w:rsidP="00D71FAB">
      <w:pPr>
        <w:shd w:val="clear" w:color="auto" w:fill="FFFFFF"/>
        <w:tabs>
          <w:tab w:val="left" w:pos="1493"/>
        </w:tabs>
        <w:spacing w:line="250" w:lineRule="exact"/>
        <w:ind w:left="1109"/>
      </w:pPr>
      <w:r w:rsidRPr="005A3B4A">
        <w:rPr>
          <w:color w:val="000000"/>
          <w:spacing w:val="-15"/>
          <w:lang w:val="en-US"/>
        </w:rPr>
        <w:t>D</w:t>
      </w:r>
      <w:r w:rsidRPr="005A3B4A">
        <w:rPr>
          <w:color w:val="000000"/>
          <w:spacing w:val="-15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-2"/>
        </w:rPr>
        <w:t>Радио системы</w:t>
      </w:r>
    </w:p>
    <w:p w:rsidR="00780B74" w:rsidRPr="005A3B4A" w:rsidRDefault="00780B74" w:rsidP="00D71FAB">
      <w:pPr>
        <w:shd w:val="clear" w:color="auto" w:fill="FFFFFF"/>
        <w:tabs>
          <w:tab w:val="left" w:pos="1104"/>
        </w:tabs>
        <w:spacing w:before="235"/>
        <w:ind w:left="1080" w:hanging="900"/>
      </w:pPr>
      <w:r>
        <w:rPr>
          <w:color w:val="000000"/>
          <w:spacing w:val="-9"/>
        </w:rPr>
        <w:tab/>
        <w:t>25</w:t>
      </w:r>
      <w:r w:rsidRPr="005A3B4A">
        <w:rPr>
          <w:color w:val="000000"/>
          <w:spacing w:val="-9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2"/>
        </w:rPr>
        <w:t>Который из следующих заголовков относится к пакетной передаче данных по сети?</w:t>
      </w:r>
    </w:p>
    <w:p w:rsidR="00780B74" w:rsidRPr="005A3B4A" w:rsidRDefault="00780B74" w:rsidP="00D71FAB">
      <w:pPr>
        <w:shd w:val="clear" w:color="auto" w:fill="FFFFFF"/>
        <w:tabs>
          <w:tab w:val="left" w:pos="1469"/>
        </w:tabs>
        <w:spacing w:before="245" w:line="250" w:lineRule="exact"/>
        <w:ind w:left="1090"/>
      </w:pPr>
      <w:r w:rsidRPr="005A3B4A">
        <w:rPr>
          <w:color w:val="000000"/>
          <w:spacing w:val="-21"/>
          <w:lang w:val="en-US"/>
        </w:rPr>
        <w:t>A</w:t>
      </w:r>
      <w:r w:rsidRPr="005A3B4A">
        <w:rPr>
          <w:color w:val="000000"/>
          <w:spacing w:val="-21"/>
        </w:rPr>
        <w:t>.</w:t>
      </w:r>
      <w:r w:rsidRPr="005A3B4A">
        <w:rPr>
          <w:color w:val="000000"/>
        </w:rPr>
        <w:tab/>
        <w:t>Пакеты с сообщением передаются по одному и тому же маршруту</w:t>
      </w:r>
      <w:r w:rsidRPr="005A3B4A">
        <w:rPr>
          <w:color w:val="000000"/>
          <w:spacing w:val="2"/>
        </w:rPr>
        <w:t>.</w:t>
      </w:r>
    </w:p>
    <w:p w:rsidR="00780B74" w:rsidRPr="005A3B4A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90"/>
      </w:pPr>
      <w:r w:rsidRPr="005A3B4A">
        <w:rPr>
          <w:color w:val="000000"/>
          <w:spacing w:val="-26"/>
          <w:lang w:val="en-US"/>
        </w:rPr>
        <w:t>B</w:t>
      </w:r>
      <w:r w:rsidRPr="005A3B4A">
        <w:rPr>
          <w:color w:val="000000"/>
          <w:spacing w:val="-26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4"/>
        </w:rPr>
        <w:t>Пароли не могут быть переданы с пакетом.</w:t>
      </w:r>
    </w:p>
    <w:p w:rsidR="00780B74" w:rsidRPr="005A3B4A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440" w:hanging="360"/>
      </w:pPr>
      <w:r w:rsidRPr="005A3B4A">
        <w:rPr>
          <w:color w:val="000000"/>
          <w:spacing w:val="-14"/>
          <w:lang w:val="en-US"/>
        </w:rPr>
        <w:t>C</w:t>
      </w:r>
      <w:r w:rsidRPr="005A3B4A">
        <w:rPr>
          <w:color w:val="000000"/>
          <w:spacing w:val="-14"/>
        </w:rPr>
        <w:t>.</w:t>
      </w:r>
      <w:r w:rsidRPr="005A3B4A">
        <w:rPr>
          <w:color w:val="000000"/>
        </w:rPr>
        <w:tab/>
        <w:t>Длина пакетов переменна и каждый пакет содержит одно и то же количество  информации</w:t>
      </w:r>
    </w:p>
    <w:p w:rsidR="00780B74" w:rsidRPr="005A3B4A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440" w:hanging="350"/>
      </w:pPr>
      <w:r w:rsidRPr="005A3B4A">
        <w:rPr>
          <w:color w:val="000000"/>
          <w:spacing w:val="-13"/>
          <w:lang w:val="en-US"/>
        </w:rPr>
        <w:t>D</w:t>
      </w:r>
      <w:r w:rsidRPr="005A3B4A">
        <w:rPr>
          <w:color w:val="000000"/>
          <w:spacing w:val="-13"/>
        </w:rPr>
        <w:t>.</w:t>
      </w:r>
      <w:r w:rsidRPr="005A3B4A">
        <w:rPr>
          <w:color w:val="000000"/>
        </w:rPr>
        <w:tab/>
        <w:t xml:space="preserve">Стоимость затрат по передаче основана на пакетах, но дистанция или маршрут </w:t>
      </w:r>
      <w:r w:rsidRPr="005A3B4A">
        <w:rPr>
          <w:color w:val="000000"/>
          <w:spacing w:val="4"/>
        </w:rPr>
        <w:t xml:space="preserve"> изменяется.</w:t>
      </w:r>
    </w:p>
    <w:p w:rsidR="00780B74" w:rsidRPr="005A3B4A" w:rsidRDefault="00780B74" w:rsidP="00D71FAB">
      <w:pPr>
        <w:shd w:val="clear" w:color="auto" w:fill="FFFFFF"/>
        <w:tabs>
          <w:tab w:val="left" w:pos="1085"/>
        </w:tabs>
        <w:spacing w:before="230"/>
        <w:ind w:left="1080" w:hanging="900"/>
      </w:pPr>
      <w:r>
        <w:rPr>
          <w:color w:val="000000"/>
          <w:spacing w:val="-10"/>
        </w:rPr>
        <w:tab/>
        <w:t>26</w:t>
      </w:r>
      <w:r w:rsidRPr="005A3B4A">
        <w:rPr>
          <w:color w:val="000000"/>
          <w:spacing w:val="-10"/>
        </w:rPr>
        <w:t>.</w:t>
      </w:r>
      <w:r w:rsidRPr="005A3B4A">
        <w:rPr>
          <w:color w:val="000000"/>
        </w:rPr>
        <w:tab/>
        <w:t>Аудитор ИС когда проверяет сеть, используя интернет коммуникации, будет в первую очередь тестировать</w:t>
      </w:r>
      <w:r w:rsidRPr="005A3B4A">
        <w:rPr>
          <w:color w:val="000000"/>
          <w:spacing w:val="4"/>
        </w:rPr>
        <w:t>:</w:t>
      </w:r>
    </w:p>
    <w:p w:rsidR="00780B74" w:rsidRPr="005A3B4A" w:rsidRDefault="00780B74" w:rsidP="00D71FAB">
      <w:pPr>
        <w:shd w:val="clear" w:color="auto" w:fill="FFFFFF"/>
        <w:tabs>
          <w:tab w:val="left" w:pos="1459"/>
        </w:tabs>
        <w:spacing w:before="245" w:line="250" w:lineRule="exact"/>
        <w:ind w:left="1075"/>
      </w:pPr>
      <w:r w:rsidRPr="005A3B4A">
        <w:rPr>
          <w:color w:val="000000"/>
          <w:spacing w:val="-22"/>
          <w:lang w:val="en-US"/>
        </w:rPr>
        <w:t>A</w:t>
      </w:r>
      <w:r w:rsidRPr="005A3B4A">
        <w:rPr>
          <w:color w:val="000000"/>
          <w:spacing w:val="-22"/>
        </w:rPr>
        <w:t>.</w:t>
      </w:r>
      <w:r w:rsidRPr="005A3B4A">
        <w:rPr>
          <w:color w:val="000000"/>
        </w:rPr>
        <w:tab/>
        <w:t>частоту замены пароля</w:t>
      </w:r>
      <w:r w:rsidRPr="005A3B4A">
        <w:rPr>
          <w:color w:val="000000"/>
          <w:spacing w:val="2"/>
        </w:rPr>
        <w:t>.</w:t>
      </w:r>
    </w:p>
    <w:p w:rsidR="00780B74" w:rsidRPr="005A3B4A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75"/>
      </w:pPr>
      <w:r w:rsidRPr="005A3B4A">
        <w:rPr>
          <w:color w:val="000000"/>
          <w:spacing w:val="-26"/>
          <w:lang w:val="en-US"/>
        </w:rPr>
        <w:t>B</w:t>
      </w:r>
      <w:r w:rsidRPr="005A3B4A">
        <w:rPr>
          <w:color w:val="000000"/>
          <w:spacing w:val="-26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3"/>
        </w:rPr>
        <w:t>архитектуру клиент-серверного приложения.</w:t>
      </w:r>
    </w:p>
    <w:p w:rsidR="00780B74" w:rsidRPr="005A3B4A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75"/>
      </w:pPr>
      <w:r w:rsidRPr="005A3B4A">
        <w:rPr>
          <w:color w:val="000000"/>
          <w:spacing w:val="-12"/>
          <w:lang w:val="en-US"/>
        </w:rPr>
        <w:t>C</w:t>
      </w:r>
      <w:r w:rsidRPr="005A3B4A">
        <w:rPr>
          <w:color w:val="000000"/>
          <w:spacing w:val="-12"/>
        </w:rPr>
        <w:t>.</w:t>
      </w:r>
      <w:r w:rsidRPr="005A3B4A">
        <w:rPr>
          <w:color w:val="000000"/>
        </w:rPr>
        <w:tab/>
      </w:r>
      <w:r w:rsidRPr="005A3B4A">
        <w:rPr>
          <w:color w:val="000000"/>
          <w:spacing w:val="4"/>
        </w:rPr>
        <w:t>архитектуру сети.</w:t>
      </w:r>
    </w:p>
    <w:p w:rsidR="00780B74" w:rsidRDefault="00780B74" w:rsidP="00D71FAB">
      <w:pPr>
        <w:shd w:val="clear" w:color="auto" w:fill="FFFFFF"/>
        <w:tabs>
          <w:tab w:val="left" w:pos="1459"/>
        </w:tabs>
        <w:spacing w:after="7162" w:line="250" w:lineRule="exact"/>
        <w:ind w:left="1075"/>
        <w:rPr>
          <w:color w:val="000000"/>
          <w:spacing w:val="2"/>
        </w:rPr>
      </w:pPr>
      <w:r w:rsidRPr="005A3B4A">
        <w:rPr>
          <w:color w:val="000000"/>
          <w:spacing w:val="-15"/>
          <w:lang w:val="en-US"/>
        </w:rPr>
        <w:t>D</w:t>
      </w:r>
      <w:r w:rsidRPr="005A3B4A">
        <w:rPr>
          <w:color w:val="000000"/>
          <w:spacing w:val="-15"/>
        </w:rPr>
        <w:t>.</w:t>
      </w:r>
      <w:r w:rsidRPr="005A3B4A">
        <w:rPr>
          <w:color w:val="000000"/>
        </w:rPr>
        <w:tab/>
        <w:t>меж</w:t>
      </w:r>
      <w:r w:rsidRPr="005A3B4A">
        <w:rPr>
          <w:color w:val="000000"/>
          <w:spacing w:val="2"/>
        </w:rPr>
        <w:t>сетевой экран защиты и прокси-серверы.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744" w:line="245" w:lineRule="exact"/>
        <w:ind w:left="998" w:hanging="941"/>
      </w:pPr>
      <w:r>
        <w:rPr>
          <w:color w:val="000000"/>
          <w:spacing w:val="-18"/>
        </w:rPr>
        <w:tab/>
      </w:r>
      <w:r w:rsidRPr="00662055">
        <w:rPr>
          <w:color w:val="000000"/>
          <w:spacing w:val="-18"/>
        </w:rPr>
        <w:t>1.</w:t>
      </w:r>
      <w:r w:rsidRPr="00662055">
        <w:rPr>
          <w:color w:val="000000"/>
        </w:rPr>
        <w:tab/>
        <w:t xml:space="preserve">Который из следующих лучше обеспечивает контроль доступа к </w:t>
      </w:r>
      <w:r w:rsidRPr="00662055">
        <w:rPr>
          <w:color w:val="000000"/>
          <w:spacing w:val="5"/>
        </w:rPr>
        <w:t xml:space="preserve">обработке данных на локальном севере? </w:t>
      </w:r>
    </w:p>
    <w:p w:rsidR="00780B74" w:rsidRPr="00662055" w:rsidRDefault="00780B74" w:rsidP="00D71FAB">
      <w:pPr>
        <w:shd w:val="clear" w:color="auto" w:fill="FFFFFF"/>
        <w:tabs>
          <w:tab w:val="left" w:pos="1445"/>
        </w:tabs>
        <w:spacing w:before="250" w:line="254" w:lineRule="exact"/>
        <w:ind w:left="1061"/>
      </w:pPr>
      <w:r w:rsidRPr="00662055">
        <w:rPr>
          <w:color w:val="000000"/>
          <w:spacing w:val="-22"/>
          <w:lang w:val="en-US"/>
        </w:rPr>
        <w:t>A</w:t>
      </w:r>
      <w:r w:rsidRPr="00662055">
        <w:rPr>
          <w:color w:val="000000"/>
          <w:spacing w:val="-22"/>
        </w:rPr>
        <w:t>.</w:t>
      </w:r>
      <w:r w:rsidRPr="00662055">
        <w:rPr>
          <w:color w:val="000000"/>
        </w:rPr>
        <w:tab/>
        <w:t>Регистрирующий доступ к информации пользователя</w:t>
      </w:r>
    </w:p>
    <w:p w:rsidR="00780B74" w:rsidRPr="00662055" w:rsidRDefault="00780B74" w:rsidP="00D71FAB">
      <w:pPr>
        <w:shd w:val="clear" w:color="auto" w:fill="FFFFFF"/>
        <w:tabs>
          <w:tab w:val="left" w:pos="1445"/>
        </w:tabs>
        <w:spacing w:line="254" w:lineRule="exact"/>
        <w:ind w:left="1061"/>
      </w:pPr>
      <w:r w:rsidRPr="00662055">
        <w:rPr>
          <w:color w:val="000000"/>
          <w:spacing w:val="-24"/>
          <w:lang w:val="en-US"/>
        </w:rPr>
        <w:t>B</w:t>
      </w:r>
      <w:r w:rsidRPr="00662055">
        <w:rPr>
          <w:color w:val="000000"/>
          <w:spacing w:val="-24"/>
        </w:rPr>
        <w:t>.</w:t>
      </w:r>
      <w:r w:rsidRPr="00662055">
        <w:rPr>
          <w:color w:val="000000"/>
        </w:rPr>
        <w:tab/>
        <w:t>Отдельный пароль для конфиденциальных сообщений</w:t>
      </w:r>
    </w:p>
    <w:p w:rsidR="00780B74" w:rsidRPr="00662055" w:rsidRDefault="00780B74" w:rsidP="00D71FAB">
      <w:pPr>
        <w:shd w:val="clear" w:color="auto" w:fill="FFFFFF"/>
        <w:tabs>
          <w:tab w:val="left" w:pos="1445"/>
        </w:tabs>
        <w:spacing w:line="254" w:lineRule="exact"/>
        <w:ind w:left="1440" w:hanging="360"/>
      </w:pPr>
      <w:r w:rsidRPr="00662055">
        <w:rPr>
          <w:color w:val="000000"/>
          <w:spacing w:val="-12"/>
          <w:lang w:val="en-US"/>
        </w:rPr>
        <w:t>C</w:t>
      </w:r>
      <w:r w:rsidRPr="00662055">
        <w:rPr>
          <w:color w:val="000000"/>
          <w:spacing w:val="-12"/>
        </w:rPr>
        <w:t>.</w:t>
      </w:r>
      <w:r w:rsidRPr="00662055">
        <w:rPr>
          <w:color w:val="000000"/>
        </w:rPr>
        <w:tab/>
        <w:t>Программное обеспечение ограничивает доступ правилами авторизации персонала</w:t>
      </w:r>
      <w:r w:rsidRPr="00662055">
        <w:rPr>
          <w:color w:val="000000"/>
          <w:spacing w:val="1"/>
          <w:lang w:val="en-US"/>
        </w:rPr>
        <w:t>f</w:t>
      </w:r>
    </w:p>
    <w:p w:rsidR="00780B74" w:rsidRPr="00662055" w:rsidRDefault="00780B74" w:rsidP="00D71FAB">
      <w:pPr>
        <w:shd w:val="clear" w:color="auto" w:fill="FFFFFF"/>
        <w:tabs>
          <w:tab w:val="left" w:pos="1445"/>
        </w:tabs>
        <w:spacing w:line="254" w:lineRule="exact"/>
        <w:ind w:left="1061"/>
      </w:pPr>
      <w:r w:rsidRPr="00662055">
        <w:rPr>
          <w:color w:val="000000"/>
          <w:spacing w:val="-15"/>
          <w:lang w:val="en-US"/>
        </w:rPr>
        <w:t>D</w:t>
      </w:r>
      <w:r w:rsidRPr="00662055">
        <w:rPr>
          <w:color w:val="000000"/>
          <w:spacing w:val="-15"/>
        </w:rPr>
        <w:t>.</w:t>
      </w:r>
      <w:r w:rsidRPr="00662055">
        <w:rPr>
          <w:color w:val="000000"/>
        </w:rPr>
        <w:tab/>
        <w:t>Доступ в систему ограничен рабочими часами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54" w:line="250" w:lineRule="exact"/>
        <w:ind w:left="998" w:hanging="941"/>
      </w:pPr>
      <w:r>
        <w:rPr>
          <w:color w:val="000000"/>
          <w:spacing w:val="-11"/>
        </w:rPr>
        <w:tab/>
      </w:r>
      <w:r w:rsidRPr="00662055">
        <w:rPr>
          <w:color w:val="000000"/>
          <w:spacing w:val="-11"/>
        </w:rPr>
        <w:t>2.</w:t>
      </w:r>
      <w:r w:rsidRPr="00662055">
        <w:rPr>
          <w:color w:val="000000"/>
        </w:rPr>
        <w:tab/>
        <w:t>Который из следующих мог бы быть адресован цифровой подписи со  значением безопасности электронного сообщения?</w:t>
      </w:r>
    </w:p>
    <w:p w:rsidR="00780B74" w:rsidRPr="00662055" w:rsidRDefault="00780B74" w:rsidP="00D71FAB">
      <w:pPr>
        <w:shd w:val="clear" w:color="auto" w:fill="FFFFFF"/>
        <w:tabs>
          <w:tab w:val="left" w:pos="1426"/>
        </w:tabs>
        <w:spacing w:before="254" w:line="250" w:lineRule="exact"/>
        <w:ind w:left="1046"/>
      </w:pPr>
      <w:r w:rsidRPr="00662055">
        <w:rPr>
          <w:color w:val="000000"/>
          <w:spacing w:val="-22"/>
          <w:lang w:val="en-US"/>
        </w:rPr>
        <w:t>A</w:t>
      </w:r>
      <w:r w:rsidRPr="00662055">
        <w:rPr>
          <w:color w:val="000000"/>
          <w:spacing w:val="-22"/>
        </w:rPr>
        <w:t>.</w:t>
      </w:r>
      <w:r w:rsidRPr="00662055">
        <w:rPr>
          <w:color w:val="000000"/>
        </w:rPr>
        <w:tab/>
        <w:t>Неавторизованное чтение</w:t>
      </w:r>
    </w:p>
    <w:p w:rsidR="00780B74" w:rsidRPr="00662055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662055">
        <w:rPr>
          <w:color w:val="000000"/>
          <w:spacing w:val="-26"/>
          <w:lang w:val="en-US"/>
        </w:rPr>
        <w:t>B</w:t>
      </w:r>
      <w:r w:rsidRPr="00662055">
        <w:rPr>
          <w:color w:val="000000"/>
          <w:spacing w:val="-26"/>
        </w:rPr>
        <w:t>.</w:t>
      </w:r>
      <w:r w:rsidRPr="00662055">
        <w:rPr>
          <w:color w:val="000000"/>
        </w:rPr>
        <w:tab/>
        <w:t>Кража</w:t>
      </w:r>
    </w:p>
    <w:p w:rsidR="00780B74" w:rsidRPr="00662055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662055">
        <w:rPr>
          <w:color w:val="000000"/>
          <w:spacing w:val="-11"/>
          <w:lang w:val="en-US"/>
        </w:rPr>
        <w:t>C</w:t>
      </w:r>
      <w:r w:rsidRPr="00662055">
        <w:rPr>
          <w:color w:val="000000"/>
          <w:spacing w:val="-11"/>
        </w:rPr>
        <w:t>.</w:t>
      </w:r>
      <w:r w:rsidRPr="00662055">
        <w:rPr>
          <w:color w:val="000000"/>
        </w:rPr>
        <w:tab/>
        <w:t>Неавторизованное копирование</w:t>
      </w:r>
    </w:p>
    <w:p w:rsidR="00780B74" w:rsidRPr="00662055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662055">
        <w:rPr>
          <w:color w:val="000000"/>
          <w:spacing w:val="-13"/>
          <w:lang w:val="en-US"/>
        </w:rPr>
        <w:t>D</w:t>
      </w:r>
      <w:r w:rsidRPr="00662055">
        <w:rPr>
          <w:color w:val="000000"/>
          <w:spacing w:val="-13"/>
        </w:rPr>
        <w:t>.</w:t>
      </w:r>
      <w:r w:rsidRPr="00662055">
        <w:rPr>
          <w:color w:val="000000"/>
        </w:rPr>
        <w:tab/>
        <w:t>Внесение изменений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30"/>
        <w:ind w:left="58"/>
      </w:pPr>
      <w:r>
        <w:rPr>
          <w:color w:val="000000"/>
          <w:spacing w:val="-11"/>
        </w:rPr>
        <w:tab/>
      </w:r>
      <w:r w:rsidRPr="00662055">
        <w:rPr>
          <w:color w:val="000000"/>
          <w:spacing w:val="-11"/>
        </w:rPr>
        <w:t>3.</w:t>
      </w:r>
      <w:r w:rsidRPr="00662055">
        <w:rPr>
          <w:color w:val="000000"/>
        </w:rPr>
        <w:tab/>
        <w:t>Самый эффективный антивирус контролирует:</w:t>
      </w:r>
    </w:p>
    <w:p w:rsidR="00780B74" w:rsidRPr="00662055" w:rsidRDefault="00780B74" w:rsidP="00D71FAB">
      <w:pPr>
        <w:shd w:val="clear" w:color="auto" w:fill="FFFFFF"/>
        <w:tabs>
          <w:tab w:val="left" w:pos="1411"/>
        </w:tabs>
        <w:spacing w:before="245" w:line="250" w:lineRule="exact"/>
        <w:ind w:left="1032"/>
      </w:pPr>
      <w:r w:rsidRPr="00662055">
        <w:rPr>
          <w:color w:val="000000"/>
          <w:spacing w:val="-22"/>
          <w:lang w:val="en-US"/>
        </w:rPr>
        <w:t>A</w:t>
      </w:r>
      <w:r w:rsidRPr="00662055">
        <w:rPr>
          <w:color w:val="000000"/>
          <w:spacing w:val="-22"/>
        </w:rPr>
        <w:t>.</w:t>
      </w:r>
      <w:r w:rsidRPr="00662055">
        <w:rPr>
          <w:color w:val="000000"/>
        </w:rPr>
        <w:tab/>
        <w:t>сканирование почтовых приложений на почтовом сервере</w:t>
      </w:r>
      <w:r w:rsidRPr="00662055">
        <w:rPr>
          <w:color w:val="000000"/>
          <w:spacing w:val="4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1411"/>
        </w:tabs>
        <w:spacing w:line="250" w:lineRule="exact"/>
        <w:ind w:left="1032"/>
      </w:pPr>
      <w:r w:rsidRPr="00662055">
        <w:rPr>
          <w:color w:val="000000"/>
          <w:spacing w:val="-26"/>
          <w:lang w:val="en-US"/>
        </w:rPr>
        <w:t>B</w:t>
      </w:r>
      <w:r w:rsidRPr="00662055">
        <w:rPr>
          <w:color w:val="000000"/>
          <w:spacing w:val="-26"/>
        </w:rPr>
        <w:t>.</w:t>
      </w:r>
      <w:r w:rsidRPr="00662055">
        <w:rPr>
          <w:color w:val="000000"/>
        </w:rPr>
        <w:tab/>
        <w:t>восстановление систем с чистых копий</w:t>
      </w:r>
      <w:r w:rsidRPr="00662055">
        <w:rPr>
          <w:color w:val="000000"/>
          <w:spacing w:val="1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1411"/>
        </w:tabs>
        <w:spacing w:line="250" w:lineRule="exact"/>
        <w:ind w:left="1032"/>
      </w:pPr>
      <w:r w:rsidRPr="00662055">
        <w:rPr>
          <w:color w:val="000000"/>
          <w:spacing w:val="-12"/>
          <w:lang w:val="en-US"/>
        </w:rPr>
        <w:t>C</w:t>
      </w:r>
      <w:r w:rsidRPr="00662055">
        <w:rPr>
          <w:color w:val="000000"/>
          <w:spacing w:val="-12"/>
        </w:rPr>
        <w:t>.</w:t>
      </w:r>
      <w:r w:rsidRPr="00662055">
        <w:rPr>
          <w:color w:val="000000"/>
        </w:rPr>
        <w:tab/>
        <w:t>блокирование мягких дисков</w:t>
      </w:r>
      <w:r w:rsidRPr="00662055">
        <w:rPr>
          <w:color w:val="000000"/>
          <w:spacing w:val="1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1411"/>
        </w:tabs>
        <w:spacing w:line="250" w:lineRule="exact"/>
        <w:ind w:left="1032"/>
      </w:pPr>
      <w:r w:rsidRPr="00662055">
        <w:rPr>
          <w:color w:val="000000"/>
          <w:spacing w:val="-15"/>
          <w:lang w:val="en-US"/>
        </w:rPr>
        <w:t>D</w:t>
      </w:r>
      <w:r w:rsidRPr="00662055">
        <w:rPr>
          <w:color w:val="000000"/>
          <w:spacing w:val="-15"/>
        </w:rPr>
        <w:t>.</w:t>
      </w:r>
      <w:r w:rsidRPr="00662055">
        <w:rPr>
          <w:color w:val="000000"/>
        </w:rPr>
        <w:tab/>
        <w:t>онлайновый антивирус сканирует с современными определителями вируса</w:t>
      </w:r>
      <w:r w:rsidRPr="00662055">
        <w:rPr>
          <w:color w:val="000000"/>
          <w:spacing w:val="4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50" w:line="250" w:lineRule="exact"/>
        <w:ind w:left="998" w:hanging="941"/>
      </w:pPr>
      <w:r>
        <w:rPr>
          <w:color w:val="000000"/>
          <w:spacing w:val="-11"/>
        </w:rPr>
        <w:tab/>
      </w:r>
      <w:r w:rsidRPr="00662055">
        <w:rPr>
          <w:color w:val="000000"/>
          <w:spacing w:val="-11"/>
        </w:rPr>
        <w:t>4.</w:t>
      </w:r>
      <w:r w:rsidRPr="00662055">
        <w:rPr>
          <w:color w:val="000000"/>
        </w:rPr>
        <w:tab/>
        <w:t xml:space="preserve">Который из следующих предложений лучше определяет, что полное шифрование и аутентификация протоколов по защите информации существует пока </w:t>
      </w:r>
      <w:r w:rsidRPr="00662055">
        <w:rPr>
          <w:color w:val="000000"/>
          <w:spacing w:val="4"/>
        </w:rPr>
        <w:t>передается?</w:t>
      </w:r>
    </w:p>
    <w:p w:rsidR="00780B74" w:rsidRPr="00662055" w:rsidRDefault="00780B74" w:rsidP="00D71FAB">
      <w:pPr>
        <w:shd w:val="clear" w:color="auto" w:fill="FFFFFF"/>
        <w:tabs>
          <w:tab w:val="left" w:pos="1392"/>
        </w:tabs>
        <w:spacing w:before="254" w:line="250" w:lineRule="exact"/>
        <w:ind w:left="1013"/>
      </w:pPr>
      <w:r w:rsidRPr="00662055">
        <w:rPr>
          <w:color w:val="000000"/>
          <w:spacing w:val="-19"/>
          <w:lang w:val="en-US"/>
        </w:rPr>
        <w:t>A</w:t>
      </w:r>
      <w:r w:rsidRPr="00662055">
        <w:rPr>
          <w:color w:val="000000"/>
          <w:spacing w:val="-19"/>
        </w:rPr>
        <w:t>.</w:t>
      </w:r>
      <w:r w:rsidRPr="00662055">
        <w:rPr>
          <w:color w:val="000000"/>
        </w:rPr>
        <w:tab/>
        <w:t xml:space="preserve">Цифровая подпись с </w:t>
      </w:r>
      <w:r w:rsidRPr="00662055">
        <w:rPr>
          <w:color w:val="000000"/>
          <w:spacing w:val="2"/>
          <w:lang w:val="en-US"/>
        </w:rPr>
        <w:t>RSA</w:t>
      </w:r>
      <w:r w:rsidRPr="00662055">
        <w:rPr>
          <w:color w:val="000000"/>
          <w:spacing w:val="2"/>
        </w:rPr>
        <w:t xml:space="preserve"> была выполнена.</w:t>
      </w:r>
    </w:p>
    <w:p w:rsidR="00780B74" w:rsidRPr="00662055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440" w:hanging="540"/>
      </w:pPr>
      <w:r w:rsidRPr="00662055">
        <w:rPr>
          <w:color w:val="000000"/>
          <w:spacing w:val="-26"/>
          <w:lang w:val="en-US"/>
        </w:rPr>
        <w:t>B</w:t>
      </w:r>
      <w:r w:rsidRPr="00662055">
        <w:rPr>
          <w:color w:val="000000"/>
          <w:spacing w:val="-26"/>
        </w:rPr>
        <w:t>.</w:t>
      </w:r>
      <w:r w:rsidRPr="00662055">
        <w:rPr>
          <w:color w:val="000000"/>
        </w:rPr>
        <w:tab/>
        <w:t>Работа будучи сделанной в туннельном режиме с представленными сервисами</w:t>
      </w:r>
      <w:r w:rsidRPr="00662055">
        <w:rPr>
          <w:color w:val="000000"/>
          <w:spacing w:val="3"/>
          <w:lang w:val="en-US"/>
        </w:rPr>
        <w:t>AH</w:t>
      </w:r>
      <w:r w:rsidRPr="00662055">
        <w:rPr>
          <w:color w:val="000000"/>
          <w:spacing w:val="3"/>
        </w:rPr>
        <w:t xml:space="preserve"> и </w:t>
      </w:r>
      <w:r w:rsidRPr="00662055">
        <w:rPr>
          <w:color w:val="000000"/>
          <w:spacing w:val="3"/>
          <w:lang w:val="en-US"/>
        </w:rPr>
        <w:t>ESP</w:t>
      </w:r>
      <w:r w:rsidRPr="00662055">
        <w:rPr>
          <w:color w:val="000000"/>
          <w:spacing w:val="3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13"/>
      </w:pPr>
      <w:r w:rsidRPr="00662055">
        <w:rPr>
          <w:color w:val="000000"/>
          <w:spacing w:val="-14"/>
          <w:lang w:val="en-US"/>
        </w:rPr>
        <w:t>C</w:t>
      </w:r>
      <w:r w:rsidRPr="00662055">
        <w:rPr>
          <w:color w:val="000000"/>
          <w:spacing w:val="-14"/>
        </w:rPr>
        <w:t>.</w:t>
      </w:r>
      <w:r w:rsidRPr="00662055">
        <w:rPr>
          <w:color w:val="000000"/>
        </w:rPr>
        <w:tab/>
        <w:t xml:space="preserve">Цифровые сертификаты с </w:t>
      </w:r>
      <w:r w:rsidRPr="00662055">
        <w:rPr>
          <w:color w:val="000000"/>
          <w:spacing w:val="-1"/>
          <w:lang w:val="en-US"/>
        </w:rPr>
        <w:t>RSA</w:t>
      </w:r>
      <w:r w:rsidRPr="00662055">
        <w:rPr>
          <w:color w:val="000000"/>
          <w:spacing w:val="-1"/>
        </w:rPr>
        <w:t xml:space="preserve"> применены.</w:t>
      </w:r>
    </w:p>
    <w:p w:rsidR="00780B74" w:rsidRPr="00662055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13"/>
      </w:pPr>
      <w:r w:rsidRPr="00662055">
        <w:rPr>
          <w:color w:val="000000"/>
          <w:spacing w:val="-11"/>
          <w:lang w:val="en-US"/>
        </w:rPr>
        <w:t>D</w:t>
      </w:r>
      <w:r w:rsidRPr="00662055">
        <w:rPr>
          <w:color w:val="000000"/>
          <w:spacing w:val="-11"/>
        </w:rPr>
        <w:t>.</w:t>
      </w:r>
      <w:r w:rsidRPr="00662055">
        <w:rPr>
          <w:color w:val="000000"/>
        </w:rPr>
        <w:tab/>
        <w:t xml:space="preserve">Работа выполненная  в транспортном режиме с сервисами </w:t>
      </w:r>
      <w:r w:rsidRPr="00662055">
        <w:rPr>
          <w:color w:val="000000"/>
          <w:spacing w:val="2"/>
          <w:lang w:val="en-US"/>
        </w:rPr>
        <w:t>AH</w:t>
      </w:r>
      <w:r w:rsidRPr="00662055">
        <w:rPr>
          <w:color w:val="000000"/>
          <w:spacing w:val="2"/>
        </w:rPr>
        <w:t xml:space="preserve"> и </w:t>
      </w:r>
      <w:r w:rsidRPr="00662055">
        <w:rPr>
          <w:color w:val="000000"/>
          <w:spacing w:val="2"/>
          <w:lang w:val="en-US"/>
        </w:rPr>
        <w:t>ESP</w:t>
      </w:r>
      <w:r w:rsidRPr="00662055">
        <w:rPr>
          <w:color w:val="000000"/>
          <w:spacing w:val="2"/>
        </w:rPr>
        <w:t>.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50" w:line="250" w:lineRule="exact"/>
        <w:ind w:left="998" w:hanging="941"/>
      </w:pPr>
      <w:r>
        <w:rPr>
          <w:color w:val="000000"/>
          <w:spacing w:val="-11"/>
        </w:rPr>
        <w:tab/>
      </w:r>
      <w:r w:rsidRPr="00662055">
        <w:rPr>
          <w:color w:val="000000"/>
          <w:spacing w:val="-11"/>
        </w:rPr>
        <w:t>5.</w:t>
      </w:r>
      <w:r w:rsidRPr="00662055">
        <w:rPr>
          <w:color w:val="000000"/>
        </w:rPr>
        <w:tab/>
        <w:t>Который из следующих мог бы быть наиболее подходящим удостовериться в конфиденциальности транзакций, инициируемых через Интернет</w:t>
      </w:r>
      <w:r w:rsidRPr="00662055">
        <w:rPr>
          <w:color w:val="000000"/>
          <w:spacing w:val="4"/>
        </w:rPr>
        <w:t>?</w:t>
      </w:r>
    </w:p>
    <w:p w:rsidR="00780B74" w:rsidRPr="00662055" w:rsidRDefault="00780B74" w:rsidP="00D71FAB">
      <w:pPr>
        <w:shd w:val="clear" w:color="auto" w:fill="FFFFFF"/>
        <w:tabs>
          <w:tab w:val="left" w:pos="1382"/>
        </w:tabs>
        <w:spacing w:before="254" w:line="250" w:lineRule="exact"/>
        <w:ind w:left="1003"/>
      </w:pPr>
      <w:r w:rsidRPr="00662055">
        <w:rPr>
          <w:color w:val="000000"/>
          <w:spacing w:val="-24"/>
          <w:lang w:val="fr-FR"/>
        </w:rPr>
        <w:t>A</w:t>
      </w:r>
      <w:r w:rsidRPr="00662055">
        <w:rPr>
          <w:color w:val="000000"/>
          <w:spacing w:val="-24"/>
        </w:rPr>
        <w:t>.</w:t>
      </w:r>
      <w:r w:rsidRPr="00662055">
        <w:rPr>
          <w:color w:val="000000"/>
        </w:rPr>
        <w:tab/>
      </w:r>
      <w:r w:rsidRPr="00662055">
        <w:rPr>
          <w:color w:val="000000"/>
          <w:spacing w:val="1"/>
        </w:rPr>
        <w:t>Цифровая подпись</w:t>
      </w:r>
    </w:p>
    <w:p w:rsidR="00780B74" w:rsidRPr="00662055" w:rsidRDefault="00780B74" w:rsidP="00D71FAB">
      <w:pPr>
        <w:shd w:val="clear" w:color="auto" w:fill="FFFFFF"/>
        <w:tabs>
          <w:tab w:val="left" w:pos="1382"/>
        </w:tabs>
        <w:spacing w:line="250" w:lineRule="exact"/>
        <w:ind w:left="1003"/>
      </w:pPr>
      <w:r w:rsidRPr="00662055">
        <w:rPr>
          <w:color w:val="000000"/>
          <w:spacing w:val="-27"/>
          <w:lang w:val="fr-FR"/>
        </w:rPr>
        <w:t>B</w:t>
      </w:r>
      <w:r w:rsidRPr="00662055">
        <w:rPr>
          <w:color w:val="000000"/>
          <w:spacing w:val="-27"/>
        </w:rPr>
        <w:t>.</w:t>
      </w:r>
      <w:r w:rsidRPr="00662055">
        <w:rPr>
          <w:color w:val="000000"/>
        </w:rPr>
        <w:tab/>
        <w:t>Стандарт Шифрования Данных (</w:t>
      </w:r>
      <w:r w:rsidRPr="00662055">
        <w:rPr>
          <w:color w:val="000000"/>
          <w:lang w:val="fr-FR"/>
        </w:rPr>
        <w:t>DES</w:t>
      </w:r>
      <w:r w:rsidRPr="00662055">
        <w:rPr>
          <w:color w:val="000000"/>
        </w:rPr>
        <w:t>)</w:t>
      </w:r>
    </w:p>
    <w:p w:rsidR="00780B74" w:rsidRPr="00662055" w:rsidRDefault="00780B74" w:rsidP="00D71FAB">
      <w:pPr>
        <w:shd w:val="clear" w:color="auto" w:fill="FFFFFF"/>
        <w:tabs>
          <w:tab w:val="left" w:pos="1382"/>
        </w:tabs>
        <w:spacing w:line="250" w:lineRule="exact"/>
        <w:ind w:left="1003"/>
      </w:pPr>
      <w:r w:rsidRPr="00662055">
        <w:rPr>
          <w:color w:val="000000"/>
          <w:spacing w:val="-14"/>
          <w:lang w:val="en-US"/>
        </w:rPr>
        <w:t>C</w:t>
      </w:r>
      <w:r w:rsidRPr="00662055">
        <w:rPr>
          <w:color w:val="000000"/>
          <w:spacing w:val="-14"/>
        </w:rPr>
        <w:t>.</w:t>
      </w:r>
      <w:r w:rsidRPr="00662055">
        <w:rPr>
          <w:color w:val="000000"/>
        </w:rPr>
        <w:tab/>
        <w:t>Виртуальные частные сети(</w:t>
      </w:r>
      <w:r w:rsidRPr="00662055">
        <w:rPr>
          <w:color w:val="000000"/>
          <w:lang w:val="en-US"/>
        </w:rPr>
        <w:t>VPN</w:t>
      </w:r>
      <w:r w:rsidRPr="00662055">
        <w:rPr>
          <w:color w:val="000000"/>
        </w:rPr>
        <w:t>)</w:t>
      </w:r>
    </w:p>
    <w:p w:rsidR="00780B74" w:rsidRPr="00BC2CD4" w:rsidRDefault="00780B74" w:rsidP="00D71FAB">
      <w:pPr>
        <w:shd w:val="clear" w:color="auto" w:fill="FFFFFF"/>
        <w:tabs>
          <w:tab w:val="left" w:pos="1382"/>
        </w:tabs>
        <w:spacing w:line="250" w:lineRule="exact"/>
        <w:ind w:left="1003"/>
      </w:pPr>
      <w:r w:rsidRPr="00662055">
        <w:rPr>
          <w:color w:val="000000"/>
          <w:spacing w:val="-18"/>
          <w:lang w:val="en-US"/>
        </w:rPr>
        <w:t>D</w:t>
      </w:r>
      <w:r w:rsidRPr="00BC2CD4">
        <w:rPr>
          <w:color w:val="000000"/>
          <w:spacing w:val="-18"/>
        </w:rPr>
        <w:t>.</w:t>
      </w:r>
      <w:r w:rsidRPr="00BC2CD4">
        <w:rPr>
          <w:color w:val="000000"/>
        </w:rPr>
        <w:tab/>
      </w:r>
      <w:r w:rsidRPr="00662055">
        <w:rPr>
          <w:color w:val="000000"/>
        </w:rPr>
        <w:t>Общийключшифрования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30"/>
        <w:ind w:left="58"/>
        <w:rPr>
          <w:color w:val="000000"/>
          <w:spacing w:val="3"/>
        </w:rPr>
      </w:pPr>
      <w:r>
        <w:rPr>
          <w:color w:val="000000"/>
          <w:spacing w:val="-14"/>
        </w:rPr>
        <w:tab/>
      </w:r>
      <w:r w:rsidRPr="00662055">
        <w:rPr>
          <w:color w:val="000000"/>
          <w:spacing w:val="-14"/>
        </w:rPr>
        <w:t>6.</w:t>
      </w:r>
      <w:r w:rsidRPr="00662055">
        <w:rPr>
          <w:color w:val="000000"/>
        </w:rPr>
        <w:tab/>
        <w:t xml:space="preserve">Который из следующих является </w:t>
      </w:r>
      <w:r w:rsidRPr="00662055">
        <w:rPr>
          <w:color w:val="000000"/>
          <w:spacing w:val="3"/>
        </w:rPr>
        <w:t xml:space="preserve"> операционной системой контроля доступа?</w:t>
      </w:r>
    </w:p>
    <w:p w:rsidR="00780B74" w:rsidRPr="00662055" w:rsidRDefault="00780B74" w:rsidP="00D71FAB">
      <w:pPr>
        <w:shd w:val="clear" w:color="auto" w:fill="FFFFFF"/>
        <w:tabs>
          <w:tab w:val="left" w:pos="998"/>
        </w:tabs>
        <w:spacing w:before="230"/>
        <w:ind w:left="58"/>
      </w:pPr>
      <w:r w:rsidRPr="00662055">
        <w:rPr>
          <w:color w:val="000000"/>
          <w:spacing w:val="-24"/>
          <w:lang w:val="en-US"/>
        </w:rPr>
        <w:t>A</w:t>
      </w:r>
      <w:r w:rsidRPr="00662055">
        <w:rPr>
          <w:color w:val="000000"/>
          <w:spacing w:val="-24"/>
        </w:rPr>
        <w:t>.</w:t>
      </w:r>
      <w:r w:rsidRPr="00662055">
        <w:rPr>
          <w:color w:val="000000"/>
        </w:rPr>
        <w:tab/>
        <w:t>Протоколирование деятельности пользователя</w:t>
      </w:r>
    </w:p>
    <w:p w:rsidR="00780B74" w:rsidRPr="00662055" w:rsidRDefault="00780B74" w:rsidP="00D71FAB">
      <w:pPr>
        <w:shd w:val="clear" w:color="auto" w:fill="FFFFFF"/>
        <w:tabs>
          <w:tab w:val="left" w:pos="1368"/>
        </w:tabs>
        <w:spacing w:line="250" w:lineRule="exact"/>
        <w:ind w:left="989"/>
      </w:pPr>
      <w:r w:rsidRPr="00662055">
        <w:rPr>
          <w:color w:val="000000"/>
          <w:spacing w:val="-26"/>
          <w:lang w:val="en-US"/>
        </w:rPr>
        <w:t>B</w:t>
      </w:r>
      <w:r w:rsidRPr="00662055">
        <w:rPr>
          <w:color w:val="000000"/>
          <w:spacing w:val="-26"/>
        </w:rPr>
        <w:t>.</w:t>
      </w:r>
      <w:r w:rsidRPr="00662055">
        <w:rPr>
          <w:color w:val="000000"/>
        </w:rPr>
        <w:tab/>
        <w:t>Протоколирование коммуникации доступа к данным</w:t>
      </w:r>
    </w:p>
    <w:p w:rsidR="00780B74" w:rsidRPr="00662055" w:rsidRDefault="00780B74" w:rsidP="00D71FAB">
      <w:pPr>
        <w:shd w:val="clear" w:color="auto" w:fill="FFFFFF"/>
        <w:tabs>
          <w:tab w:val="left" w:pos="1368"/>
        </w:tabs>
        <w:spacing w:line="250" w:lineRule="exact"/>
        <w:ind w:left="989"/>
      </w:pPr>
      <w:r w:rsidRPr="00662055">
        <w:rPr>
          <w:color w:val="000000"/>
          <w:spacing w:val="-14"/>
          <w:lang w:val="en-US"/>
        </w:rPr>
        <w:t>C</w:t>
      </w:r>
      <w:r w:rsidRPr="00662055">
        <w:rPr>
          <w:color w:val="000000"/>
          <w:spacing w:val="-14"/>
        </w:rPr>
        <w:t>.</w:t>
      </w:r>
      <w:r w:rsidRPr="00662055">
        <w:rPr>
          <w:color w:val="000000"/>
        </w:rPr>
        <w:tab/>
        <w:t>Различая авторизацию пользователя на уровне поля</w:t>
      </w:r>
    </w:p>
    <w:p w:rsidR="00780B74" w:rsidRPr="001B7753" w:rsidRDefault="00780B74" w:rsidP="00D71FAB">
      <w:pPr>
        <w:shd w:val="clear" w:color="auto" w:fill="FFFFFF"/>
        <w:tabs>
          <w:tab w:val="left" w:pos="1368"/>
        </w:tabs>
        <w:spacing w:line="250" w:lineRule="exact"/>
        <w:ind w:left="989"/>
      </w:pPr>
      <w:r w:rsidRPr="00662055">
        <w:rPr>
          <w:color w:val="000000"/>
          <w:spacing w:val="-18"/>
          <w:lang w:val="en-US"/>
        </w:rPr>
        <w:t>D</w:t>
      </w:r>
      <w:r w:rsidRPr="001B7753">
        <w:rPr>
          <w:color w:val="000000"/>
          <w:spacing w:val="-18"/>
        </w:rPr>
        <w:t>.</w:t>
      </w:r>
      <w:r w:rsidRPr="001B7753">
        <w:rPr>
          <w:color w:val="000000"/>
        </w:rPr>
        <w:tab/>
      </w:r>
      <w:r w:rsidRPr="00662055">
        <w:rPr>
          <w:color w:val="000000"/>
        </w:rPr>
        <w:t>Обмен файлами данных</w:t>
      </w:r>
    </w:p>
    <w:p w:rsidR="00780B74" w:rsidRPr="007309D1" w:rsidRDefault="00780B74" w:rsidP="00D71FAB">
      <w:pPr>
        <w:shd w:val="clear" w:color="auto" w:fill="FFFFFF"/>
        <w:tabs>
          <w:tab w:val="left" w:pos="1075"/>
        </w:tabs>
        <w:spacing w:line="250" w:lineRule="exact"/>
        <w:ind w:left="1075" w:hanging="950"/>
        <w:rPr>
          <w:color w:val="000000"/>
        </w:rPr>
      </w:pPr>
      <w:r>
        <w:rPr>
          <w:color w:val="000000"/>
          <w:spacing w:val="-13"/>
        </w:rPr>
        <w:tab/>
      </w:r>
      <w:r w:rsidRPr="00964822">
        <w:rPr>
          <w:color w:val="000000"/>
          <w:spacing w:val="-13"/>
        </w:rPr>
        <w:t>7</w:t>
      </w:r>
      <w:r w:rsidRPr="00FF278B">
        <w:rPr>
          <w:b/>
          <w:bCs/>
          <w:i/>
          <w:iCs/>
          <w:color w:val="000000"/>
          <w:spacing w:val="-13"/>
        </w:rPr>
        <w:t>.</w:t>
      </w:r>
      <w:r w:rsidRPr="00FF278B">
        <w:rPr>
          <w:b/>
          <w:bCs/>
          <w:i/>
          <w:iCs/>
          <w:color w:val="000000"/>
        </w:rPr>
        <w:tab/>
      </w:r>
      <w:r w:rsidRPr="007309D1">
        <w:rPr>
          <w:color w:val="000000"/>
        </w:rPr>
        <w:t>Если злоумышленники наметили несанкционированное проникновение в систему, то на кого рассчитывать аудитору</w:t>
      </w:r>
      <w:r>
        <w:rPr>
          <w:color w:val="000000"/>
        </w:rPr>
        <w:t xml:space="preserve"> ИС</w:t>
      </w:r>
      <w:r w:rsidRPr="007309D1">
        <w:rPr>
          <w:color w:val="000000"/>
        </w:rPr>
        <w:t>, в случае проверки журнала регистрации при попытке входа в систему?</w:t>
      </w:r>
    </w:p>
    <w:p w:rsidR="00780B74" w:rsidRPr="008B0202" w:rsidRDefault="00780B74" w:rsidP="00D71FAB">
      <w:pPr>
        <w:shd w:val="clear" w:color="auto" w:fill="FFFFFF"/>
        <w:tabs>
          <w:tab w:val="left" w:pos="1483"/>
        </w:tabs>
        <w:spacing w:before="250" w:line="254" w:lineRule="exact"/>
        <w:ind w:left="1099"/>
      </w:pPr>
      <w:r w:rsidRPr="008B0202">
        <w:rPr>
          <w:color w:val="000000"/>
          <w:spacing w:val="-23"/>
          <w:lang w:val="en-US"/>
        </w:rPr>
        <w:t>A</w:t>
      </w:r>
      <w:r w:rsidRPr="008B0202">
        <w:rPr>
          <w:color w:val="000000"/>
          <w:spacing w:val="-23"/>
        </w:rPr>
        <w:t>.</w:t>
      </w:r>
      <w:r w:rsidRPr="008B0202">
        <w:rPr>
          <w:color w:val="000000"/>
        </w:rPr>
        <w:tab/>
        <w:t>Сетевой администратор</w:t>
      </w:r>
    </w:p>
    <w:p w:rsidR="00780B74" w:rsidRPr="008B0202" w:rsidRDefault="00780B74" w:rsidP="00D71FAB">
      <w:pPr>
        <w:shd w:val="clear" w:color="auto" w:fill="FFFFFF"/>
        <w:tabs>
          <w:tab w:val="left" w:pos="1483"/>
        </w:tabs>
        <w:spacing w:line="254" w:lineRule="exact"/>
        <w:ind w:left="1099"/>
      </w:pPr>
      <w:r w:rsidRPr="008B0202">
        <w:rPr>
          <w:color w:val="000000"/>
          <w:spacing w:val="-27"/>
          <w:lang w:val="en-US"/>
        </w:rPr>
        <w:t>B</w:t>
      </w:r>
      <w:r w:rsidRPr="008B0202">
        <w:rPr>
          <w:color w:val="000000"/>
          <w:spacing w:val="-27"/>
        </w:rPr>
        <w:t>.</w:t>
      </w:r>
      <w:r w:rsidRPr="008B0202">
        <w:rPr>
          <w:color w:val="000000"/>
        </w:rPr>
        <w:tab/>
      </w:r>
      <w:r w:rsidRPr="008B0202">
        <w:rPr>
          <w:color w:val="000000"/>
          <w:spacing w:val="3"/>
        </w:rPr>
        <w:t>Системный администратор</w:t>
      </w:r>
    </w:p>
    <w:p w:rsidR="00780B74" w:rsidRPr="008B0202" w:rsidRDefault="00780B74" w:rsidP="00D71FAB">
      <w:pPr>
        <w:shd w:val="clear" w:color="auto" w:fill="FFFFFF"/>
        <w:tabs>
          <w:tab w:val="left" w:pos="1483"/>
        </w:tabs>
        <w:spacing w:line="254" w:lineRule="exact"/>
        <w:ind w:left="1099"/>
      </w:pPr>
      <w:r w:rsidRPr="008B0202">
        <w:rPr>
          <w:color w:val="000000"/>
          <w:spacing w:val="-13"/>
          <w:lang w:val="en-US"/>
        </w:rPr>
        <w:t>C</w:t>
      </w:r>
      <w:r w:rsidRPr="008B0202">
        <w:rPr>
          <w:color w:val="000000"/>
          <w:spacing w:val="-13"/>
        </w:rPr>
        <w:t>.</w:t>
      </w:r>
      <w:r w:rsidRPr="008B0202">
        <w:rPr>
          <w:color w:val="000000"/>
        </w:rPr>
        <w:tab/>
        <w:t>Администратор данных</w:t>
      </w:r>
    </w:p>
    <w:p w:rsidR="00780B74" w:rsidRPr="008B0202" w:rsidRDefault="00780B74" w:rsidP="00D71FAB">
      <w:pPr>
        <w:shd w:val="clear" w:color="auto" w:fill="FFFFFF"/>
        <w:tabs>
          <w:tab w:val="left" w:pos="1483"/>
        </w:tabs>
        <w:spacing w:line="254" w:lineRule="exact"/>
        <w:ind w:left="1099"/>
      </w:pPr>
      <w:r w:rsidRPr="008B0202">
        <w:rPr>
          <w:color w:val="000000"/>
          <w:spacing w:val="-15"/>
          <w:lang w:val="en-US"/>
        </w:rPr>
        <w:t>D</w:t>
      </w:r>
      <w:r w:rsidRPr="008B0202">
        <w:rPr>
          <w:color w:val="000000"/>
          <w:spacing w:val="-15"/>
        </w:rPr>
        <w:t>.</w:t>
      </w:r>
      <w:r w:rsidRPr="008B0202">
        <w:rPr>
          <w:color w:val="000000"/>
        </w:rPr>
        <w:tab/>
        <w:t>Администратор баз данных</w:t>
      </w:r>
    </w:p>
    <w:p w:rsidR="00780B74" w:rsidRPr="00843DBC" w:rsidRDefault="00780B74" w:rsidP="00D71FAB">
      <w:pPr>
        <w:shd w:val="clear" w:color="auto" w:fill="FFFFFF"/>
        <w:tabs>
          <w:tab w:val="left" w:pos="1075"/>
        </w:tabs>
        <w:spacing w:before="254" w:line="250" w:lineRule="exact"/>
        <w:ind w:left="1075" w:hanging="950"/>
        <w:rPr>
          <w:i/>
          <w:iCs/>
          <w:color w:val="000000"/>
          <w:spacing w:val="1"/>
        </w:rPr>
      </w:pPr>
      <w:r>
        <w:rPr>
          <w:color w:val="000000"/>
          <w:spacing w:val="-8"/>
        </w:rPr>
        <w:tab/>
      </w:r>
      <w:r w:rsidRPr="008B0202">
        <w:rPr>
          <w:color w:val="000000"/>
          <w:spacing w:val="-8"/>
        </w:rPr>
        <w:t>8.</w:t>
      </w:r>
      <w:r w:rsidRPr="008B0202">
        <w:rPr>
          <w:color w:val="000000"/>
        </w:rPr>
        <w:tab/>
      </w:r>
      <w:r w:rsidRPr="00843DBC">
        <w:t>Аудитор только что ознакомился с организацией, которая имеет мэйнфрейм и клиент-серверное оборудование, где находятся все данные. Какая из уязвимостей считается наиболее серьёзной</w:t>
      </w:r>
      <w:r w:rsidRPr="00843DBC">
        <w:rPr>
          <w:i/>
          <w:iCs/>
          <w:color w:val="000000"/>
          <w:spacing w:val="1"/>
        </w:rPr>
        <w:t>?</w:t>
      </w:r>
    </w:p>
    <w:p w:rsidR="00780B74" w:rsidRPr="007309D1" w:rsidRDefault="00780B74" w:rsidP="00D71FAB">
      <w:pPr>
        <w:shd w:val="clear" w:color="auto" w:fill="FFFFFF"/>
        <w:tabs>
          <w:tab w:val="left" w:pos="1075"/>
        </w:tabs>
        <w:spacing w:before="254" w:line="250" w:lineRule="exact"/>
        <w:ind w:left="1075" w:hanging="950"/>
        <w:rPr>
          <w:i/>
          <w:iCs/>
          <w:color w:val="000000"/>
        </w:rPr>
      </w:pPr>
      <w:r w:rsidRPr="007309D1">
        <w:rPr>
          <w:i/>
          <w:iCs/>
          <w:color w:val="000000"/>
          <w:spacing w:val="-22"/>
          <w:lang w:val="en-US"/>
        </w:rPr>
        <w:t>A</w:t>
      </w:r>
      <w:r w:rsidRPr="007309D1">
        <w:rPr>
          <w:i/>
          <w:iCs/>
          <w:color w:val="000000"/>
          <w:spacing w:val="-22"/>
        </w:rPr>
        <w:t>.</w:t>
      </w:r>
      <w:r w:rsidRPr="007309D1">
        <w:rPr>
          <w:i/>
          <w:iCs/>
          <w:color w:val="000000"/>
        </w:rPr>
        <w:tab/>
        <w:t>Офицер по безопасности также выполняет роль и администратора баз данных</w:t>
      </w:r>
    </w:p>
    <w:p w:rsidR="00780B74" w:rsidRPr="007309D1" w:rsidRDefault="00780B74" w:rsidP="00D71FAB">
      <w:pPr>
        <w:shd w:val="clear" w:color="auto" w:fill="FFFFFF"/>
        <w:tabs>
          <w:tab w:val="left" w:pos="1459"/>
        </w:tabs>
        <w:spacing w:before="254" w:line="250" w:lineRule="exact"/>
        <w:ind w:left="1080"/>
        <w:rPr>
          <w:i/>
          <w:iCs/>
          <w:color w:val="000000"/>
        </w:rPr>
      </w:pPr>
      <w:r w:rsidRPr="007309D1">
        <w:rPr>
          <w:i/>
          <w:iCs/>
          <w:color w:val="000000"/>
          <w:spacing w:val="-26"/>
          <w:lang w:val="en-US"/>
        </w:rPr>
        <w:t>B</w:t>
      </w:r>
      <w:r w:rsidRPr="007309D1">
        <w:rPr>
          <w:i/>
          <w:iCs/>
          <w:color w:val="000000"/>
          <w:spacing w:val="-26"/>
        </w:rPr>
        <w:t>.</w:t>
      </w:r>
      <w:r w:rsidRPr="007309D1">
        <w:rPr>
          <w:i/>
          <w:iCs/>
          <w:color w:val="000000"/>
        </w:rPr>
        <w:tab/>
        <w:t>Контроль паролей не администрируется в клиент-серверной архитектуре.</w:t>
      </w:r>
    </w:p>
    <w:p w:rsidR="00780B74" w:rsidRPr="00BC2CD4" w:rsidRDefault="00780B74" w:rsidP="00D71FAB">
      <w:pPr>
        <w:shd w:val="clear" w:color="auto" w:fill="FFFFFF"/>
        <w:tabs>
          <w:tab w:val="left" w:pos="1459"/>
        </w:tabs>
        <w:spacing w:before="254" w:line="250" w:lineRule="exact"/>
        <w:ind w:left="1080"/>
        <w:rPr>
          <w:i/>
          <w:iCs/>
        </w:rPr>
      </w:pPr>
    </w:p>
    <w:p w:rsidR="00780B74" w:rsidRPr="007309D1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80"/>
        <w:rPr>
          <w:i/>
          <w:iCs/>
          <w:color w:val="000000"/>
        </w:rPr>
      </w:pPr>
      <w:r w:rsidRPr="007309D1">
        <w:rPr>
          <w:i/>
          <w:iCs/>
          <w:color w:val="000000"/>
          <w:spacing w:val="-12"/>
          <w:lang w:val="en-US"/>
        </w:rPr>
        <w:t>C</w:t>
      </w:r>
      <w:r w:rsidRPr="007309D1">
        <w:rPr>
          <w:i/>
          <w:iCs/>
          <w:color w:val="000000"/>
          <w:spacing w:val="-12"/>
        </w:rPr>
        <w:t>.</w:t>
      </w:r>
      <w:r w:rsidRPr="007309D1">
        <w:rPr>
          <w:i/>
          <w:iCs/>
          <w:color w:val="000000"/>
        </w:rPr>
        <w:tab/>
        <w:t>Не существует плана непрерывности бизнеса для системы мейнфреймов автоматических приложений.</w:t>
      </w:r>
    </w:p>
    <w:p w:rsidR="00780B74" w:rsidRPr="007309D1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80"/>
        <w:rPr>
          <w:i/>
          <w:iCs/>
        </w:rPr>
      </w:pPr>
    </w:p>
    <w:p w:rsidR="00780B74" w:rsidRPr="007309D1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80"/>
        <w:rPr>
          <w:i/>
          <w:iCs/>
        </w:rPr>
      </w:pPr>
      <w:r w:rsidRPr="007309D1">
        <w:rPr>
          <w:i/>
          <w:iCs/>
          <w:color w:val="000000"/>
          <w:spacing w:val="-15"/>
          <w:lang w:val="en-US"/>
        </w:rPr>
        <w:t>D</w:t>
      </w:r>
      <w:r w:rsidRPr="007309D1">
        <w:rPr>
          <w:i/>
          <w:iCs/>
          <w:color w:val="000000"/>
          <w:spacing w:val="-15"/>
        </w:rPr>
        <w:t>.</w:t>
      </w:r>
      <w:r w:rsidRPr="007309D1">
        <w:rPr>
          <w:i/>
          <w:iCs/>
          <w:color w:val="000000"/>
        </w:rPr>
        <w:tab/>
        <w:t>Большинство ЛВС не делают резервные копии с дисков сервера</w:t>
      </w:r>
      <w:r w:rsidRPr="007309D1">
        <w:rPr>
          <w:i/>
          <w:iCs/>
          <w:color w:val="000000"/>
          <w:spacing w:val="2"/>
        </w:rPr>
        <w:t>.</w:t>
      </w:r>
    </w:p>
    <w:p w:rsidR="00780B74" w:rsidRPr="007309D1" w:rsidRDefault="00780B74" w:rsidP="00D71FAB">
      <w:pPr>
        <w:shd w:val="clear" w:color="auto" w:fill="FFFFFF"/>
        <w:tabs>
          <w:tab w:val="left" w:pos="1075"/>
        </w:tabs>
        <w:spacing w:before="245" w:line="254" w:lineRule="exact"/>
        <w:ind w:left="1075" w:hanging="950"/>
      </w:pPr>
      <w:r>
        <w:rPr>
          <w:color w:val="000000"/>
          <w:spacing w:val="-9"/>
        </w:rPr>
        <w:tab/>
      </w:r>
      <w:r w:rsidRPr="00FC7CC6">
        <w:rPr>
          <w:color w:val="000000"/>
          <w:spacing w:val="-9"/>
        </w:rPr>
        <w:t>9.</w:t>
      </w:r>
      <w:r w:rsidRPr="00FC7CC6">
        <w:rPr>
          <w:color w:val="000000"/>
        </w:rPr>
        <w:tab/>
      </w:r>
      <w:r>
        <w:rPr>
          <w:color w:val="000000"/>
        </w:rPr>
        <w:t xml:space="preserve">Организация предлагает установить средство </w:t>
      </w:r>
      <w:r>
        <w:rPr>
          <w:color w:val="000000"/>
          <w:lang w:val="en-US"/>
        </w:rPr>
        <w:t>SSO</w:t>
      </w:r>
      <w:r>
        <w:rPr>
          <w:color w:val="000000"/>
        </w:rPr>
        <w:t>,предоставляющее доступ к любым системам</w:t>
      </w:r>
      <w:r w:rsidRPr="00FC7CC6">
        <w:rPr>
          <w:color w:val="000000"/>
        </w:rPr>
        <w:t xml:space="preserve">. </w:t>
      </w:r>
      <w:r>
        <w:rPr>
          <w:color w:val="000000"/>
        </w:rPr>
        <w:t>В организации должны знать, что:</w:t>
      </w:r>
      <w:r w:rsidRPr="007309D1">
        <w:rPr>
          <w:color w:val="000000"/>
        </w:rPr>
        <w:br/>
      </w:r>
    </w:p>
    <w:p w:rsidR="00780B74" w:rsidRPr="007309D1" w:rsidRDefault="00780B74" w:rsidP="00D71FAB">
      <w:pPr>
        <w:shd w:val="clear" w:color="auto" w:fill="FFFFFF"/>
        <w:tabs>
          <w:tab w:val="left" w:pos="1445"/>
        </w:tabs>
        <w:spacing w:before="250" w:line="250" w:lineRule="exact"/>
        <w:ind w:left="1440" w:hanging="360"/>
      </w:pPr>
      <w:r w:rsidRPr="008B0202">
        <w:rPr>
          <w:color w:val="000000"/>
          <w:spacing w:val="-23"/>
          <w:lang w:val="en-US"/>
        </w:rPr>
        <w:t>A</w:t>
      </w:r>
      <w:r w:rsidRPr="007309D1">
        <w:rPr>
          <w:color w:val="000000"/>
          <w:spacing w:val="-23"/>
        </w:rPr>
        <w:t>.</w:t>
      </w:r>
      <w:r w:rsidRPr="007309D1">
        <w:rPr>
          <w:color w:val="000000"/>
        </w:rPr>
        <w:tab/>
      </w:r>
      <w:r>
        <w:rPr>
          <w:color w:val="000000"/>
        </w:rPr>
        <w:t>максимальнонеавторизированныйдоступ мог бы быть возможен, если пароль известен</w:t>
      </w:r>
      <w:r w:rsidRPr="007309D1">
        <w:rPr>
          <w:color w:val="000000"/>
          <w:spacing w:val="3"/>
        </w:rPr>
        <w:t>.</w:t>
      </w:r>
    </w:p>
    <w:p w:rsidR="00780B74" w:rsidRPr="007309D1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440" w:hanging="374"/>
      </w:pPr>
      <w:r w:rsidRPr="008B0202">
        <w:rPr>
          <w:color w:val="000000"/>
          <w:spacing w:val="-26"/>
          <w:lang w:val="en-US"/>
        </w:rPr>
        <w:t>B</w:t>
      </w:r>
      <w:r w:rsidRPr="007309D1">
        <w:rPr>
          <w:color w:val="000000"/>
          <w:spacing w:val="-26"/>
        </w:rPr>
        <w:t>.</w:t>
      </w:r>
      <w:r w:rsidRPr="007309D1">
        <w:rPr>
          <w:color w:val="000000"/>
        </w:rPr>
        <w:tab/>
      </w:r>
      <w:r>
        <w:rPr>
          <w:color w:val="000000"/>
        </w:rPr>
        <w:t>права доступа пользователя могли бы быть урезаны дополнительными параметрами безопасности</w:t>
      </w:r>
      <w:r w:rsidRPr="007309D1">
        <w:rPr>
          <w:color w:val="000000"/>
          <w:spacing w:val="3"/>
        </w:rPr>
        <w:t>.</w:t>
      </w:r>
    </w:p>
    <w:p w:rsidR="00780B74" w:rsidRPr="000B79E9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066"/>
      </w:pPr>
      <w:r w:rsidRPr="008B0202">
        <w:rPr>
          <w:color w:val="000000"/>
          <w:spacing w:val="-12"/>
          <w:lang w:val="en-US"/>
        </w:rPr>
        <w:t>C</w:t>
      </w:r>
      <w:r w:rsidRPr="000B79E9">
        <w:rPr>
          <w:color w:val="000000"/>
          <w:spacing w:val="-12"/>
        </w:rPr>
        <w:t>.</w:t>
      </w:r>
      <w:r w:rsidRPr="000B79E9">
        <w:rPr>
          <w:color w:val="000000"/>
        </w:rPr>
        <w:tab/>
      </w:r>
      <w:r>
        <w:rPr>
          <w:color w:val="000000"/>
        </w:rPr>
        <w:t>загруженность работой администратора по безопасности увеличилась.</w:t>
      </w:r>
    </w:p>
    <w:p w:rsidR="00780B74" w:rsidRPr="000B79E9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066"/>
      </w:pPr>
      <w:r w:rsidRPr="008B0202">
        <w:rPr>
          <w:color w:val="000000"/>
          <w:spacing w:val="-15"/>
          <w:lang w:val="en-US"/>
        </w:rPr>
        <w:t>D</w:t>
      </w:r>
      <w:r w:rsidRPr="000B79E9">
        <w:rPr>
          <w:color w:val="000000"/>
          <w:spacing w:val="-15"/>
        </w:rPr>
        <w:t>.</w:t>
      </w:r>
      <w:r w:rsidRPr="000B79E9">
        <w:rPr>
          <w:color w:val="000000"/>
        </w:rPr>
        <w:tab/>
      </w:r>
      <w:r>
        <w:rPr>
          <w:color w:val="000000"/>
        </w:rPr>
        <w:t>Права доступа пользователя могут быть расширены</w:t>
      </w:r>
      <w:r w:rsidRPr="000B79E9">
        <w:rPr>
          <w:color w:val="000000"/>
          <w:spacing w:val="2"/>
        </w:rPr>
        <w:t>.</w:t>
      </w:r>
    </w:p>
    <w:p w:rsidR="00780B74" w:rsidRDefault="00780B74" w:rsidP="00D71FAB">
      <w:pPr>
        <w:shd w:val="clear" w:color="auto" w:fill="FFFFFF"/>
        <w:tabs>
          <w:tab w:val="left" w:pos="1080"/>
        </w:tabs>
        <w:spacing w:before="250" w:line="250" w:lineRule="exact"/>
        <w:ind w:left="1080" w:hanging="1022"/>
        <w:jc w:val="both"/>
        <w:rPr>
          <w:color w:val="000000"/>
          <w:spacing w:val="3"/>
        </w:rPr>
      </w:pPr>
      <w:r>
        <w:rPr>
          <w:color w:val="000000"/>
          <w:spacing w:val="-11"/>
        </w:rPr>
        <w:tab/>
      </w:r>
      <w:r w:rsidRPr="0038509A">
        <w:rPr>
          <w:color w:val="000000"/>
          <w:spacing w:val="-11"/>
        </w:rPr>
        <w:t>10.</w:t>
      </w:r>
      <w:r w:rsidRPr="0038509A">
        <w:rPr>
          <w:color w:val="000000"/>
        </w:rPr>
        <w:tab/>
      </w:r>
      <w:r>
        <w:rPr>
          <w:color w:val="000000"/>
        </w:rPr>
        <w:t>Сайтэлектроннойкоммерции</w:t>
      </w:r>
      <w:r w:rsidRPr="008B0202">
        <w:rPr>
          <w:color w:val="000000"/>
          <w:spacing w:val="3"/>
          <w:lang w:val="en-US"/>
        </w:rPr>
        <w:t>B</w:t>
      </w:r>
      <w:r w:rsidRPr="0038509A">
        <w:rPr>
          <w:color w:val="000000"/>
          <w:spacing w:val="3"/>
        </w:rPr>
        <w:t>-</w:t>
      </w:r>
      <w:r w:rsidRPr="008B0202">
        <w:rPr>
          <w:color w:val="000000"/>
          <w:spacing w:val="3"/>
          <w:lang w:val="en-US"/>
        </w:rPr>
        <w:t>to</w:t>
      </w:r>
      <w:r w:rsidRPr="0038509A">
        <w:rPr>
          <w:color w:val="000000"/>
          <w:spacing w:val="3"/>
        </w:rPr>
        <w:t>-</w:t>
      </w:r>
      <w:r w:rsidRPr="008B0202">
        <w:rPr>
          <w:color w:val="000000"/>
          <w:spacing w:val="3"/>
          <w:lang w:val="en-US"/>
        </w:rPr>
        <w:t>C</w:t>
      </w:r>
      <w:r>
        <w:rPr>
          <w:color w:val="000000"/>
          <w:spacing w:val="3"/>
        </w:rPr>
        <w:t>как часть программ информационной безопасности требует защиты и предотвращения хакерской деятельности и оповещения системным администратором</w:t>
      </w:r>
      <w:r w:rsidRPr="0038509A">
        <w:rPr>
          <w:color w:val="000000"/>
          <w:spacing w:val="3"/>
        </w:rPr>
        <w:t>,</w:t>
      </w:r>
      <w:r>
        <w:rPr>
          <w:color w:val="000000"/>
          <w:spacing w:val="3"/>
        </w:rPr>
        <w:t xml:space="preserve"> когда подозрительные действия случаются. Которые из предложенных инфраструктурных компонентов могут использоваться для этих целей?</w:t>
      </w:r>
    </w:p>
    <w:p w:rsidR="00780B74" w:rsidRPr="002E0E69" w:rsidRDefault="00780B74" w:rsidP="00D71FAB">
      <w:pPr>
        <w:shd w:val="clear" w:color="auto" w:fill="FFFFFF"/>
        <w:tabs>
          <w:tab w:val="left" w:pos="1426"/>
        </w:tabs>
        <w:spacing w:before="250" w:line="250" w:lineRule="exact"/>
        <w:ind w:left="1046"/>
      </w:pPr>
      <w:r w:rsidRPr="00964822">
        <w:rPr>
          <w:color w:val="000000"/>
          <w:spacing w:val="-22"/>
          <w:lang w:val="en-US"/>
        </w:rPr>
        <w:t>A</w:t>
      </w:r>
      <w:r w:rsidRPr="002E0E69">
        <w:rPr>
          <w:b/>
          <w:bCs/>
          <w:i/>
          <w:iCs/>
          <w:color w:val="000000"/>
          <w:spacing w:val="-22"/>
        </w:rPr>
        <w:t>.</w:t>
      </w:r>
      <w:r w:rsidRPr="002E0E69">
        <w:rPr>
          <w:b/>
          <w:bCs/>
          <w:i/>
          <w:iCs/>
          <w:color w:val="000000"/>
        </w:rPr>
        <w:tab/>
      </w:r>
      <w:r w:rsidRPr="002E0E69">
        <w:rPr>
          <w:color w:val="000000"/>
        </w:rPr>
        <w:t>Системы обнаружения вторжений</w:t>
      </w:r>
    </w:p>
    <w:p w:rsidR="00780B74" w:rsidRPr="002E0E69" w:rsidRDefault="00780B74" w:rsidP="00D71FAB">
      <w:pPr>
        <w:shd w:val="clear" w:color="auto" w:fill="FFFFFF"/>
        <w:tabs>
          <w:tab w:val="left" w:pos="1426"/>
        </w:tabs>
        <w:spacing w:before="5" w:line="250" w:lineRule="exact"/>
        <w:ind w:left="1046"/>
      </w:pPr>
      <w:r w:rsidRPr="002E0E69">
        <w:rPr>
          <w:color w:val="000000"/>
          <w:spacing w:val="-24"/>
          <w:lang w:val="en-US"/>
        </w:rPr>
        <w:t>B</w:t>
      </w:r>
      <w:r w:rsidRPr="002E0E69">
        <w:rPr>
          <w:color w:val="000000"/>
          <w:spacing w:val="-24"/>
        </w:rPr>
        <w:t>.</w:t>
      </w:r>
      <w:r w:rsidRPr="002E0E69">
        <w:rPr>
          <w:color w:val="000000"/>
        </w:rPr>
        <w:tab/>
      </w:r>
      <w:r w:rsidRPr="002E0E69">
        <w:rPr>
          <w:color w:val="000000"/>
          <w:spacing w:val="-5"/>
        </w:rPr>
        <w:t>Межсетевые экраны</w:t>
      </w:r>
    </w:p>
    <w:p w:rsidR="00780B74" w:rsidRPr="002E0E69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2E0E69">
        <w:rPr>
          <w:color w:val="000000"/>
          <w:spacing w:val="-12"/>
          <w:lang w:val="en-US"/>
        </w:rPr>
        <w:t>C</w:t>
      </w:r>
      <w:r w:rsidRPr="002E0E69">
        <w:rPr>
          <w:color w:val="000000"/>
          <w:spacing w:val="-12"/>
        </w:rPr>
        <w:t>.</w:t>
      </w:r>
      <w:r w:rsidRPr="002E0E69">
        <w:rPr>
          <w:color w:val="000000"/>
        </w:rPr>
        <w:tab/>
      </w:r>
      <w:r w:rsidRPr="002E0E69">
        <w:rPr>
          <w:color w:val="000000"/>
          <w:spacing w:val="-3"/>
        </w:rPr>
        <w:t>Маршрутизаторы</w:t>
      </w:r>
    </w:p>
    <w:p w:rsidR="00780B74" w:rsidRDefault="00780B74" w:rsidP="00D71FAB">
      <w:pPr>
        <w:shd w:val="clear" w:color="auto" w:fill="FFFFFF"/>
        <w:tabs>
          <w:tab w:val="left" w:pos="1426"/>
        </w:tabs>
        <w:ind w:left="1043"/>
        <w:rPr>
          <w:color w:val="000000"/>
        </w:rPr>
      </w:pPr>
      <w:r w:rsidRPr="002E0E69">
        <w:rPr>
          <w:color w:val="000000"/>
          <w:spacing w:val="-15"/>
          <w:lang w:val="en-US"/>
        </w:rPr>
        <w:t>D</w:t>
      </w:r>
      <w:r w:rsidRPr="002E0E69">
        <w:rPr>
          <w:color w:val="000000"/>
          <w:spacing w:val="-15"/>
        </w:rPr>
        <w:t>.</w:t>
      </w:r>
      <w:r w:rsidRPr="002E0E69">
        <w:rPr>
          <w:color w:val="000000"/>
        </w:rPr>
        <w:tab/>
        <w:t>Ассиметричное шифрование</w:t>
      </w:r>
    </w:p>
    <w:p w:rsidR="00780B74" w:rsidRDefault="00780B74" w:rsidP="00D71FAB">
      <w:pPr>
        <w:shd w:val="clear" w:color="auto" w:fill="FFFFFF"/>
        <w:tabs>
          <w:tab w:val="left" w:pos="1426"/>
        </w:tabs>
        <w:ind w:left="1043"/>
        <w:rPr>
          <w:color w:val="000000"/>
        </w:rPr>
      </w:pPr>
    </w:p>
    <w:p w:rsidR="00780B74" w:rsidRPr="008B3768" w:rsidRDefault="00780B74" w:rsidP="00D71FAB">
      <w:pPr>
        <w:shd w:val="clear" w:color="auto" w:fill="FFFFFF"/>
        <w:tabs>
          <w:tab w:val="left" w:pos="1426"/>
        </w:tabs>
        <w:ind w:left="1043"/>
      </w:pPr>
      <w:r w:rsidRPr="00BB21B5">
        <w:rPr>
          <w:b/>
          <w:bCs/>
          <w:i/>
          <w:iCs/>
        </w:rPr>
        <w:t>Тема 5. Восстановление после катастроф и непрерывность бизнеса</w:t>
      </w:r>
      <w:r w:rsidRPr="008B3768">
        <w:t>.  Бизнес кейс для непрерывного планирования. Процесс планирования адекватного восстановления и непрерывности.</w:t>
      </w:r>
      <w:r>
        <w:t xml:space="preserve"> Важность менеджмента информационной безопасности. Логический доступ. Сетевая инфраструктура безопасности. Менеджмент аудита информационной безопасности. Аудит сетевой инфраструктуры безопасности.  Физический доступ и контроль.</w:t>
      </w:r>
      <w:r w:rsidRPr="008B3768">
        <w:t xml:space="preserve"> Оценка планов по восстановлению, документированию и эксплуатации.  Оценка методов тестирования, результатов ведения отчетов, и их обработка.</w:t>
      </w:r>
    </w:p>
    <w:p w:rsidR="00780B74" w:rsidRDefault="00780B74" w:rsidP="00D71FAB">
      <w:pPr>
        <w:spacing w:before="100" w:beforeAutospacing="1" w:after="100" w:afterAutospacing="1"/>
        <w:ind w:left="360" w:firstLine="348"/>
        <w:rPr>
          <w:i/>
          <w:iCs/>
          <w:u w:val="single"/>
        </w:rPr>
      </w:pPr>
      <w:r>
        <w:rPr>
          <w:i/>
          <w:iCs/>
          <w:u w:val="single"/>
        </w:rPr>
        <w:t>Литература</w:t>
      </w:r>
    </w:p>
    <w:p w:rsidR="00780B74" w:rsidRPr="004046BE" w:rsidRDefault="00780B74" w:rsidP="00D71FAB">
      <w:pPr>
        <w:spacing w:before="100" w:beforeAutospacing="1" w:after="100" w:afterAutospacing="1"/>
        <w:ind w:left="360" w:firstLine="348"/>
      </w:pPr>
      <w:r>
        <w:t>[1.</w:t>
      </w:r>
      <w:r w:rsidRPr="004046BE">
        <w:t>1</w:t>
      </w:r>
      <w:r>
        <w:t>],</w:t>
      </w:r>
      <w:r w:rsidRPr="004046BE">
        <w:t xml:space="preserve"> [1.</w:t>
      </w:r>
      <w:r w:rsidRPr="000B1C04">
        <w:t xml:space="preserve">2], </w:t>
      </w:r>
      <w:r>
        <w:t>[2.1]</w:t>
      </w:r>
      <w:r w:rsidRPr="004046BE">
        <w:t>, [2.2], [2.3]</w:t>
      </w:r>
    </w:p>
    <w:p w:rsidR="00780B74" w:rsidRDefault="00780B74" w:rsidP="00D71FAB">
      <w:pPr>
        <w:spacing w:before="100" w:beforeAutospacing="1" w:after="100" w:afterAutospacing="1"/>
        <w:ind w:left="360" w:firstLine="348"/>
        <w:rPr>
          <w:i/>
          <w:iCs/>
          <w:u w:val="single"/>
        </w:rPr>
      </w:pPr>
      <w:r>
        <w:rPr>
          <w:i/>
          <w:iCs/>
          <w:u w:val="single"/>
        </w:rPr>
        <w:t>Контрольные вопросы</w:t>
      </w:r>
    </w:p>
    <w:p w:rsidR="00780B74" w:rsidRPr="002E0E69" w:rsidRDefault="00780B74" w:rsidP="00D71FAB">
      <w:pPr>
        <w:shd w:val="clear" w:color="auto" w:fill="FFFFFF"/>
        <w:tabs>
          <w:tab w:val="left" w:pos="998"/>
        </w:tabs>
        <w:spacing w:before="475" w:line="254" w:lineRule="exact"/>
        <w:ind w:left="998" w:hanging="955"/>
      </w:pPr>
      <w:r>
        <w:rPr>
          <w:color w:val="000000"/>
          <w:spacing w:val="-18"/>
        </w:rPr>
        <w:tab/>
      </w:r>
      <w:r w:rsidRPr="0088577E">
        <w:rPr>
          <w:color w:val="000000"/>
          <w:spacing w:val="-18"/>
        </w:rPr>
        <w:t>1</w:t>
      </w:r>
      <w:r w:rsidRPr="002E0E69">
        <w:rPr>
          <w:b/>
          <w:bCs/>
          <w:i/>
          <w:iCs/>
          <w:color w:val="000000"/>
          <w:spacing w:val="-18"/>
        </w:rPr>
        <w:t>.</w:t>
      </w:r>
      <w:r w:rsidRPr="002E0E69">
        <w:rPr>
          <w:b/>
          <w:bCs/>
          <w:i/>
          <w:iCs/>
          <w:color w:val="000000"/>
        </w:rPr>
        <w:tab/>
      </w:r>
      <w:r w:rsidRPr="002E0E69">
        <w:rPr>
          <w:color w:val="000000"/>
        </w:rPr>
        <w:t>Которое из замечаний в плане непрерывности бизнеса самое важное?</w:t>
      </w:r>
    </w:p>
    <w:p w:rsidR="00780B74" w:rsidRPr="00214638" w:rsidRDefault="00780B74" w:rsidP="00D71FAB">
      <w:pPr>
        <w:shd w:val="clear" w:color="auto" w:fill="FFFFFF"/>
        <w:tabs>
          <w:tab w:val="left" w:pos="1421"/>
        </w:tabs>
        <w:spacing w:before="245" w:line="254" w:lineRule="exact"/>
        <w:ind w:left="1042"/>
      </w:pPr>
      <w:r w:rsidRPr="002E0E69">
        <w:rPr>
          <w:color w:val="000000"/>
          <w:spacing w:val="-24"/>
          <w:lang w:val="en-US"/>
        </w:rPr>
        <w:t>A</w:t>
      </w:r>
      <w:r w:rsidRPr="00214638">
        <w:rPr>
          <w:color w:val="000000"/>
          <w:spacing w:val="-24"/>
        </w:rPr>
        <w:t>.</w:t>
      </w:r>
      <w:r w:rsidRPr="00214638">
        <w:rPr>
          <w:color w:val="000000"/>
        </w:rPr>
        <w:tab/>
      </w:r>
      <w:r>
        <w:rPr>
          <w:color w:val="000000"/>
        </w:rPr>
        <w:t>поставщики оборудования.</w:t>
      </w:r>
    </w:p>
    <w:p w:rsidR="00780B74" w:rsidRPr="00214638" w:rsidRDefault="00780B74" w:rsidP="00D71FAB">
      <w:pPr>
        <w:shd w:val="clear" w:color="auto" w:fill="FFFFFF"/>
        <w:tabs>
          <w:tab w:val="left" w:pos="1421"/>
        </w:tabs>
        <w:spacing w:line="254" w:lineRule="exact"/>
        <w:ind w:left="1042"/>
      </w:pPr>
      <w:r w:rsidRPr="002E0E69">
        <w:rPr>
          <w:color w:val="000000"/>
          <w:spacing w:val="-26"/>
          <w:lang w:val="en-US"/>
        </w:rPr>
        <w:t>B</w:t>
      </w:r>
      <w:r w:rsidRPr="00214638">
        <w:rPr>
          <w:color w:val="000000"/>
          <w:spacing w:val="-26"/>
        </w:rPr>
        <w:t>.</w:t>
      </w:r>
      <w:r w:rsidRPr="00214638">
        <w:rPr>
          <w:color w:val="000000"/>
        </w:rPr>
        <w:tab/>
      </w:r>
      <w:r>
        <w:rPr>
          <w:color w:val="000000"/>
        </w:rPr>
        <w:t>агенты страховых компаний.</w:t>
      </w:r>
    </w:p>
    <w:p w:rsidR="00780B74" w:rsidRPr="00214638" w:rsidRDefault="00780B74" w:rsidP="00D71FAB">
      <w:pPr>
        <w:shd w:val="clear" w:color="auto" w:fill="FFFFFF"/>
        <w:tabs>
          <w:tab w:val="left" w:pos="1421"/>
        </w:tabs>
        <w:spacing w:line="254" w:lineRule="exact"/>
        <w:ind w:left="1042"/>
      </w:pPr>
      <w:r w:rsidRPr="002E0E69">
        <w:rPr>
          <w:color w:val="000000"/>
          <w:spacing w:val="-14"/>
          <w:lang w:val="en-US"/>
        </w:rPr>
        <w:t>C</w:t>
      </w:r>
      <w:r w:rsidRPr="00214638">
        <w:rPr>
          <w:color w:val="000000"/>
          <w:spacing w:val="-14"/>
        </w:rPr>
        <w:t>.</w:t>
      </w:r>
      <w:r w:rsidRPr="00214638">
        <w:rPr>
          <w:color w:val="000000"/>
        </w:rPr>
        <w:tab/>
      </w:r>
      <w:r>
        <w:rPr>
          <w:color w:val="000000"/>
        </w:rPr>
        <w:t>договорные сервисы для персонала.</w:t>
      </w:r>
    </w:p>
    <w:p w:rsidR="00780B74" w:rsidRPr="00214638" w:rsidRDefault="00780B74" w:rsidP="00D71FAB">
      <w:pPr>
        <w:shd w:val="clear" w:color="auto" w:fill="FFFFFF"/>
        <w:tabs>
          <w:tab w:val="left" w:pos="1421"/>
        </w:tabs>
        <w:spacing w:line="254" w:lineRule="exact"/>
        <w:ind w:left="1042"/>
      </w:pPr>
      <w:r w:rsidRPr="002E0E69">
        <w:rPr>
          <w:color w:val="000000"/>
          <w:spacing w:val="-15"/>
          <w:lang w:val="en-US"/>
        </w:rPr>
        <w:t>D</w:t>
      </w:r>
      <w:r w:rsidRPr="00214638">
        <w:rPr>
          <w:color w:val="000000"/>
          <w:spacing w:val="-15"/>
        </w:rPr>
        <w:t>.</w:t>
      </w:r>
      <w:r w:rsidRPr="00214638">
        <w:rPr>
          <w:color w:val="000000"/>
        </w:rPr>
        <w:tab/>
      </w:r>
      <w:r>
        <w:rPr>
          <w:color w:val="000000"/>
        </w:rPr>
        <w:t>приоритезированный контактный лист.</w:t>
      </w:r>
    </w:p>
    <w:p w:rsidR="00780B74" w:rsidRPr="00923E1C" w:rsidRDefault="00780B74" w:rsidP="00D71FAB">
      <w:pPr>
        <w:shd w:val="clear" w:color="auto" w:fill="FFFFFF"/>
        <w:tabs>
          <w:tab w:val="left" w:pos="998"/>
        </w:tabs>
        <w:spacing w:before="245" w:line="254" w:lineRule="exact"/>
        <w:ind w:left="998" w:hanging="955"/>
      </w:pPr>
      <w:r>
        <w:rPr>
          <w:color w:val="000000"/>
          <w:spacing w:val="-11"/>
        </w:rPr>
        <w:tab/>
      </w:r>
      <w:r w:rsidRPr="0088577E">
        <w:rPr>
          <w:color w:val="000000"/>
          <w:spacing w:val="-11"/>
        </w:rPr>
        <w:t>2</w:t>
      </w:r>
      <w:r w:rsidRPr="00214638">
        <w:rPr>
          <w:b/>
          <w:bCs/>
          <w:i/>
          <w:iCs/>
          <w:color w:val="000000"/>
          <w:spacing w:val="-11"/>
        </w:rPr>
        <w:t>.</w:t>
      </w:r>
      <w:r w:rsidRPr="00214638">
        <w:rPr>
          <w:b/>
          <w:bCs/>
          <w:i/>
          <w:iCs/>
          <w:color w:val="000000"/>
        </w:rPr>
        <w:tab/>
      </w:r>
      <w:r>
        <w:rPr>
          <w:color w:val="000000"/>
        </w:rPr>
        <w:t>Аудитор ИС выявляе</w:t>
      </w:r>
      <w:r w:rsidRPr="00923E1C">
        <w:rPr>
          <w:color w:val="000000"/>
        </w:rPr>
        <w:t xml:space="preserve">т, что план непрерывности бизнеса организации обеспечивает альтернативный сайт обработки, который будет вмещать </w:t>
      </w:r>
      <w:r w:rsidRPr="00923E1C">
        <w:rPr>
          <w:color w:val="000000"/>
          <w:spacing w:val="12"/>
        </w:rPr>
        <w:t>50 процентов первоначальной способности обработки</w:t>
      </w:r>
      <w:r w:rsidRPr="00923E1C">
        <w:rPr>
          <w:color w:val="000000"/>
          <w:spacing w:val="3"/>
        </w:rPr>
        <w:t>. Основанный на этом, который из предложенных действий аудитор ИС предпримет?</w:t>
      </w:r>
    </w:p>
    <w:p w:rsidR="00780B74" w:rsidRPr="00923E1C" w:rsidRDefault="00780B74" w:rsidP="00D71FAB">
      <w:pPr>
        <w:shd w:val="clear" w:color="auto" w:fill="FFFFFF"/>
        <w:tabs>
          <w:tab w:val="left" w:pos="1406"/>
        </w:tabs>
        <w:spacing w:before="250" w:line="250" w:lineRule="exact"/>
        <w:ind w:left="1406" w:hanging="379"/>
      </w:pPr>
      <w:r w:rsidRPr="00923E1C">
        <w:rPr>
          <w:color w:val="000000"/>
          <w:spacing w:val="-23"/>
          <w:lang w:val="en-US"/>
        </w:rPr>
        <w:t>A</w:t>
      </w:r>
      <w:r w:rsidRPr="00923E1C">
        <w:rPr>
          <w:color w:val="000000"/>
          <w:spacing w:val="-23"/>
        </w:rPr>
        <w:t>.</w:t>
      </w:r>
      <w:r w:rsidRPr="00923E1C">
        <w:rPr>
          <w:color w:val="000000"/>
        </w:rPr>
        <w:tab/>
        <w:t>Ничего не делать</w:t>
      </w:r>
      <w:r w:rsidRPr="00923E1C">
        <w:rPr>
          <w:color w:val="000000"/>
          <w:spacing w:val="8"/>
        </w:rPr>
        <w:t xml:space="preserve">, так как в общем, менее чем 25 % всей обработки для организации критично  и </w:t>
      </w:r>
      <w:r>
        <w:rPr>
          <w:color w:val="000000"/>
          <w:spacing w:val="8"/>
        </w:rPr>
        <w:t>мощности резервного копирования</w:t>
      </w:r>
      <w:r w:rsidRPr="00923E1C">
        <w:rPr>
          <w:color w:val="000000"/>
          <w:spacing w:val="3"/>
        </w:rPr>
        <w:t xml:space="preserve">, </w:t>
      </w:r>
      <w:r>
        <w:rPr>
          <w:color w:val="000000"/>
          <w:spacing w:val="3"/>
        </w:rPr>
        <w:t>поэтому это адекватно</w:t>
      </w:r>
      <w:r w:rsidRPr="00923E1C">
        <w:rPr>
          <w:color w:val="000000"/>
          <w:spacing w:val="3"/>
        </w:rPr>
        <w:t>.</w:t>
      </w:r>
    </w:p>
    <w:p w:rsidR="00780B74" w:rsidRPr="001306AA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406" w:hanging="379"/>
      </w:pPr>
      <w:r w:rsidRPr="00923E1C">
        <w:rPr>
          <w:color w:val="000000"/>
          <w:spacing w:val="-26"/>
          <w:lang w:val="en-US"/>
        </w:rPr>
        <w:t>B</w:t>
      </w:r>
      <w:r w:rsidRPr="001306AA">
        <w:rPr>
          <w:color w:val="000000"/>
          <w:spacing w:val="-26"/>
        </w:rPr>
        <w:t>.</w:t>
      </w:r>
      <w:r w:rsidRPr="001306AA">
        <w:rPr>
          <w:color w:val="000000"/>
        </w:rPr>
        <w:tab/>
      </w:r>
      <w:r>
        <w:rPr>
          <w:color w:val="000000"/>
        </w:rPr>
        <w:t>Определит приложения, которые могут быть обработаны на альтернативном сайте и распознает процедуры по инструктажу резервного копирования</w:t>
      </w:r>
      <w:r w:rsidRPr="001306AA">
        <w:rPr>
          <w:b/>
          <w:bCs/>
          <w:i/>
          <w:iCs/>
          <w:color w:val="000000"/>
          <w:spacing w:val="3"/>
        </w:rPr>
        <w:t>.</w:t>
      </w:r>
    </w:p>
    <w:p w:rsidR="00780B74" w:rsidRPr="00BD4FE0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406" w:hanging="379"/>
      </w:pPr>
      <w:r w:rsidRPr="00BD4FE0">
        <w:rPr>
          <w:color w:val="000000"/>
          <w:spacing w:val="-14"/>
          <w:lang w:val="en-US"/>
        </w:rPr>
        <w:t>C</w:t>
      </w:r>
      <w:r w:rsidRPr="00BD4FE0">
        <w:rPr>
          <w:color w:val="000000"/>
          <w:spacing w:val="-14"/>
        </w:rPr>
        <w:t>.</w:t>
      </w:r>
      <w:r w:rsidRPr="00BD4FE0">
        <w:rPr>
          <w:color w:val="000000"/>
        </w:rPr>
        <w:tab/>
        <w:t>Удостоверится, что критические приложения определены и что альтернативный сайт мог бы обработать все подобные приложения.</w:t>
      </w:r>
    </w:p>
    <w:p w:rsidR="00780B74" w:rsidRPr="00BD4FE0" w:rsidRDefault="00780B74" w:rsidP="00D71FAB">
      <w:pPr>
        <w:shd w:val="clear" w:color="auto" w:fill="FFFFFF"/>
        <w:tabs>
          <w:tab w:val="left" w:pos="1406"/>
        </w:tabs>
        <w:spacing w:line="254" w:lineRule="exact"/>
        <w:ind w:left="1406" w:hanging="379"/>
      </w:pPr>
      <w:r w:rsidRPr="00BD4FE0">
        <w:rPr>
          <w:color w:val="000000"/>
          <w:spacing w:val="-15"/>
          <w:lang w:val="en-US"/>
        </w:rPr>
        <w:t>D</w:t>
      </w:r>
      <w:r w:rsidRPr="00BD4FE0">
        <w:rPr>
          <w:color w:val="000000"/>
          <w:spacing w:val="-15"/>
        </w:rPr>
        <w:t>.</w:t>
      </w:r>
      <w:r w:rsidRPr="00BD4FE0">
        <w:rPr>
          <w:color w:val="000000"/>
        </w:rPr>
        <w:tab/>
        <w:t>Рекомендует, что массив средств обработки информации для альтернативного сайта с мощностью обработки по крайней мере составляет 75 процентов.</w:t>
      </w:r>
      <w:r w:rsidRPr="00BD4FE0">
        <w:rPr>
          <w:color w:val="000000"/>
          <w:spacing w:val="4"/>
        </w:rPr>
        <w:br/>
      </w:r>
    </w:p>
    <w:p w:rsidR="00780B74" w:rsidRPr="00590399" w:rsidRDefault="00780B74" w:rsidP="00D71FAB">
      <w:pPr>
        <w:shd w:val="clear" w:color="auto" w:fill="FFFFFF"/>
        <w:tabs>
          <w:tab w:val="left" w:pos="998"/>
        </w:tabs>
        <w:spacing w:before="240" w:line="254" w:lineRule="exact"/>
        <w:ind w:left="998" w:hanging="955"/>
      </w:pPr>
      <w:r>
        <w:rPr>
          <w:color w:val="000000"/>
          <w:spacing w:val="-11"/>
        </w:rPr>
        <w:tab/>
      </w:r>
      <w:r w:rsidRPr="00590399">
        <w:rPr>
          <w:color w:val="000000"/>
          <w:spacing w:val="-11"/>
        </w:rPr>
        <w:t>3</w:t>
      </w:r>
      <w:r w:rsidRPr="00590399">
        <w:rPr>
          <w:b/>
          <w:bCs/>
          <w:i/>
          <w:iCs/>
          <w:color w:val="000000"/>
          <w:spacing w:val="-11"/>
        </w:rPr>
        <w:t>.</w:t>
      </w:r>
      <w:r w:rsidRPr="00590399">
        <w:rPr>
          <w:b/>
          <w:bCs/>
          <w:i/>
          <w:iCs/>
          <w:color w:val="000000"/>
        </w:rPr>
        <w:tab/>
      </w:r>
      <w:r>
        <w:rPr>
          <w:color w:val="000000"/>
        </w:rPr>
        <w:t>ЗакоторуюизследующихкомпонентплананепрерывностибизнесаответственендепартаментИСорганизации в первую очередь</w:t>
      </w:r>
      <w:r w:rsidRPr="00590399">
        <w:rPr>
          <w:color w:val="000000"/>
          <w:spacing w:val="3"/>
        </w:rPr>
        <w:t>?</w:t>
      </w:r>
    </w:p>
    <w:p w:rsidR="00780B74" w:rsidRPr="00BC2CD4" w:rsidRDefault="00780B74" w:rsidP="00D71FAB">
      <w:pPr>
        <w:shd w:val="clear" w:color="auto" w:fill="FFFFFF"/>
        <w:tabs>
          <w:tab w:val="left" w:pos="1392"/>
        </w:tabs>
        <w:spacing w:before="245" w:line="250" w:lineRule="exact"/>
        <w:ind w:left="1008"/>
      </w:pPr>
      <w:r w:rsidRPr="0088577E">
        <w:rPr>
          <w:color w:val="000000"/>
          <w:spacing w:val="-22"/>
          <w:lang w:val="en-US"/>
        </w:rPr>
        <w:t>A</w:t>
      </w:r>
      <w:r w:rsidRPr="00BC2CD4">
        <w:rPr>
          <w:color w:val="000000"/>
          <w:spacing w:val="-22"/>
        </w:rPr>
        <w:t>.</w:t>
      </w:r>
      <w:r w:rsidRPr="00BC2CD4">
        <w:rPr>
          <w:color w:val="000000"/>
        </w:rPr>
        <w:tab/>
      </w:r>
      <w:r>
        <w:rPr>
          <w:color w:val="000000"/>
          <w:spacing w:val="4"/>
        </w:rPr>
        <w:t>развиватьпланнепрерывностибизнеса</w:t>
      </w:r>
    </w:p>
    <w:p w:rsidR="00780B74" w:rsidRPr="00590399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88577E">
        <w:rPr>
          <w:color w:val="000000"/>
          <w:spacing w:val="-24"/>
          <w:lang w:val="en-US"/>
        </w:rPr>
        <w:t>B</w:t>
      </w:r>
      <w:r w:rsidRPr="00590399">
        <w:rPr>
          <w:color w:val="000000"/>
          <w:spacing w:val="-24"/>
        </w:rPr>
        <w:t>.</w:t>
      </w:r>
      <w:r w:rsidRPr="00590399">
        <w:rPr>
          <w:color w:val="000000"/>
        </w:rPr>
        <w:tab/>
      </w:r>
      <w:r>
        <w:rPr>
          <w:color w:val="000000"/>
        </w:rPr>
        <w:t>выбирать и подтверждать стратегию плана непрерывности бизнеса</w:t>
      </w:r>
    </w:p>
    <w:p w:rsidR="00780B74" w:rsidRPr="00590399" w:rsidRDefault="00780B74" w:rsidP="00D71FAB">
      <w:pPr>
        <w:shd w:val="clear" w:color="auto" w:fill="FFFFFF"/>
        <w:tabs>
          <w:tab w:val="left" w:pos="1392"/>
          <w:tab w:val="center" w:pos="5640"/>
        </w:tabs>
        <w:spacing w:line="250" w:lineRule="exact"/>
        <w:ind w:left="1008"/>
      </w:pPr>
      <w:r w:rsidRPr="0088577E">
        <w:rPr>
          <w:color w:val="000000"/>
          <w:spacing w:val="-12"/>
          <w:lang w:val="en-US"/>
        </w:rPr>
        <w:t>C</w:t>
      </w:r>
      <w:r w:rsidRPr="00590399">
        <w:rPr>
          <w:color w:val="000000"/>
          <w:spacing w:val="-12"/>
        </w:rPr>
        <w:t>.</w:t>
      </w:r>
      <w:r w:rsidRPr="00590399">
        <w:rPr>
          <w:color w:val="000000"/>
        </w:rPr>
        <w:tab/>
      </w:r>
      <w:r>
        <w:rPr>
          <w:color w:val="000000"/>
        </w:rPr>
        <w:t>декларировать катастрофы, уязвимости</w:t>
      </w:r>
      <w:r w:rsidRPr="00590399">
        <w:rPr>
          <w:color w:val="000000"/>
        </w:rPr>
        <w:tab/>
      </w:r>
    </w:p>
    <w:p w:rsidR="00780B74" w:rsidRPr="00590399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88577E">
        <w:rPr>
          <w:color w:val="000000"/>
          <w:spacing w:val="-13"/>
          <w:lang w:val="en-US"/>
        </w:rPr>
        <w:t>D</w:t>
      </w:r>
      <w:r w:rsidRPr="00590399">
        <w:rPr>
          <w:color w:val="000000"/>
          <w:spacing w:val="-13"/>
        </w:rPr>
        <w:t>.</w:t>
      </w:r>
      <w:r w:rsidRPr="00590399">
        <w:rPr>
          <w:color w:val="000000"/>
        </w:rPr>
        <w:tab/>
      </w:r>
      <w:r>
        <w:rPr>
          <w:color w:val="000000"/>
        </w:rPr>
        <w:t>восстанавливать информационные системы и данные после катастроф</w:t>
      </w:r>
    </w:p>
    <w:p w:rsidR="00780B74" w:rsidRPr="00C0584A" w:rsidRDefault="00780B74" w:rsidP="00D71FAB">
      <w:pPr>
        <w:shd w:val="clear" w:color="auto" w:fill="FFFFFF"/>
        <w:tabs>
          <w:tab w:val="left" w:pos="1080"/>
        </w:tabs>
        <w:spacing w:before="230"/>
        <w:ind w:left="1080" w:hanging="1080"/>
      </w:pPr>
      <w:r>
        <w:rPr>
          <w:color w:val="000000"/>
          <w:spacing w:val="-11"/>
        </w:rPr>
        <w:tab/>
      </w:r>
      <w:r w:rsidRPr="00590399">
        <w:rPr>
          <w:color w:val="000000"/>
          <w:spacing w:val="-11"/>
        </w:rPr>
        <w:t>4.</w:t>
      </w:r>
      <w:r w:rsidRPr="00590399">
        <w:rPr>
          <w:b/>
          <w:bCs/>
          <w:i/>
          <w:iCs/>
          <w:color w:val="000000"/>
        </w:rPr>
        <w:tab/>
      </w:r>
      <w:r w:rsidRPr="00C0584A">
        <w:rPr>
          <w:color w:val="000000"/>
        </w:rPr>
        <w:t>Которое из следующих замечаний должно быть включено в план непрерывности бизнеса</w:t>
      </w:r>
      <w:r w:rsidRPr="00C0584A">
        <w:rPr>
          <w:color w:val="000000"/>
          <w:spacing w:val="4"/>
        </w:rPr>
        <w:t>?</w:t>
      </w:r>
    </w:p>
    <w:p w:rsidR="00780B74" w:rsidRPr="00C0584A" w:rsidRDefault="00780B74" w:rsidP="00D71FAB">
      <w:pPr>
        <w:shd w:val="clear" w:color="auto" w:fill="FFFFFF"/>
        <w:tabs>
          <w:tab w:val="left" w:pos="1378"/>
        </w:tabs>
        <w:spacing w:before="245" w:line="250" w:lineRule="exact"/>
        <w:ind w:left="1378" w:hanging="374"/>
      </w:pPr>
      <w:r w:rsidRPr="0088577E">
        <w:rPr>
          <w:color w:val="000000"/>
          <w:spacing w:val="-24"/>
          <w:lang w:val="en-US"/>
        </w:rPr>
        <w:t>A</w:t>
      </w:r>
      <w:r w:rsidRPr="00C0584A">
        <w:rPr>
          <w:color w:val="000000"/>
          <w:spacing w:val="-24"/>
        </w:rPr>
        <w:t>.</w:t>
      </w:r>
      <w:r w:rsidRPr="00C0584A">
        <w:rPr>
          <w:color w:val="000000"/>
        </w:rPr>
        <w:tab/>
      </w:r>
      <w:r>
        <w:rPr>
          <w:color w:val="000000"/>
        </w:rPr>
        <w:t>требуемыйперсоналдолженподдерживатькритические</w:t>
      </w:r>
      <w:r>
        <w:rPr>
          <w:color w:val="000000"/>
          <w:spacing w:val="5"/>
        </w:rPr>
        <w:t xml:space="preserve">функции бизнеса в кратковременных, средних и продолжительных отношениях </w:t>
      </w:r>
    </w:p>
    <w:p w:rsidR="00780B74" w:rsidRPr="000A7B89" w:rsidRDefault="00780B74" w:rsidP="00D71FAB">
      <w:pPr>
        <w:shd w:val="clear" w:color="auto" w:fill="FFFFFF"/>
        <w:tabs>
          <w:tab w:val="left" w:pos="1378"/>
        </w:tabs>
        <w:spacing w:line="250" w:lineRule="exact"/>
        <w:ind w:left="1003"/>
      </w:pPr>
      <w:r w:rsidRPr="0088577E">
        <w:rPr>
          <w:color w:val="000000"/>
          <w:spacing w:val="-26"/>
          <w:lang w:val="en-US"/>
        </w:rPr>
        <w:t>B</w:t>
      </w:r>
      <w:r w:rsidRPr="000A7B89">
        <w:rPr>
          <w:color w:val="000000"/>
          <w:spacing w:val="-26"/>
        </w:rPr>
        <w:t>.</w:t>
      </w:r>
      <w:r w:rsidRPr="000A7B89">
        <w:rPr>
          <w:color w:val="000000"/>
        </w:rPr>
        <w:tab/>
      </w:r>
      <w:r>
        <w:rPr>
          <w:color w:val="000000"/>
        </w:rPr>
        <w:t>Потенциальныйинцидент</w:t>
      </w:r>
      <w:r w:rsidRPr="000A7B89">
        <w:rPr>
          <w:color w:val="000000"/>
        </w:rPr>
        <w:t xml:space="preserve">, </w:t>
      </w:r>
      <w:r>
        <w:rPr>
          <w:color w:val="000000"/>
        </w:rPr>
        <w:t>чтопроизошел как катастрофа, - землетрясение</w:t>
      </w:r>
    </w:p>
    <w:p w:rsidR="00780B74" w:rsidRPr="000A7B89" w:rsidRDefault="00780B74" w:rsidP="00D71FAB">
      <w:pPr>
        <w:shd w:val="clear" w:color="auto" w:fill="FFFFFF"/>
        <w:tabs>
          <w:tab w:val="left" w:pos="1440"/>
        </w:tabs>
        <w:spacing w:line="250" w:lineRule="exact"/>
        <w:ind w:left="1440" w:hanging="360"/>
      </w:pPr>
      <w:r w:rsidRPr="0088577E">
        <w:rPr>
          <w:color w:val="000000"/>
          <w:spacing w:val="-14"/>
          <w:lang w:val="en-US"/>
        </w:rPr>
        <w:t>C</w:t>
      </w:r>
      <w:r w:rsidRPr="000A7B89">
        <w:rPr>
          <w:color w:val="000000"/>
          <w:spacing w:val="-14"/>
        </w:rPr>
        <w:t>.</w:t>
      </w:r>
      <w:r w:rsidRPr="000A7B89">
        <w:rPr>
          <w:color w:val="000000"/>
        </w:rPr>
        <w:tab/>
      </w:r>
      <w:r>
        <w:rPr>
          <w:color w:val="000000"/>
        </w:rPr>
        <w:t>Катастрофические события оказывающие влияние на информационные системы обработки и функций конечного пользователя</w:t>
      </w:r>
    </w:p>
    <w:p w:rsidR="00780B74" w:rsidRPr="000A7B89" w:rsidRDefault="00780B74" w:rsidP="00D71FAB">
      <w:pPr>
        <w:shd w:val="clear" w:color="auto" w:fill="FFFFFF"/>
        <w:tabs>
          <w:tab w:val="left" w:pos="1378"/>
        </w:tabs>
        <w:ind w:left="1378" w:hanging="374"/>
      </w:pPr>
      <w:r w:rsidRPr="0088577E">
        <w:rPr>
          <w:color w:val="000000"/>
          <w:spacing w:val="-15"/>
          <w:lang w:val="en-US"/>
        </w:rPr>
        <w:t>D</w:t>
      </w:r>
      <w:r w:rsidRPr="000A7B89">
        <w:rPr>
          <w:color w:val="000000"/>
          <w:spacing w:val="-15"/>
        </w:rPr>
        <w:t>.</w:t>
      </w:r>
      <w:r w:rsidRPr="000A7B89">
        <w:rPr>
          <w:color w:val="000000"/>
        </w:rPr>
        <w:tab/>
      </w:r>
      <w:r>
        <w:rPr>
          <w:color w:val="000000"/>
        </w:rPr>
        <w:t>Анализ рисков, который предполагает неправильную работу системы</w:t>
      </w:r>
      <w:r w:rsidRPr="000A7B89">
        <w:rPr>
          <w:color w:val="000000"/>
          <w:spacing w:val="7"/>
        </w:rPr>
        <w:t xml:space="preserve">, </w:t>
      </w:r>
      <w:r>
        <w:rPr>
          <w:color w:val="000000"/>
          <w:spacing w:val="7"/>
        </w:rPr>
        <w:t>удаление случайных фай</w:t>
      </w:r>
      <w:r>
        <w:rPr>
          <w:color w:val="000000"/>
        </w:rPr>
        <w:t>лов  или другие неудачи</w:t>
      </w:r>
    </w:p>
    <w:p w:rsidR="00780B74" w:rsidRDefault="00780B74" w:rsidP="00D71FAB">
      <w:pPr>
        <w:shd w:val="clear" w:color="auto" w:fill="FFFFFF"/>
        <w:tabs>
          <w:tab w:val="left" w:pos="1080"/>
        </w:tabs>
        <w:ind w:left="1080" w:hanging="1080"/>
        <w:rPr>
          <w:color w:val="000000"/>
          <w:spacing w:val="-14"/>
        </w:rPr>
      </w:pPr>
    </w:p>
    <w:p w:rsidR="00780B74" w:rsidRPr="00CE5850" w:rsidRDefault="00780B74" w:rsidP="00D71FAB">
      <w:pPr>
        <w:shd w:val="clear" w:color="auto" w:fill="FFFFFF"/>
        <w:tabs>
          <w:tab w:val="left" w:pos="1080"/>
        </w:tabs>
        <w:ind w:left="1080" w:hanging="1080"/>
      </w:pPr>
      <w:r>
        <w:rPr>
          <w:color w:val="000000"/>
          <w:spacing w:val="-14"/>
        </w:rPr>
        <w:tab/>
      </w:r>
      <w:r w:rsidRPr="00CE5850">
        <w:rPr>
          <w:color w:val="000000"/>
          <w:spacing w:val="-14"/>
        </w:rPr>
        <w:t>5</w:t>
      </w:r>
      <w:r w:rsidRPr="00CE5850">
        <w:rPr>
          <w:b/>
          <w:bCs/>
          <w:i/>
          <w:iCs/>
          <w:color w:val="000000"/>
          <w:spacing w:val="-14"/>
        </w:rPr>
        <w:t>.</w:t>
      </w:r>
      <w:r w:rsidRPr="00CE5850">
        <w:rPr>
          <w:b/>
          <w:bCs/>
          <w:i/>
          <w:iCs/>
          <w:color w:val="000000"/>
        </w:rPr>
        <w:tab/>
      </w:r>
      <w:r w:rsidRPr="00CE5850">
        <w:rPr>
          <w:color w:val="000000"/>
        </w:rPr>
        <w:t>В аудите план непрерывности бизнеса,</w:t>
      </w:r>
      <w:r>
        <w:rPr>
          <w:color w:val="000000"/>
        </w:rPr>
        <w:t xml:space="preserve"> который из следующих предложений самый логичный</w:t>
      </w:r>
      <w:r w:rsidRPr="00CE5850">
        <w:rPr>
          <w:color w:val="000000"/>
        </w:rPr>
        <w:t>?</w:t>
      </w:r>
    </w:p>
    <w:p w:rsidR="00780B74" w:rsidRPr="0058371E" w:rsidRDefault="00780B74" w:rsidP="00D71FAB">
      <w:pPr>
        <w:shd w:val="clear" w:color="auto" w:fill="FFFFFF"/>
        <w:tabs>
          <w:tab w:val="left" w:pos="1363"/>
        </w:tabs>
        <w:ind w:left="989"/>
      </w:pPr>
      <w:r w:rsidRPr="0088577E">
        <w:rPr>
          <w:color w:val="000000"/>
          <w:spacing w:val="-22"/>
          <w:lang w:val="en-US"/>
        </w:rPr>
        <w:t>A</w:t>
      </w:r>
      <w:r w:rsidRPr="0058371E">
        <w:rPr>
          <w:color w:val="000000"/>
          <w:spacing w:val="-22"/>
        </w:rPr>
        <w:t>.</w:t>
      </w:r>
      <w:r w:rsidRPr="0058371E">
        <w:rPr>
          <w:color w:val="000000"/>
        </w:rPr>
        <w:tab/>
      </w:r>
      <w:r>
        <w:rPr>
          <w:color w:val="000000"/>
        </w:rPr>
        <w:t>Не существует страховки для дополнения активов в течение года</w:t>
      </w:r>
      <w:r w:rsidRPr="0058371E">
        <w:rPr>
          <w:color w:val="000000"/>
          <w:spacing w:val="3"/>
        </w:rPr>
        <w:t>.</w:t>
      </w:r>
    </w:p>
    <w:p w:rsidR="00780B74" w:rsidRPr="0058371E" w:rsidRDefault="00780B74" w:rsidP="00D71FAB">
      <w:pPr>
        <w:shd w:val="clear" w:color="auto" w:fill="FFFFFF"/>
        <w:tabs>
          <w:tab w:val="left" w:pos="1363"/>
        </w:tabs>
        <w:spacing w:line="250" w:lineRule="exact"/>
        <w:ind w:left="989"/>
      </w:pPr>
      <w:r w:rsidRPr="0088577E">
        <w:rPr>
          <w:color w:val="000000"/>
          <w:spacing w:val="-24"/>
          <w:lang w:val="en-US"/>
        </w:rPr>
        <w:t>B</w:t>
      </w:r>
      <w:r w:rsidRPr="0058371E">
        <w:rPr>
          <w:color w:val="000000"/>
          <w:spacing w:val="-24"/>
        </w:rPr>
        <w:t>.</w:t>
      </w:r>
      <w:r w:rsidRPr="0058371E">
        <w:rPr>
          <w:color w:val="000000"/>
        </w:rPr>
        <w:tab/>
      </w:r>
      <w:r w:rsidRPr="0088577E">
        <w:rPr>
          <w:color w:val="000000"/>
          <w:spacing w:val="3"/>
          <w:lang w:val="en-US"/>
        </w:rPr>
        <w:t>BCP</w:t>
      </w:r>
      <w:r>
        <w:rPr>
          <w:color w:val="000000"/>
          <w:spacing w:val="3"/>
        </w:rPr>
        <w:t>инструкция не совершенствуется регулярно</w:t>
      </w:r>
      <w:r w:rsidRPr="0058371E">
        <w:rPr>
          <w:color w:val="000000"/>
          <w:spacing w:val="3"/>
        </w:rPr>
        <w:t>.</w:t>
      </w:r>
    </w:p>
    <w:p w:rsidR="00780B74" w:rsidRPr="0058371E" w:rsidRDefault="00780B74" w:rsidP="00D71FAB">
      <w:pPr>
        <w:shd w:val="clear" w:color="auto" w:fill="FFFFFF"/>
        <w:tabs>
          <w:tab w:val="left" w:pos="1363"/>
        </w:tabs>
        <w:ind w:left="989"/>
      </w:pPr>
      <w:r w:rsidRPr="0088577E">
        <w:rPr>
          <w:color w:val="000000"/>
          <w:spacing w:val="-12"/>
          <w:lang w:val="en-US"/>
        </w:rPr>
        <w:t>C</w:t>
      </w:r>
      <w:r w:rsidRPr="0058371E">
        <w:rPr>
          <w:color w:val="000000"/>
          <w:spacing w:val="-12"/>
        </w:rPr>
        <w:t>.</w:t>
      </w:r>
      <w:r w:rsidRPr="0058371E">
        <w:rPr>
          <w:color w:val="000000"/>
        </w:rPr>
        <w:tab/>
      </w:r>
      <w:r>
        <w:rPr>
          <w:color w:val="000000"/>
        </w:rPr>
        <w:t>Проверка резервного копирования данных не выполняется регулярно</w:t>
      </w:r>
      <w:r w:rsidRPr="0058371E">
        <w:rPr>
          <w:color w:val="000000"/>
          <w:spacing w:val="3"/>
        </w:rPr>
        <w:t>.</w:t>
      </w:r>
    </w:p>
    <w:p w:rsidR="00780B74" w:rsidRPr="001B7753" w:rsidRDefault="00780B74" w:rsidP="00D71FAB">
      <w:pPr>
        <w:shd w:val="clear" w:color="auto" w:fill="FFFFFF"/>
        <w:tabs>
          <w:tab w:val="left" w:pos="1363"/>
        </w:tabs>
        <w:ind w:left="989"/>
        <w:rPr>
          <w:color w:val="000000"/>
          <w:sz w:val="2"/>
          <w:szCs w:val="2"/>
        </w:rPr>
      </w:pPr>
      <w:r w:rsidRPr="0088577E">
        <w:rPr>
          <w:color w:val="000000"/>
          <w:spacing w:val="-15"/>
          <w:lang w:val="en-US"/>
        </w:rPr>
        <w:t>D</w:t>
      </w:r>
      <w:r w:rsidRPr="001D62AB">
        <w:rPr>
          <w:color w:val="000000"/>
          <w:spacing w:val="-15"/>
        </w:rPr>
        <w:t>.</w:t>
      </w:r>
      <w:r w:rsidRPr="001D62AB">
        <w:rPr>
          <w:color w:val="000000"/>
        </w:rPr>
        <w:tab/>
      </w:r>
      <w:r>
        <w:rPr>
          <w:color w:val="000000"/>
        </w:rPr>
        <w:t>Регистрациядоступаксистеменебылавыполнен</w:t>
      </w:r>
      <w:r w:rsidRPr="001B7753">
        <w:rPr>
          <w:color w:val="000000"/>
        </w:rPr>
        <w:t>а</w:t>
      </w:r>
      <w:r>
        <w:rPr>
          <w:color w:val="000000"/>
        </w:rPr>
        <w:t>.</w:t>
      </w:r>
    </w:p>
    <w:p w:rsidR="00780B74" w:rsidRPr="001D62AB" w:rsidRDefault="00780B74" w:rsidP="00D71FAB">
      <w:pPr>
        <w:shd w:val="clear" w:color="auto" w:fill="FFFFFF"/>
        <w:tabs>
          <w:tab w:val="left" w:pos="1363"/>
        </w:tabs>
        <w:ind w:left="989"/>
        <w:sectPr w:rsidR="00780B74" w:rsidRPr="001D62AB">
          <w:footerReference w:type="default" r:id="rId66"/>
          <w:pgSz w:w="11909" w:h="16834"/>
          <w:pgMar w:top="548" w:right="856" w:bottom="360" w:left="781" w:header="720" w:footer="720" w:gutter="0"/>
          <w:cols w:space="60"/>
          <w:noEndnote/>
        </w:sectPr>
      </w:pPr>
    </w:p>
    <w:p w:rsidR="00780B74" w:rsidRPr="001D62AB" w:rsidRDefault="00780B74" w:rsidP="00D71FAB">
      <w:pPr>
        <w:shd w:val="clear" w:color="auto" w:fill="FFFFFF"/>
        <w:tabs>
          <w:tab w:val="left" w:pos="1099"/>
        </w:tabs>
        <w:ind w:left="154"/>
      </w:pPr>
      <w:r w:rsidRPr="001D62AB">
        <w:rPr>
          <w:color w:val="000000"/>
          <w:spacing w:val="-14"/>
        </w:rPr>
        <w:t>6.</w:t>
      </w:r>
      <w:r w:rsidRPr="001D62AB">
        <w:rPr>
          <w:color w:val="000000"/>
        </w:rPr>
        <w:tab/>
      </w:r>
      <w:r>
        <w:rPr>
          <w:color w:val="000000"/>
        </w:rPr>
        <w:t>Классификация информационных систем является существенной в плане  непрерывности бизнеса. Которая из следующих типов систем не может быть перемещена методами инструкций</w:t>
      </w:r>
      <w:r w:rsidRPr="001D62AB">
        <w:rPr>
          <w:color w:val="000000"/>
          <w:spacing w:val="4"/>
        </w:rPr>
        <w:t>?</w:t>
      </w:r>
    </w:p>
    <w:p w:rsidR="00780B74" w:rsidRPr="00915304" w:rsidRDefault="00780B74" w:rsidP="00D71FAB">
      <w:pPr>
        <w:shd w:val="clear" w:color="auto" w:fill="FFFFFF"/>
        <w:tabs>
          <w:tab w:val="left" w:pos="1464"/>
        </w:tabs>
        <w:spacing w:before="245" w:line="254" w:lineRule="exact"/>
        <w:ind w:left="1090"/>
      </w:pPr>
      <w:r w:rsidRPr="0088577E">
        <w:rPr>
          <w:color w:val="000000"/>
          <w:spacing w:val="-24"/>
          <w:lang w:val="en-US"/>
        </w:rPr>
        <w:t>A</w:t>
      </w:r>
      <w:r w:rsidRPr="00915304">
        <w:rPr>
          <w:color w:val="000000"/>
          <w:spacing w:val="-24"/>
        </w:rPr>
        <w:t>.</w:t>
      </w:r>
      <w:r w:rsidRPr="00915304">
        <w:rPr>
          <w:color w:val="000000"/>
        </w:rPr>
        <w:tab/>
      </w:r>
      <w:r>
        <w:rPr>
          <w:color w:val="000000"/>
        </w:rPr>
        <w:t>Критические системы</w:t>
      </w:r>
    </w:p>
    <w:p w:rsidR="00780B74" w:rsidRPr="00915304" w:rsidRDefault="00780B74" w:rsidP="00D71FAB">
      <w:pPr>
        <w:shd w:val="clear" w:color="auto" w:fill="FFFFFF"/>
        <w:tabs>
          <w:tab w:val="left" w:pos="1464"/>
        </w:tabs>
        <w:spacing w:line="254" w:lineRule="exact"/>
        <w:ind w:left="1090"/>
      </w:pPr>
      <w:r w:rsidRPr="0088577E">
        <w:rPr>
          <w:color w:val="000000"/>
          <w:spacing w:val="-24"/>
          <w:lang w:val="en-US"/>
        </w:rPr>
        <w:t>B</w:t>
      </w:r>
      <w:r w:rsidRPr="00915304">
        <w:rPr>
          <w:color w:val="000000"/>
          <w:spacing w:val="-24"/>
        </w:rPr>
        <w:t>.</w:t>
      </w:r>
      <w:r w:rsidRPr="00915304">
        <w:rPr>
          <w:color w:val="000000"/>
        </w:rPr>
        <w:tab/>
      </w:r>
      <w:r>
        <w:rPr>
          <w:color w:val="000000"/>
          <w:spacing w:val="-1"/>
        </w:rPr>
        <w:t>Необходимыми системами</w:t>
      </w:r>
    </w:p>
    <w:p w:rsidR="00780B74" w:rsidRPr="00915304" w:rsidRDefault="00780B74" w:rsidP="00D71FAB">
      <w:pPr>
        <w:shd w:val="clear" w:color="auto" w:fill="FFFFFF"/>
        <w:tabs>
          <w:tab w:val="left" w:pos="1464"/>
        </w:tabs>
        <w:spacing w:line="254" w:lineRule="exact"/>
        <w:ind w:left="1090"/>
      </w:pPr>
      <w:r w:rsidRPr="0088577E">
        <w:rPr>
          <w:color w:val="000000"/>
          <w:spacing w:val="-14"/>
          <w:lang w:val="en-US"/>
        </w:rPr>
        <w:t>C</w:t>
      </w:r>
      <w:r w:rsidRPr="00915304">
        <w:rPr>
          <w:color w:val="000000"/>
          <w:spacing w:val="-14"/>
        </w:rPr>
        <w:t>.</w:t>
      </w:r>
      <w:r w:rsidRPr="00915304">
        <w:rPr>
          <w:color w:val="000000"/>
        </w:rPr>
        <w:tab/>
      </w:r>
      <w:r>
        <w:rPr>
          <w:color w:val="000000"/>
        </w:rPr>
        <w:t>Чувствительными системами</w:t>
      </w:r>
    </w:p>
    <w:p w:rsidR="00780B74" w:rsidRPr="00915304" w:rsidRDefault="00780B74" w:rsidP="00D71FAB">
      <w:pPr>
        <w:shd w:val="clear" w:color="auto" w:fill="FFFFFF"/>
        <w:tabs>
          <w:tab w:val="left" w:pos="1464"/>
        </w:tabs>
        <w:spacing w:line="254" w:lineRule="exact"/>
        <w:ind w:left="1090"/>
      </w:pPr>
      <w:r w:rsidRPr="0088577E">
        <w:rPr>
          <w:color w:val="000000"/>
          <w:spacing w:val="-15"/>
          <w:lang w:val="en-US"/>
        </w:rPr>
        <w:t>D</w:t>
      </w:r>
      <w:r w:rsidRPr="00915304">
        <w:rPr>
          <w:color w:val="000000"/>
          <w:spacing w:val="-15"/>
        </w:rPr>
        <w:t>.</w:t>
      </w:r>
      <w:r w:rsidRPr="00915304">
        <w:rPr>
          <w:color w:val="000000"/>
        </w:rPr>
        <w:tab/>
      </w:r>
      <w:r>
        <w:rPr>
          <w:color w:val="000000"/>
          <w:spacing w:val="2"/>
        </w:rPr>
        <w:t>Некритичными системами</w:t>
      </w:r>
    </w:p>
    <w:p w:rsidR="00780B74" w:rsidRPr="00915304" w:rsidRDefault="00780B74" w:rsidP="00D71FAB">
      <w:pPr>
        <w:shd w:val="clear" w:color="auto" w:fill="FFFFFF"/>
        <w:tabs>
          <w:tab w:val="left" w:pos="1080"/>
        </w:tabs>
        <w:spacing w:before="230"/>
        <w:ind w:left="149"/>
      </w:pPr>
      <w:r w:rsidRPr="00915304">
        <w:rPr>
          <w:color w:val="000000"/>
          <w:spacing w:val="-19"/>
        </w:rPr>
        <w:t>7.</w:t>
      </w:r>
      <w:r w:rsidRPr="00915304">
        <w:rPr>
          <w:color w:val="000000"/>
        </w:rPr>
        <w:tab/>
      </w:r>
      <w:r>
        <w:rPr>
          <w:color w:val="000000"/>
        </w:rPr>
        <w:t>Аудитор ИС должен быть вовлечен в:</w:t>
      </w:r>
    </w:p>
    <w:p w:rsidR="00780B74" w:rsidRPr="00915304" w:rsidRDefault="00780B74" w:rsidP="00D71FAB">
      <w:pPr>
        <w:shd w:val="clear" w:color="auto" w:fill="FFFFFF"/>
        <w:tabs>
          <w:tab w:val="left" w:pos="1454"/>
        </w:tabs>
        <w:spacing w:before="250" w:line="250" w:lineRule="exact"/>
        <w:ind w:left="1075"/>
      </w:pPr>
      <w:r w:rsidRPr="0088577E">
        <w:rPr>
          <w:color w:val="000000"/>
          <w:spacing w:val="-22"/>
          <w:lang w:val="en-US"/>
        </w:rPr>
        <w:t>A</w:t>
      </w:r>
      <w:r w:rsidRPr="00915304">
        <w:rPr>
          <w:color w:val="000000"/>
          <w:spacing w:val="-22"/>
        </w:rPr>
        <w:t>.</w:t>
      </w:r>
      <w:r w:rsidRPr="00915304">
        <w:rPr>
          <w:color w:val="000000"/>
        </w:rPr>
        <w:tab/>
      </w:r>
      <w:r>
        <w:rPr>
          <w:color w:val="000000"/>
        </w:rPr>
        <w:t>рассмотрение проверок плана по восстановлению системы после катастроф</w:t>
      </w:r>
      <w:r w:rsidRPr="00915304">
        <w:rPr>
          <w:color w:val="000000"/>
          <w:spacing w:val="2"/>
        </w:rPr>
        <w:t>.</w:t>
      </w:r>
    </w:p>
    <w:p w:rsidR="00780B74" w:rsidRPr="00915304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75"/>
      </w:pPr>
      <w:r w:rsidRPr="0088577E">
        <w:rPr>
          <w:color w:val="000000"/>
          <w:spacing w:val="-22"/>
          <w:lang w:val="en-US"/>
        </w:rPr>
        <w:t>B</w:t>
      </w:r>
      <w:r w:rsidRPr="00915304">
        <w:rPr>
          <w:color w:val="000000"/>
          <w:spacing w:val="-22"/>
        </w:rPr>
        <w:t>.</w:t>
      </w:r>
      <w:r w:rsidRPr="00915304">
        <w:rPr>
          <w:color w:val="000000"/>
        </w:rPr>
        <w:tab/>
      </w:r>
      <w:r>
        <w:rPr>
          <w:color w:val="000000"/>
          <w:spacing w:val="3"/>
        </w:rPr>
        <w:t>разработка плана по восстановлению системы после катастроф</w:t>
      </w:r>
      <w:r w:rsidRPr="00915304">
        <w:rPr>
          <w:color w:val="000000"/>
          <w:spacing w:val="3"/>
        </w:rPr>
        <w:t>.</w:t>
      </w:r>
    </w:p>
    <w:p w:rsidR="00780B74" w:rsidRPr="00915304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75"/>
      </w:pPr>
      <w:r w:rsidRPr="0088577E">
        <w:rPr>
          <w:color w:val="000000"/>
          <w:spacing w:val="-12"/>
          <w:lang w:val="en-US"/>
        </w:rPr>
        <w:t>C</w:t>
      </w:r>
      <w:r w:rsidRPr="00915304">
        <w:rPr>
          <w:color w:val="000000"/>
          <w:spacing w:val="-12"/>
        </w:rPr>
        <w:t>.</w:t>
      </w:r>
      <w:r w:rsidRPr="00915304">
        <w:rPr>
          <w:color w:val="000000"/>
        </w:rPr>
        <w:tab/>
      </w:r>
      <w:r>
        <w:rPr>
          <w:color w:val="000000"/>
        </w:rPr>
        <w:t>утверждение плана по восстановлению системы после катастроф</w:t>
      </w:r>
      <w:r w:rsidRPr="00915304">
        <w:rPr>
          <w:color w:val="000000"/>
          <w:spacing w:val="4"/>
        </w:rPr>
        <w:t>.</w:t>
      </w:r>
    </w:p>
    <w:p w:rsidR="00780B74" w:rsidRPr="00AE6A41" w:rsidRDefault="00780B74" w:rsidP="00D71FAB">
      <w:pPr>
        <w:shd w:val="clear" w:color="auto" w:fill="FFFFFF"/>
        <w:tabs>
          <w:tab w:val="left" w:pos="1454"/>
        </w:tabs>
        <w:spacing w:line="250" w:lineRule="exact"/>
        <w:ind w:left="1075"/>
      </w:pPr>
      <w:r w:rsidRPr="0088577E">
        <w:rPr>
          <w:color w:val="000000"/>
          <w:spacing w:val="-15"/>
          <w:lang w:val="en-US"/>
        </w:rPr>
        <w:t>D</w:t>
      </w:r>
      <w:r w:rsidRPr="00AE6A41">
        <w:rPr>
          <w:color w:val="000000"/>
          <w:spacing w:val="-15"/>
        </w:rPr>
        <w:t>.</w:t>
      </w:r>
      <w:r w:rsidRPr="00AE6A41">
        <w:rPr>
          <w:color w:val="000000"/>
        </w:rPr>
        <w:tab/>
      </w:r>
      <w:r>
        <w:rPr>
          <w:color w:val="000000"/>
        </w:rPr>
        <w:t>пересмотртребованийпо восстановлению системы после катастроф</w:t>
      </w:r>
      <w:r w:rsidRPr="00AE6A41">
        <w:rPr>
          <w:color w:val="000000"/>
          <w:spacing w:val="3"/>
        </w:rPr>
        <w:t>.</w:t>
      </w:r>
    </w:p>
    <w:p w:rsidR="00780B74" w:rsidRPr="00AE6A41" w:rsidRDefault="00780B74" w:rsidP="00D71FAB">
      <w:pPr>
        <w:shd w:val="clear" w:color="auto" w:fill="FFFFFF"/>
        <w:tabs>
          <w:tab w:val="left" w:pos="1056"/>
        </w:tabs>
        <w:spacing w:before="235"/>
        <w:ind w:left="1080" w:hanging="970"/>
      </w:pPr>
      <w:r w:rsidRPr="00AE6A41">
        <w:rPr>
          <w:color w:val="000000"/>
          <w:spacing w:val="-8"/>
        </w:rPr>
        <w:t>8.</w:t>
      </w:r>
      <w:r w:rsidRPr="00AE6A41">
        <w:rPr>
          <w:color w:val="000000"/>
        </w:rPr>
        <w:tab/>
      </w:r>
      <w:r>
        <w:rPr>
          <w:color w:val="000000"/>
        </w:rPr>
        <w:t>Временнойлагпоспособностиквосстановлениюинформациипослекатастроф основывается на</w:t>
      </w:r>
      <w:r w:rsidRPr="00AE6A41">
        <w:rPr>
          <w:color w:val="000000"/>
          <w:spacing w:val="3"/>
        </w:rPr>
        <w:t>:</w:t>
      </w:r>
    </w:p>
    <w:p w:rsidR="00780B74" w:rsidRPr="00AE6A41" w:rsidRDefault="00780B74" w:rsidP="00D71FAB">
      <w:pPr>
        <w:shd w:val="clear" w:color="auto" w:fill="FFFFFF"/>
        <w:tabs>
          <w:tab w:val="left" w:pos="1445"/>
        </w:tabs>
        <w:spacing w:before="245" w:line="250" w:lineRule="exact"/>
        <w:ind w:left="1066"/>
      </w:pPr>
      <w:r w:rsidRPr="0088577E">
        <w:rPr>
          <w:color w:val="000000"/>
          <w:spacing w:val="-24"/>
          <w:lang w:val="en-US"/>
        </w:rPr>
        <w:t>A</w:t>
      </w:r>
      <w:r w:rsidRPr="00AE6A41">
        <w:rPr>
          <w:color w:val="000000"/>
          <w:spacing w:val="-24"/>
        </w:rPr>
        <w:t>.</w:t>
      </w:r>
      <w:r w:rsidRPr="00AE6A41">
        <w:rPr>
          <w:color w:val="000000"/>
        </w:rPr>
        <w:tab/>
      </w:r>
      <w:r>
        <w:rPr>
          <w:color w:val="000000"/>
        </w:rPr>
        <w:t>критичность процессов оказывает влияние</w:t>
      </w:r>
      <w:r w:rsidRPr="00AE6A41">
        <w:rPr>
          <w:color w:val="000000"/>
          <w:spacing w:val="1"/>
        </w:rPr>
        <w:t>.</w:t>
      </w:r>
    </w:p>
    <w:p w:rsidR="00780B74" w:rsidRPr="00AE6A41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066"/>
      </w:pPr>
      <w:r w:rsidRPr="0088577E">
        <w:rPr>
          <w:color w:val="000000"/>
          <w:spacing w:val="-25"/>
          <w:lang w:val="en-US"/>
        </w:rPr>
        <w:t>B</w:t>
      </w:r>
      <w:r w:rsidRPr="00AE6A41">
        <w:rPr>
          <w:color w:val="000000"/>
          <w:spacing w:val="-25"/>
        </w:rPr>
        <w:t>.</w:t>
      </w:r>
      <w:r w:rsidRPr="00AE6A41">
        <w:rPr>
          <w:color w:val="000000"/>
        </w:rPr>
        <w:tab/>
      </w:r>
      <w:r>
        <w:rPr>
          <w:color w:val="000000"/>
        </w:rPr>
        <w:t>качествообработанныхданных</w:t>
      </w:r>
      <w:r w:rsidRPr="00AE6A41">
        <w:rPr>
          <w:color w:val="000000"/>
          <w:spacing w:val="4"/>
        </w:rPr>
        <w:t>.</w:t>
      </w:r>
    </w:p>
    <w:p w:rsidR="00780B74" w:rsidRPr="00AE6A41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066"/>
      </w:pPr>
      <w:r w:rsidRPr="0088577E">
        <w:rPr>
          <w:color w:val="000000"/>
          <w:spacing w:val="-14"/>
          <w:lang w:val="en-US"/>
        </w:rPr>
        <w:t>C</w:t>
      </w:r>
      <w:r w:rsidRPr="00AE6A41">
        <w:rPr>
          <w:color w:val="000000"/>
          <w:spacing w:val="-14"/>
        </w:rPr>
        <w:t>.</w:t>
      </w:r>
      <w:r w:rsidRPr="00AE6A41">
        <w:rPr>
          <w:color w:val="000000"/>
        </w:rPr>
        <w:tab/>
      </w:r>
      <w:r>
        <w:rPr>
          <w:color w:val="000000"/>
        </w:rPr>
        <w:t>природа катастроф</w:t>
      </w:r>
      <w:r w:rsidRPr="00AE6A41">
        <w:rPr>
          <w:color w:val="000000"/>
          <w:spacing w:val="3"/>
        </w:rPr>
        <w:t>.</w:t>
      </w:r>
    </w:p>
    <w:p w:rsidR="00780B74" w:rsidRPr="00AE6A41" w:rsidRDefault="00780B74" w:rsidP="00D71FAB">
      <w:pPr>
        <w:shd w:val="clear" w:color="auto" w:fill="FFFFFF"/>
        <w:tabs>
          <w:tab w:val="left" w:pos="1445"/>
        </w:tabs>
        <w:spacing w:line="250" w:lineRule="exact"/>
        <w:ind w:left="1066"/>
      </w:pPr>
      <w:r w:rsidRPr="0088577E">
        <w:rPr>
          <w:color w:val="000000"/>
          <w:spacing w:val="-15"/>
          <w:lang w:val="en-US"/>
        </w:rPr>
        <w:t>D</w:t>
      </w:r>
      <w:r w:rsidRPr="00AE6A41">
        <w:rPr>
          <w:color w:val="000000"/>
          <w:spacing w:val="-15"/>
        </w:rPr>
        <w:t>.</w:t>
      </w:r>
      <w:r w:rsidRPr="00AE6A41">
        <w:rPr>
          <w:color w:val="000000"/>
        </w:rPr>
        <w:tab/>
      </w:r>
      <w:r>
        <w:rPr>
          <w:color w:val="000000"/>
        </w:rPr>
        <w:t>приложения основывающиеся на мейнфреймах</w:t>
      </w:r>
      <w:r w:rsidRPr="00AE6A41">
        <w:rPr>
          <w:color w:val="000000"/>
          <w:spacing w:val="4"/>
        </w:rPr>
        <w:t>.</w:t>
      </w:r>
    </w:p>
    <w:p w:rsidR="00780B74" w:rsidRPr="00A34132" w:rsidRDefault="00780B74" w:rsidP="00D71FAB">
      <w:pPr>
        <w:shd w:val="clear" w:color="auto" w:fill="FFFFFF"/>
        <w:tabs>
          <w:tab w:val="left" w:pos="1056"/>
        </w:tabs>
        <w:spacing w:before="250" w:line="250" w:lineRule="exact"/>
        <w:ind w:left="1056" w:hanging="946"/>
      </w:pPr>
      <w:r w:rsidRPr="00A34132">
        <w:rPr>
          <w:color w:val="000000"/>
          <w:spacing w:val="-12"/>
        </w:rPr>
        <w:t>9.</w:t>
      </w:r>
      <w:r w:rsidRPr="00A34132">
        <w:rPr>
          <w:color w:val="000000"/>
        </w:rPr>
        <w:tab/>
      </w:r>
      <w:r>
        <w:rPr>
          <w:color w:val="000000"/>
        </w:rPr>
        <w:t>Вовремяаудиторскойпроверкикрупногобанка</w:t>
      </w:r>
      <w:r w:rsidRPr="00A34132">
        <w:rPr>
          <w:color w:val="000000"/>
        </w:rPr>
        <w:t xml:space="preserve">, </w:t>
      </w:r>
      <w:r>
        <w:rPr>
          <w:color w:val="000000"/>
        </w:rPr>
        <w:t>выобнаруживаете</w:t>
      </w:r>
      <w:r w:rsidRPr="00A34132">
        <w:rPr>
          <w:color w:val="000000"/>
        </w:rPr>
        <w:t xml:space="preserve">, </w:t>
      </w:r>
      <w:r>
        <w:rPr>
          <w:color w:val="000000"/>
        </w:rPr>
        <w:t>чтоне было выполненоупражненийпооценкерисков различных бизнес-приложений с целью вернуть их относительную важность и восстановить временные требования. Риск, которым руководствуется банк заключается в том, что</w:t>
      </w:r>
      <w:r w:rsidRPr="00A34132">
        <w:rPr>
          <w:color w:val="000000"/>
          <w:spacing w:val="4"/>
        </w:rPr>
        <w:t>:</w:t>
      </w:r>
    </w:p>
    <w:p w:rsidR="00780B74" w:rsidRPr="00A34132" w:rsidRDefault="00780B74" w:rsidP="00D71FAB">
      <w:pPr>
        <w:shd w:val="clear" w:color="auto" w:fill="FFFFFF"/>
        <w:tabs>
          <w:tab w:val="left" w:pos="1416"/>
        </w:tabs>
        <w:spacing w:before="250" w:line="250" w:lineRule="exact"/>
        <w:ind w:left="1416" w:hanging="374"/>
      </w:pPr>
      <w:r w:rsidRPr="0088577E">
        <w:rPr>
          <w:color w:val="000000"/>
          <w:spacing w:val="-21"/>
          <w:lang w:val="en-US"/>
        </w:rPr>
        <w:t>A</w:t>
      </w:r>
      <w:r w:rsidRPr="00A34132">
        <w:rPr>
          <w:color w:val="000000"/>
          <w:spacing w:val="-21"/>
        </w:rPr>
        <w:t>.</w:t>
      </w:r>
      <w:r w:rsidRPr="00A34132">
        <w:rPr>
          <w:color w:val="000000"/>
        </w:rPr>
        <w:tab/>
      </w:r>
      <w:r>
        <w:rPr>
          <w:color w:val="000000"/>
        </w:rPr>
        <w:t>план по непрерывности бизнеса может быть не отнесен к соответствующему риску, так что разрушение каждого из приложений позиционируется по отношению к организации</w:t>
      </w:r>
      <w:r w:rsidRPr="00A34132">
        <w:rPr>
          <w:color w:val="000000"/>
          <w:spacing w:val="4"/>
        </w:rPr>
        <w:t>.</w:t>
      </w:r>
    </w:p>
    <w:p w:rsidR="00780B74" w:rsidRPr="000D4CC5" w:rsidRDefault="00780B74" w:rsidP="00D71FAB">
      <w:pPr>
        <w:shd w:val="clear" w:color="auto" w:fill="FFFFFF"/>
        <w:tabs>
          <w:tab w:val="left" w:pos="1416"/>
        </w:tabs>
        <w:spacing w:before="5" w:line="250" w:lineRule="exact"/>
        <w:ind w:left="1416" w:hanging="374"/>
      </w:pPr>
      <w:r w:rsidRPr="0088577E">
        <w:rPr>
          <w:color w:val="000000"/>
          <w:spacing w:val="-26"/>
          <w:lang w:val="en-US"/>
        </w:rPr>
        <w:t>B</w:t>
      </w:r>
      <w:r w:rsidRPr="000D4CC5">
        <w:rPr>
          <w:color w:val="000000"/>
          <w:spacing w:val="-26"/>
        </w:rPr>
        <w:t>.</w:t>
      </w:r>
      <w:r w:rsidRPr="000D4CC5">
        <w:rPr>
          <w:color w:val="000000"/>
        </w:rPr>
        <w:tab/>
      </w:r>
      <w:r>
        <w:rPr>
          <w:color w:val="000000"/>
        </w:rPr>
        <w:t>план по непрерывности бизнеса может не включать все соответствующие приложения и поэтому может отсутствовать завершенность в отношении его покрытия</w:t>
      </w:r>
      <w:r w:rsidRPr="000D4CC5">
        <w:rPr>
          <w:color w:val="000000"/>
          <w:spacing w:val="2"/>
        </w:rPr>
        <w:t>.</w:t>
      </w:r>
    </w:p>
    <w:p w:rsidR="00780B74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4"/>
        <w:rPr>
          <w:color w:val="000000"/>
        </w:rPr>
      </w:pPr>
      <w:r w:rsidRPr="0088577E">
        <w:rPr>
          <w:color w:val="000000"/>
          <w:spacing w:val="-12"/>
          <w:lang w:val="en-US"/>
        </w:rPr>
        <w:t>C</w:t>
      </w:r>
      <w:r w:rsidRPr="000853C6">
        <w:rPr>
          <w:color w:val="000000"/>
          <w:spacing w:val="-12"/>
        </w:rPr>
        <w:t>.</w:t>
      </w:r>
      <w:r w:rsidRPr="000853C6">
        <w:rPr>
          <w:color w:val="000000"/>
        </w:rPr>
        <w:tab/>
      </w:r>
      <w:r>
        <w:rPr>
          <w:color w:val="000000"/>
        </w:rPr>
        <w:t>влияниекатастрофнабизнесможетбытьнеправильновоспринятоменеджментом</w:t>
      </w:r>
      <w:r w:rsidRPr="000853C6">
        <w:rPr>
          <w:color w:val="000000"/>
        </w:rPr>
        <w:t>.</w:t>
      </w:r>
    </w:p>
    <w:p w:rsidR="00780B74" w:rsidRPr="003B30CB" w:rsidRDefault="00780B74" w:rsidP="00D71FAB">
      <w:pPr>
        <w:shd w:val="clear" w:color="auto" w:fill="FFFFFF"/>
        <w:tabs>
          <w:tab w:val="left" w:pos="1416"/>
        </w:tabs>
        <w:spacing w:line="250" w:lineRule="exact"/>
        <w:ind w:left="1416" w:hanging="374"/>
        <w:rPr>
          <w:color w:val="000000"/>
        </w:rPr>
      </w:pPr>
      <w:r w:rsidRPr="0088577E">
        <w:rPr>
          <w:color w:val="000000"/>
          <w:spacing w:val="-15"/>
          <w:lang w:val="en-US"/>
        </w:rPr>
        <w:t>D</w:t>
      </w:r>
      <w:r w:rsidRPr="000853C6">
        <w:rPr>
          <w:color w:val="000000"/>
          <w:spacing w:val="-15"/>
        </w:rPr>
        <w:t>.</w:t>
      </w:r>
      <w:r w:rsidRPr="000853C6">
        <w:rPr>
          <w:color w:val="000000"/>
        </w:rPr>
        <w:tab/>
      </w:r>
      <w:r>
        <w:rPr>
          <w:color w:val="000000"/>
        </w:rPr>
        <w:t>план непрерывности бизнеса может не иметь эффективности в собственности у владельцев бизнеса таких приложений</w:t>
      </w:r>
      <w:r w:rsidRPr="003B30CB">
        <w:rPr>
          <w:color w:val="000000"/>
          <w:spacing w:val="2"/>
        </w:rPr>
        <w:t>.</w:t>
      </w:r>
    </w:p>
    <w:p w:rsidR="00780B74" w:rsidRPr="003B30CB" w:rsidRDefault="00780B74" w:rsidP="00D71FAB">
      <w:pPr>
        <w:shd w:val="clear" w:color="auto" w:fill="FFFFFF"/>
        <w:tabs>
          <w:tab w:val="left" w:pos="1037"/>
        </w:tabs>
        <w:spacing w:before="230"/>
        <w:ind w:left="43"/>
        <w:rPr>
          <w:color w:val="000000"/>
        </w:rPr>
      </w:pPr>
      <w:r w:rsidRPr="003B30CB">
        <w:rPr>
          <w:color w:val="000000"/>
          <w:spacing w:val="-13"/>
        </w:rPr>
        <w:t>10.</w:t>
      </w:r>
      <w:r w:rsidRPr="003B30CB">
        <w:rPr>
          <w:color w:val="000000"/>
        </w:rPr>
        <w:tab/>
      </w:r>
      <w:r>
        <w:rPr>
          <w:color w:val="000000"/>
        </w:rPr>
        <w:t>Которыйизследующихнеобходимоиметьвпервуюочередьвразвитии плана непрерывностибизнеса</w:t>
      </w:r>
      <w:r w:rsidRPr="003B30CB">
        <w:rPr>
          <w:color w:val="000000"/>
          <w:spacing w:val="5"/>
        </w:rPr>
        <w:t>?</w:t>
      </w:r>
    </w:p>
    <w:p w:rsidR="00780B74" w:rsidRPr="003B30CB" w:rsidRDefault="00780B74" w:rsidP="00D71FAB">
      <w:pPr>
        <w:shd w:val="clear" w:color="auto" w:fill="FFFFFF"/>
        <w:tabs>
          <w:tab w:val="left" w:pos="1402"/>
        </w:tabs>
        <w:spacing w:before="245" w:line="250" w:lineRule="exact"/>
        <w:ind w:left="1022"/>
      </w:pPr>
      <w:r w:rsidRPr="0088577E">
        <w:rPr>
          <w:color w:val="000000"/>
          <w:spacing w:val="-23"/>
          <w:lang w:val="en-US"/>
        </w:rPr>
        <w:t>A</w:t>
      </w:r>
      <w:r w:rsidRPr="003B30CB">
        <w:rPr>
          <w:color w:val="000000"/>
          <w:spacing w:val="-23"/>
        </w:rPr>
        <w:t>.</w:t>
      </w:r>
      <w:r w:rsidRPr="003B30CB">
        <w:rPr>
          <w:color w:val="000000"/>
        </w:rPr>
        <w:tab/>
      </w:r>
      <w:r>
        <w:rPr>
          <w:color w:val="000000"/>
        </w:rPr>
        <w:t>классификацию систем, основанную на рисках.</w:t>
      </w:r>
    </w:p>
    <w:p w:rsidR="00780B74" w:rsidRPr="003B30CB" w:rsidRDefault="00780B74" w:rsidP="00D71FAB">
      <w:pPr>
        <w:shd w:val="clear" w:color="auto" w:fill="FFFFFF"/>
        <w:tabs>
          <w:tab w:val="left" w:pos="1402"/>
        </w:tabs>
        <w:spacing w:line="250" w:lineRule="exact"/>
        <w:ind w:left="1022"/>
      </w:pPr>
      <w:r w:rsidRPr="0088577E">
        <w:rPr>
          <w:color w:val="000000"/>
          <w:spacing w:val="-26"/>
          <w:lang w:val="en-US"/>
        </w:rPr>
        <w:t>B</w:t>
      </w:r>
      <w:r w:rsidRPr="003B30CB">
        <w:rPr>
          <w:color w:val="000000"/>
          <w:spacing w:val="-26"/>
        </w:rPr>
        <w:t>.</w:t>
      </w:r>
      <w:r w:rsidRPr="003B30CB">
        <w:rPr>
          <w:color w:val="000000"/>
        </w:rPr>
        <w:tab/>
      </w:r>
      <w:r>
        <w:rPr>
          <w:color w:val="000000"/>
        </w:rPr>
        <w:t>проверка всех активов.</w:t>
      </w:r>
    </w:p>
    <w:p w:rsidR="00780B74" w:rsidRPr="003B30CB" w:rsidRDefault="00780B74" w:rsidP="00D71FAB">
      <w:pPr>
        <w:shd w:val="clear" w:color="auto" w:fill="FFFFFF"/>
        <w:tabs>
          <w:tab w:val="left" w:pos="1402"/>
        </w:tabs>
        <w:spacing w:line="250" w:lineRule="exact"/>
        <w:ind w:left="1022"/>
      </w:pPr>
      <w:r w:rsidRPr="0088577E">
        <w:rPr>
          <w:color w:val="000000"/>
          <w:spacing w:val="-12"/>
          <w:lang w:val="en-US"/>
        </w:rPr>
        <w:t>C</w:t>
      </w:r>
      <w:r w:rsidRPr="003B30CB">
        <w:rPr>
          <w:color w:val="000000"/>
          <w:spacing w:val="-12"/>
        </w:rPr>
        <w:t>.</w:t>
      </w:r>
      <w:r w:rsidRPr="003B30CB">
        <w:rPr>
          <w:color w:val="000000"/>
        </w:rPr>
        <w:tab/>
      </w:r>
      <w:r>
        <w:rPr>
          <w:color w:val="000000"/>
        </w:rPr>
        <w:t>полная документация всех нарушений.</w:t>
      </w:r>
    </w:p>
    <w:p w:rsidR="00780B74" w:rsidRPr="003B30CB" w:rsidRDefault="00780B74" w:rsidP="00D71FAB">
      <w:pPr>
        <w:shd w:val="clear" w:color="auto" w:fill="FFFFFF"/>
        <w:tabs>
          <w:tab w:val="left" w:pos="1402"/>
        </w:tabs>
        <w:spacing w:line="250" w:lineRule="exact"/>
        <w:ind w:left="1022"/>
      </w:pPr>
      <w:r w:rsidRPr="0088577E">
        <w:rPr>
          <w:color w:val="000000"/>
          <w:spacing w:val="-15"/>
          <w:lang w:val="en-US"/>
        </w:rPr>
        <w:t>D</w:t>
      </w:r>
      <w:r w:rsidRPr="003B30CB">
        <w:rPr>
          <w:color w:val="000000"/>
          <w:spacing w:val="-15"/>
        </w:rPr>
        <w:t>.</w:t>
      </w:r>
      <w:r w:rsidRPr="003B30CB">
        <w:rPr>
          <w:color w:val="000000"/>
        </w:rPr>
        <w:tab/>
      </w:r>
      <w:r>
        <w:rPr>
          <w:color w:val="000000"/>
        </w:rPr>
        <w:t>наличие аппаратного и программного обеспечений.</w:t>
      </w:r>
    </w:p>
    <w:p w:rsidR="00780B74" w:rsidRDefault="00780B74" w:rsidP="00D71FAB">
      <w:pPr>
        <w:jc w:val="both"/>
      </w:pPr>
    </w:p>
    <w:p w:rsidR="00780B74" w:rsidRPr="008B3768" w:rsidRDefault="00780B74" w:rsidP="00D71FAB">
      <w:pPr>
        <w:jc w:val="both"/>
      </w:pPr>
    </w:p>
    <w:p w:rsidR="00780B74" w:rsidRPr="008B3768" w:rsidRDefault="00780B74" w:rsidP="00D71FAB">
      <w:pPr>
        <w:jc w:val="both"/>
      </w:pPr>
      <w:r w:rsidRPr="00BB21B5">
        <w:rPr>
          <w:b/>
          <w:bCs/>
          <w:i/>
          <w:iCs/>
        </w:rPr>
        <w:t>Тема 6. Развитие систем бизнес-приложений, приобретение, ввод в эксплуатацию и обеспечение функционирования</w:t>
      </w:r>
      <w:r w:rsidRPr="008B3768">
        <w:t xml:space="preserve">. Оценочный подход. </w:t>
      </w:r>
      <w:r>
        <w:t xml:space="preserve"> Непрерывность бизнеса. Планирование развития систем бизнес-приложений. Аудит непрерывности бизнеса. </w:t>
      </w:r>
      <w:r w:rsidRPr="008B3768">
        <w:t>Функциональные требования.  Анализ функционирования ИС. Системные спецификации.  Построение системы. Развитие системы. Приобретение. Внедрение.  Эксплуатация.</w:t>
      </w:r>
    </w:p>
    <w:p w:rsidR="00780B7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Литература</w:t>
      </w:r>
    </w:p>
    <w:p w:rsidR="00780B74" w:rsidRPr="00BC2CD4" w:rsidRDefault="00780B74" w:rsidP="00D71FAB">
      <w:pPr>
        <w:spacing w:before="100" w:beforeAutospacing="1" w:after="100" w:afterAutospacing="1"/>
        <w:ind w:left="360"/>
      </w:pPr>
      <w:r>
        <w:t>[1.</w:t>
      </w:r>
      <w:r w:rsidRPr="006161AA">
        <w:t>1], [1.3], [1.5], [1.</w:t>
      </w:r>
      <w:r w:rsidRPr="00BC2CD4">
        <w:t>6</w:t>
      </w:r>
      <w:r w:rsidRPr="006161AA">
        <w:t>], [</w:t>
      </w:r>
      <w:r>
        <w:t>2</w:t>
      </w:r>
      <w:r w:rsidRPr="00BC2CD4">
        <w:t>.1</w:t>
      </w:r>
      <w:r>
        <w:t>], [2.</w:t>
      </w:r>
      <w:r w:rsidRPr="006161AA">
        <w:t>2</w:t>
      </w:r>
      <w:r>
        <w:t>]</w:t>
      </w:r>
      <w:r w:rsidRPr="006161AA">
        <w:t xml:space="preserve">, </w:t>
      </w:r>
      <w:r w:rsidRPr="00BC2CD4">
        <w:t>[2.22], [2.36]</w:t>
      </w:r>
    </w:p>
    <w:p w:rsidR="00780B7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Контрольные вопросы</w:t>
      </w:r>
    </w:p>
    <w:p w:rsidR="00780B74" w:rsidRPr="00A85EBD" w:rsidRDefault="00780B74" w:rsidP="00D71FAB">
      <w:pPr>
        <w:shd w:val="clear" w:color="auto" w:fill="FFFFFF"/>
        <w:tabs>
          <w:tab w:val="left" w:pos="1046"/>
        </w:tabs>
        <w:spacing w:before="480" w:line="254" w:lineRule="exact"/>
        <w:ind w:left="1046" w:hanging="893"/>
      </w:pPr>
      <w:r w:rsidRPr="00A85EBD">
        <w:rPr>
          <w:color w:val="000000"/>
        </w:rPr>
        <w:t>1.</w:t>
      </w:r>
      <w:r w:rsidRPr="00A85EBD">
        <w:rPr>
          <w:color w:val="000000"/>
        </w:rPr>
        <w:tab/>
      </w:r>
      <w:r>
        <w:rPr>
          <w:color w:val="000000"/>
        </w:rPr>
        <w:t>Планыпотестированиюприложенийразвиты</w:t>
      </w:r>
      <w:r w:rsidRPr="00A85EBD">
        <w:rPr>
          <w:color w:val="000000"/>
        </w:rPr>
        <w:t xml:space="preserve">, </w:t>
      </w:r>
      <w:r>
        <w:rPr>
          <w:color w:val="000000"/>
        </w:rPr>
        <w:t>вкоторыхизперечисленных следующих</w:t>
      </w:r>
      <w:r>
        <w:rPr>
          <w:color w:val="000000"/>
          <w:spacing w:val="3"/>
        </w:rPr>
        <w:t xml:space="preserve"> фаз жизненного цикла развития систем </w:t>
      </w:r>
      <w:r w:rsidRPr="00A85EBD">
        <w:rPr>
          <w:color w:val="000000"/>
          <w:spacing w:val="-3"/>
        </w:rPr>
        <w:t>(</w:t>
      </w:r>
      <w:r w:rsidRPr="0055272D">
        <w:rPr>
          <w:color w:val="000000"/>
          <w:spacing w:val="-3"/>
          <w:lang w:val="en-US"/>
        </w:rPr>
        <w:t>SDLC</w:t>
      </w:r>
      <w:r>
        <w:rPr>
          <w:color w:val="000000"/>
          <w:spacing w:val="-3"/>
        </w:rPr>
        <w:t>) они присутствуют</w:t>
      </w:r>
      <w:r w:rsidRPr="00A85EBD">
        <w:rPr>
          <w:color w:val="000000"/>
          <w:spacing w:val="-3"/>
        </w:rPr>
        <w:t>?</w:t>
      </w:r>
    </w:p>
    <w:p w:rsidR="00780B74" w:rsidRPr="00A85EBD" w:rsidRDefault="00780B74" w:rsidP="00D71FAB">
      <w:pPr>
        <w:shd w:val="clear" w:color="auto" w:fill="FFFFFF"/>
        <w:tabs>
          <w:tab w:val="left" w:pos="1430"/>
        </w:tabs>
        <w:spacing w:before="250" w:line="250" w:lineRule="exact"/>
        <w:ind w:left="1051"/>
      </w:pPr>
      <w:r w:rsidRPr="0055272D">
        <w:rPr>
          <w:color w:val="000000"/>
          <w:spacing w:val="-22"/>
          <w:lang w:val="en-US"/>
        </w:rPr>
        <w:t>A</w:t>
      </w:r>
      <w:r w:rsidRPr="00A85EBD">
        <w:rPr>
          <w:color w:val="000000"/>
          <w:spacing w:val="-22"/>
        </w:rPr>
        <w:t>.</w:t>
      </w:r>
      <w:r w:rsidRPr="00A85EBD">
        <w:rPr>
          <w:color w:val="000000"/>
        </w:rPr>
        <w:tab/>
      </w:r>
      <w:r>
        <w:rPr>
          <w:color w:val="000000"/>
          <w:spacing w:val="-1"/>
        </w:rPr>
        <w:t>Создание</w:t>
      </w:r>
    </w:p>
    <w:p w:rsidR="00780B74" w:rsidRPr="00A85EB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51"/>
      </w:pPr>
      <w:r w:rsidRPr="0055272D">
        <w:rPr>
          <w:color w:val="000000"/>
          <w:spacing w:val="-26"/>
          <w:lang w:val="en-US"/>
        </w:rPr>
        <w:t>B</w:t>
      </w:r>
      <w:r w:rsidRPr="00A85EBD">
        <w:rPr>
          <w:color w:val="000000"/>
          <w:spacing w:val="-26"/>
        </w:rPr>
        <w:t>.</w:t>
      </w:r>
      <w:r w:rsidRPr="00A85EBD">
        <w:rPr>
          <w:color w:val="000000"/>
        </w:rPr>
        <w:tab/>
      </w:r>
      <w:r>
        <w:rPr>
          <w:color w:val="000000"/>
          <w:spacing w:val="-1"/>
        </w:rPr>
        <w:t>Проверка (тестирование)</w:t>
      </w:r>
    </w:p>
    <w:p w:rsidR="00780B74" w:rsidRPr="00A85EB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51"/>
      </w:pPr>
      <w:r w:rsidRPr="0055272D">
        <w:rPr>
          <w:color w:val="000000"/>
          <w:spacing w:val="-12"/>
          <w:lang w:val="en-US"/>
        </w:rPr>
        <w:t>C</w:t>
      </w:r>
      <w:r w:rsidRPr="00A85EBD">
        <w:rPr>
          <w:color w:val="000000"/>
          <w:spacing w:val="-12"/>
        </w:rPr>
        <w:t>.</w:t>
      </w:r>
      <w:r w:rsidRPr="00A85EBD">
        <w:rPr>
          <w:color w:val="000000"/>
        </w:rPr>
        <w:tab/>
      </w:r>
      <w:r>
        <w:rPr>
          <w:color w:val="000000"/>
          <w:spacing w:val="4"/>
        </w:rPr>
        <w:t>Требование</w:t>
      </w:r>
    </w:p>
    <w:p w:rsidR="00780B74" w:rsidRPr="00A85EBD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51"/>
      </w:pPr>
      <w:r w:rsidRPr="0055272D">
        <w:rPr>
          <w:color w:val="000000"/>
          <w:spacing w:val="-13"/>
          <w:lang w:val="en-US"/>
        </w:rPr>
        <w:t>D</w:t>
      </w:r>
      <w:r w:rsidRPr="00A85EBD">
        <w:rPr>
          <w:color w:val="000000"/>
          <w:spacing w:val="-13"/>
        </w:rPr>
        <w:t>.</w:t>
      </w:r>
      <w:r w:rsidRPr="00A85EBD">
        <w:rPr>
          <w:color w:val="000000"/>
        </w:rPr>
        <w:tab/>
      </w:r>
      <w:r>
        <w:rPr>
          <w:color w:val="000000"/>
          <w:spacing w:val="4"/>
        </w:rPr>
        <w:t>Развитие</w:t>
      </w:r>
    </w:p>
    <w:p w:rsidR="00780B74" w:rsidRPr="00A85EBD" w:rsidRDefault="00780B74" w:rsidP="00D71FAB">
      <w:pPr>
        <w:shd w:val="clear" w:color="auto" w:fill="FFFFFF"/>
        <w:tabs>
          <w:tab w:val="left" w:pos="1046"/>
        </w:tabs>
        <w:spacing w:before="250" w:line="254" w:lineRule="exact"/>
        <w:ind w:left="1046" w:hanging="893"/>
      </w:pPr>
      <w:r w:rsidRPr="00A85EBD">
        <w:rPr>
          <w:color w:val="000000"/>
          <w:spacing w:val="-12"/>
        </w:rPr>
        <w:t>2.</w:t>
      </w:r>
      <w:r w:rsidRPr="00A85EBD">
        <w:rPr>
          <w:color w:val="000000"/>
        </w:rPr>
        <w:tab/>
      </w:r>
      <w:r>
        <w:rPr>
          <w:color w:val="000000"/>
        </w:rPr>
        <w:t>Который из следующих тестов  подтверждает, что новая система может управлять своей целевой инфраструктурой</w:t>
      </w:r>
      <w:r w:rsidRPr="00A85EBD">
        <w:rPr>
          <w:color w:val="000000"/>
          <w:spacing w:val="6"/>
        </w:rPr>
        <w:t>?</w:t>
      </w:r>
    </w:p>
    <w:p w:rsidR="00780B74" w:rsidRPr="0067199A" w:rsidRDefault="00780B74" w:rsidP="00D71FAB">
      <w:pPr>
        <w:shd w:val="clear" w:color="auto" w:fill="FFFFFF"/>
        <w:tabs>
          <w:tab w:val="left" w:pos="1421"/>
        </w:tabs>
        <w:spacing w:before="250" w:line="250" w:lineRule="exact"/>
        <w:ind w:left="1042"/>
      </w:pPr>
      <w:r w:rsidRPr="0055272D">
        <w:rPr>
          <w:color w:val="000000"/>
          <w:spacing w:val="-24"/>
          <w:lang w:val="en-US"/>
        </w:rPr>
        <w:t>A</w:t>
      </w:r>
      <w:r w:rsidRPr="0067199A">
        <w:rPr>
          <w:color w:val="000000"/>
          <w:spacing w:val="-24"/>
        </w:rPr>
        <w:t>.</w:t>
      </w:r>
      <w:r w:rsidRPr="0067199A">
        <w:rPr>
          <w:color w:val="000000"/>
        </w:rPr>
        <w:tab/>
      </w:r>
      <w:r>
        <w:rPr>
          <w:color w:val="000000"/>
        </w:rPr>
        <w:t>Открытое тестирование</w:t>
      </w:r>
    </w:p>
    <w:p w:rsidR="00780B74" w:rsidRPr="0067199A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55272D">
        <w:rPr>
          <w:color w:val="000000"/>
          <w:spacing w:val="-25"/>
          <w:lang w:val="en-US"/>
        </w:rPr>
        <w:t>B</w:t>
      </w:r>
      <w:r w:rsidRPr="0067199A">
        <w:rPr>
          <w:color w:val="000000"/>
          <w:spacing w:val="-25"/>
        </w:rPr>
        <w:t>.</w:t>
      </w:r>
      <w:r w:rsidRPr="0067199A">
        <w:rPr>
          <w:color w:val="000000"/>
        </w:rPr>
        <w:tab/>
      </w:r>
      <w:r>
        <w:rPr>
          <w:color w:val="000000"/>
        </w:rPr>
        <w:t>Регрессионное тестирование</w:t>
      </w:r>
    </w:p>
    <w:p w:rsidR="00780B74" w:rsidRPr="0067199A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55272D">
        <w:rPr>
          <w:color w:val="000000"/>
          <w:spacing w:val="-13"/>
          <w:lang w:val="en-US"/>
        </w:rPr>
        <w:t>C</w:t>
      </w:r>
      <w:r w:rsidRPr="0067199A">
        <w:rPr>
          <w:color w:val="000000"/>
          <w:spacing w:val="-13"/>
        </w:rPr>
        <w:t>.</w:t>
      </w:r>
      <w:r w:rsidRPr="0067199A">
        <w:rPr>
          <w:color w:val="000000"/>
        </w:rPr>
        <w:tab/>
      </w:r>
      <w:r>
        <w:rPr>
          <w:color w:val="000000"/>
          <w:spacing w:val="3"/>
        </w:rPr>
        <w:t>Действительное тестирование</w:t>
      </w:r>
    </w:p>
    <w:p w:rsidR="00780B74" w:rsidRPr="0067199A" w:rsidRDefault="00780B74" w:rsidP="00D71FAB">
      <w:pPr>
        <w:shd w:val="clear" w:color="auto" w:fill="FFFFFF"/>
        <w:tabs>
          <w:tab w:val="left" w:pos="1421"/>
        </w:tabs>
        <w:spacing w:line="250" w:lineRule="exact"/>
        <w:ind w:left="1042"/>
      </w:pPr>
      <w:r w:rsidRPr="0055272D">
        <w:rPr>
          <w:color w:val="000000"/>
          <w:spacing w:val="-15"/>
          <w:lang w:val="en-US"/>
        </w:rPr>
        <w:t>D</w:t>
      </w:r>
      <w:r w:rsidRPr="0067199A">
        <w:rPr>
          <w:color w:val="000000"/>
          <w:spacing w:val="-15"/>
        </w:rPr>
        <w:t>.</w:t>
      </w:r>
      <w:r w:rsidRPr="0067199A">
        <w:rPr>
          <w:color w:val="000000"/>
        </w:rPr>
        <w:tab/>
      </w:r>
      <w:r>
        <w:rPr>
          <w:color w:val="000000"/>
          <w:spacing w:val="1"/>
        </w:rPr>
        <w:t>Тестирование черным ящиком</w:t>
      </w:r>
    </w:p>
    <w:p w:rsidR="00780B74" w:rsidRPr="00966EC9" w:rsidRDefault="00780B74" w:rsidP="00D71FAB">
      <w:pPr>
        <w:shd w:val="clear" w:color="auto" w:fill="FFFFFF"/>
        <w:tabs>
          <w:tab w:val="left" w:pos="1018"/>
        </w:tabs>
        <w:spacing w:before="485"/>
        <w:ind w:left="1080" w:hanging="998"/>
      </w:pPr>
      <w:r w:rsidRPr="00966EC9">
        <w:rPr>
          <w:color w:val="000000"/>
          <w:spacing w:val="-7"/>
        </w:rPr>
        <w:t>3.</w:t>
      </w:r>
      <w:r w:rsidRPr="00966EC9">
        <w:rPr>
          <w:color w:val="000000"/>
        </w:rPr>
        <w:tab/>
      </w:r>
      <w:r>
        <w:rPr>
          <w:color w:val="000000"/>
        </w:rPr>
        <w:t>Уверенностьвкачествепрограммногообеспечения</w:t>
      </w:r>
      <w:r w:rsidRPr="00966EC9">
        <w:rPr>
          <w:color w:val="000000"/>
          <w:spacing w:val="1"/>
        </w:rPr>
        <w:t>(</w:t>
      </w:r>
      <w:r w:rsidRPr="0055272D">
        <w:rPr>
          <w:color w:val="000000"/>
          <w:spacing w:val="1"/>
          <w:lang w:val="en-US"/>
        </w:rPr>
        <w:t>SQA</w:t>
      </w:r>
      <w:r w:rsidRPr="00966EC9">
        <w:rPr>
          <w:color w:val="000000"/>
          <w:spacing w:val="1"/>
        </w:rPr>
        <w:t>)</w:t>
      </w:r>
      <w:r>
        <w:rPr>
          <w:color w:val="000000"/>
          <w:spacing w:val="1"/>
        </w:rPr>
        <w:t xml:space="preserve"> – это процесс менеджмента, который дополняет</w:t>
      </w:r>
      <w:r w:rsidRPr="00966EC9">
        <w:rPr>
          <w:color w:val="000000"/>
          <w:spacing w:val="1"/>
        </w:rPr>
        <w:t>:</w:t>
      </w:r>
    </w:p>
    <w:p w:rsidR="00780B74" w:rsidRPr="005A09AC" w:rsidRDefault="00780B74" w:rsidP="00D71FAB">
      <w:pPr>
        <w:shd w:val="clear" w:color="auto" w:fill="FFFFFF"/>
        <w:tabs>
          <w:tab w:val="left" w:pos="1406"/>
        </w:tabs>
        <w:spacing w:before="245" w:line="250" w:lineRule="exact"/>
        <w:ind w:left="1027"/>
      </w:pPr>
      <w:r w:rsidRPr="0055272D">
        <w:rPr>
          <w:color w:val="000000"/>
          <w:spacing w:val="-22"/>
          <w:lang w:val="en-US"/>
        </w:rPr>
        <w:t>A</w:t>
      </w:r>
      <w:r w:rsidRPr="005A09AC">
        <w:rPr>
          <w:color w:val="000000"/>
          <w:spacing w:val="-22"/>
        </w:rPr>
        <w:t>.</w:t>
      </w:r>
      <w:r w:rsidRPr="005A09AC">
        <w:rPr>
          <w:color w:val="000000"/>
        </w:rPr>
        <w:tab/>
      </w:r>
      <w:r>
        <w:rPr>
          <w:color w:val="000000"/>
        </w:rPr>
        <w:t>правильностьвразработке стандартов</w:t>
      </w:r>
      <w:r w:rsidRPr="005A09AC">
        <w:rPr>
          <w:color w:val="000000"/>
          <w:spacing w:val="4"/>
        </w:rPr>
        <w:t>.</w:t>
      </w:r>
    </w:p>
    <w:p w:rsidR="00780B74" w:rsidRPr="005A09AC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55272D">
        <w:rPr>
          <w:color w:val="000000"/>
          <w:spacing w:val="-26"/>
          <w:lang w:val="en-US"/>
        </w:rPr>
        <w:t>B</w:t>
      </w:r>
      <w:r w:rsidRPr="005A09AC">
        <w:rPr>
          <w:color w:val="000000"/>
          <w:spacing w:val="-26"/>
        </w:rPr>
        <w:t>.</w:t>
      </w:r>
      <w:r w:rsidRPr="005A09AC">
        <w:rPr>
          <w:color w:val="000000"/>
        </w:rPr>
        <w:tab/>
      </w:r>
      <w:r>
        <w:rPr>
          <w:color w:val="000000"/>
        </w:rPr>
        <w:t>выполнение проверок (тестов) системы</w:t>
      </w:r>
      <w:r w:rsidRPr="005A09AC">
        <w:rPr>
          <w:color w:val="000000"/>
          <w:spacing w:val="2"/>
        </w:rPr>
        <w:t>.</w:t>
      </w:r>
    </w:p>
    <w:p w:rsidR="00780B74" w:rsidRPr="005A09AC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55272D">
        <w:rPr>
          <w:color w:val="000000"/>
          <w:spacing w:val="-12"/>
          <w:lang w:val="en-US"/>
        </w:rPr>
        <w:t>C</w:t>
      </w:r>
      <w:r w:rsidRPr="005A09AC">
        <w:rPr>
          <w:color w:val="000000"/>
          <w:spacing w:val="-12"/>
        </w:rPr>
        <w:t>.</w:t>
      </w:r>
      <w:r w:rsidRPr="005A09AC">
        <w:rPr>
          <w:color w:val="000000"/>
        </w:rPr>
        <w:tab/>
      </w:r>
      <w:r>
        <w:rPr>
          <w:color w:val="000000"/>
        </w:rPr>
        <w:t>идентификациясистемныхтребований</w:t>
      </w:r>
      <w:r w:rsidRPr="005A09AC">
        <w:rPr>
          <w:color w:val="000000"/>
          <w:spacing w:val="3"/>
        </w:rPr>
        <w:t>.</w:t>
      </w:r>
    </w:p>
    <w:p w:rsidR="00780B74" w:rsidRPr="005A09AC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55272D">
        <w:rPr>
          <w:color w:val="000000"/>
          <w:spacing w:val="-16"/>
          <w:lang w:val="en-US"/>
        </w:rPr>
        <w:t>D</w:t>
      </w:r>
      <w:r w:rsidRPr="005A09AC">
        <w:rPr>
          <w:color w:val="000000"/>
          <w:spacing w:val="-16"/>
        </w:rPr>
        <w:t>.</w:t>
      </w:r>
      <w:r w:rsidRPr="005A09AC">
        <w:rPr>
          <w:color w:val="000000"/>
        </w:rPr>
        <w:tab/>
      </w:r>
      <w:r>
        <w:rPr>
          <w:color w:val="000000"/>
        </w:rPr>
        <w:t>спецификация детализированной разработки</w:t>
      </w:r>
      <w:r w:rsidRPr="005A09AC">
        <w:rPr>
          <w:color w:val="000000"/>
          <w:spacing w:val="2"/>
        </w:rPr>
        <w:t>.</w:t>
      </w:r>
    </w:p>
    <w:p w:rsidR="00780B74" w:rsidRPr="009C10A2" w:rsidRDefault="00780B74" w:rsidP="00D71FAB">
      <w:pPr>
        <w:shd w:val="clear" w:color="auto" w:fill="FFFFFF"/>
        <w:tabs>
          <w:tab w:val="left" w:pos="1018"/>
        </w:tabs>
        <w:spacing w:before="230"/>
        <w:ind w:left="82"/>
      </w:pPr>
      <w:r w:rsidRPr="009C10A2">
        <w:rPr>
          <w:color w:val="000000"/>
          <w:spacing w:val="-11"/>
        </w:rPr>
        <w:t>4.</w:t>
      </w:r>
      <w:r w:rsidRPr="009C10A2">
        <w:rPr>
          <w:color w:val="000000"/>
        </w:rPr>
        <w:tab/>
      </w:r>
      <w:r>
        <w:rPr>
          <w:color w:val="000000"/>
        </w:rPr>
        <w:t>Первоначальная цель, предпринимая параллельный запуск новой системы, - это</w:t>
      </w:r>
      <w:r w:rsidRPr="009C10A2">
        <w:rPr>
          <w:color w:val="000000"/>
          <w:spacing w:val="2"/>
        </w:rPr>
        <w:t>:</w:t>
      </w:r>
    </w:p>
    <w:p w:rsidR="00780B74" w:rsidRPr="00FD1EF4" w:rsidRDefault="00780B74" w:rsidP="00D71FAB">
      <w:pPr>
        <w:shd w:val="clear" w:color="auto" w:fill="FFFFFF"/>
        <w:tabs>
          <w:tab w:val="left" w:pos="1392"/>
        </w:tabs>
        <w:spacing w:before="245" w:line="250" w:lineRule="exact"/>
        <w:ind w:left="1013"/>
      </w:pPr>
      <w:r w:rsidRPr="0055272D">
        <w:rPr>
          <w:color w:val="000000"/>
          <w:spacing w:val="-23"/>
          <w:lang w:val="en-US"/>
        </w:rPr>
        <w:t>A</w:t>
      </w:r>
      <w:r w:rsidRPr="00FD1EF4">
        <w:rPr>
          <w:color w:val="000000"/>
          <w:spacing w:val="-23"/>
        </w:rPr>
        <w:t>.</w:t>
      </w:r>
      <w:r w:rsidRPr="00FD1EF4">
        <w:rPr>
          <w:color w:val="000000"/>
        </w:rPr>
        <w:tab/>
      </w:r>
      <w:r>
        <w:rPr>
          <w:color w:val="000000"/>
        </w:rPr>
        <w:t>доказать, что система обеспечивает необходимую бизнес-функциональность</w:t>
      </w:r>
      <w:r w:rsidRPr="00FD1EF4">
        <w:rPr>
          <w:color w:val="000000"/>
          <w:spacing w:val="3"/>
        </w:rPr>
        <w:t>.</w:t>
      </w:r>
    </w:p>
    <w:p w:rsidR="00780B74" w:rsidRPr="00695050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13"/>
      </w:pPr>
      <w:r w:rsidRPr="0055272D">
        <w:rPr>
          <w:color w:val="000000"/>
          <w:spacing w:val="-24"/>
          <w:lang w:val="en-US"/>
        </w:rPr>
        <w:t>B</w:t>
      </w:r>
      <w:r w:rsidRPr="00695050">
        <w:rPr>
          <w:color w:val="000000"/>
          <w:spacing w:val="-24"/>
        </w:rPr>
        <w:t>.</w:t>
      </w:r>
      <w:r w:rsidRPr="00695050">
        <w:rPr>
          <w:color w:val="000000"/>
        </w:rPr>
        <w:tab/>
      </w:r>
      <w:r>
        <w:rPr>
          <w:color w:val="000000"/>
        </w:rPr>
        <w:t>утвердить операцию новой системы в противовес предшествующей</w:t>
      </w:r>
      <w:r w:rsidRPr="00695050">
        <w:rPr>
          <w:color w:val="000000"/>
          <w:spacing w:val="3"/>
        </w:rPr>
        <w:t>.</w:t>
      </w:r>
    </w:p>
    <w:p w:rsidR="00780B74" w:rsidRPr="00E423B8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13"/>
      </w:pPr>
      <w:r w:rsidRPr="0055272D">
        <w:rPr>
          <w:color w:val="000000"/>
          <w:spacing w:val="-14"/>
          <w:lang w:val="en-US"/>
        </w:rPr>
        <w:t>C</w:t>
      </w:r>
      <w:r w:rsidRPr="00E423B8">
        <w:rPr>
          <w:color w:val="000000"/>
          <w:spacing w:val="-14"/>
        </w:rPr>
        <w:t>.</w:t>
      </w:r>
      <w:r w:rsidRPr="00E423B8">
        <w:rPr>
          <w:color w:val="000000"/>
        </w:rPr>
        <w:tab/>
      </w:r>
      <w:r>
        <w:rPr>
          <w:color w:val="000000"/>
        </w:rPr>
        <w:t>устранитьлюбыеошибкивпрограммеифайловом интерфейсе</w:t>
      </w:r>
      <w:r w:rsidRPr="00E423B8">
        <w:rPr>
          <w:color w:val="000000"/>
          <w:spacing w:val="3"/>
        </w:rPr>
        <w:t>.</w:t>
      </w:r>
    </w:p>
    <w:p w:rsidR="00780B74" w:rsidRPr="00E423B8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13"/>
      </w:pPr>
      <w:r w:rsidRPr="0055272D">
        <w:rPr>
          <w:color w:val="000000"/>
          <w:spacing w:val="-15"/>
          <w:lang w:val="en-US"/>
        </w:rPr>
        <w:t>D</w:t>
      </w:r>
      <w:r w:rsidRPr="00E423B8">
        <w:rPr>
          <w:color w:val="000000"/>
          <w:spacing w:val="-15"/>
        </w:rPr>
        <w:t>.</w:t>
      </w:r>
      <w:r w:rsidRPr="00E423B8">
        <w:rPr>
          <w:color w:val="000000"/>
        </w:rPr>
        <w:tab/>
      </w:r>
      <w:r>
        <w:rPr>
          <w:color w:val="000000"/>
        </w:rPr>
        <w:t>доказать, что система может обрабатывать загружаемую информацию</w:t>
      </w:r>
      <w:r w:rsidRPr="00E423B8">
        <w:rPr>
          <w:color w:val="000000"/>
          <w:spacing w:val="4"/>
        </w:rPr>
        <w:t>.</w:t>
      </w:r>
    </w:p>
    <w:p w:rsidR="00780B74" w:rsidRDefault="00780B74" w:rsidP="00D71FAB">
      <w:pPr>
        <w:shd w:val="clear" w:color="auto" w:fill="FFFFFF"/>
        <w:tabs>
          <w:tab w:val="left" w:pos="989"/>
        </w:tabs>
        <w:spacing w:before="254" w:line="250" w:lineRule="exact"/>
        <w:ind w:left="989" w:hanging="922"/>
        <w:rPr>
          <w:color w:val="000000"/>
          <w:spacing w:val="3"/>
        </w:rPr>
      </w:pPr>
      <w:r w:rsidRPr="000D4261">
        <w:rPr>
          <w:color w:val="000000"/>
          <w:spacing w:val="-12"/>
        </w:rPr>
        <w:t>5.</w:t>
      </w:r>
      <w:r w:rsidRPr="000D4261">
        <w:rPr>
          <w:color w:val="000000"/>
        </w:rPr>
        <w:tab/>
      </w:r>
      <w:r>
        <w:rPr>
          <w:color w:val="000000"/>
        </w:rPr>
        <w:t xml:space="preserve">Процедуры контроля изменениями чтобы </w:t>
      </w:r>
      <w:r>
        <w:rPr>
          <w:color w:val="000000"/>
          <w:spacing w:val="3"/>
        </w:rPr>
        <w:t>вовремя</w:t>
      </w:r>
      <w:r>
        <w:rPr>
          <w:color w:val="000000"/>
        </w:rPr>
        <w:t xml:space="preserve"> предотвратить масштаб распространения </w:t>
      </w:r>
      <w:r>
        <w:rPr>
          <w:color w:val="000000"/>
          <w:spacing w:val="3"/>
        </w:rPr>
        <w:t xml:space="preserve">развития приложений следовало бы определить в течение: </w:t>
      </w:r>
    </w:p>
    <w:p w:rsidR="00780B74" w:rsidRPr="00BC2CD4" w:rsidRDefault="00780B74" w:rsidP="00D71FAB">
      <w:pPr>
        <w:shd w:val="clear" w:color="auto" w:fill="FFFFFF"/>
        <w:tabs>
          <w:tab w:val="left" w:pos="1382"/>
        </w:tabs>
        <w:spacing w:before="240" w:line="254" w:lineRule="exact"/>
        <w:ind w:left="1003"/>
      </w:pPr>
      <w:r w:rsidRPr="0055272D">
        <w:rPr>
          <w:color w:val="000000"/>
          <w:spacing w:val="-22"/>
          <w:lang w:val="en-US"/>
        </w:rPr>
        <w:t>A</w:t>
      </w:r>
      <w:r w:rsidRPr="00BC2CD4">
        <w:rPr>
          <w:color w:val="000000"/>
          <w:spacing w:val="-22"/>
        </w:rPr>
        <w:t>.</w:t>
      </w:r>
      <w:r w:rsidRPr="00BC2CD4">
        <w:rPr>
          <w:color w:val="000000"/>
        </w:rPr>
        <w:tab/>
      </w:r>
      <w:r>
        <w:rPr>
          <w:color w:val="000000"/>
        </w:rPr>
        <w:t>архитектуру</w:t>
      </w:r>
      <w:r w:rsidRPr="00BC2CD4">
        <w:rPr>
          <w:color w:val="000000"/>
          <w:spacing w:val="-1"/>
        </w:rPr>
        <w:t>.</w:t>
      </w:r>
    </w:p>
    <w:p w:rsidR="00780B74" w:rsidRPr="00BC2CD4" w:rsidRDefault="00780B74" w:rsidP="00D71FAB">
      <w:pPr>
        <w:shd w:val="clear" w:color="auto" w:fill="FFFFFF"/>
        <w:tabs>
          <w:tab w:val="left" w:pos="1382"/>
        </w:tabs>
        <w:spacing w:line="254" w:lineRule="exact"/>
        <w:ind w:left="1003"/>
      </w:pPr>
      <w:r w:rsidRPr="0055272D">
        <w:rPr>
          <w:color w:val="000000"/>
          <w:spacing w:val="-24"/>
          <w:lang w:val="en-US"/>
        </w:rPr>
        <w:t>B</w:t>
      </w:r>
      <w:r w:rsidRPr="00BC2CD4">
        <w:rPr>
          <w:color w:val="000000"/>
          <w:spacing w:val="-24"/>
        </w:rPr>
        <w:t>.</w:t>
      </w:r>
      <w:r w:rsidRPr="00BC2CD4">
        <w:rPr>
          <w:color w:val="000000"/>
        </w:rPr>
        <w:tab/>
      </w:r>
      <w:r>
        <w:rPr>
          <w:color w:val="000000"/>
          <w:spacing w:val="-3"/>
        </w:rPr>
        <w:t>выполнимость</w:t>
      </w:r>
      <w:r w:rsidRPr="00BC2CD4">
        <w:rPr>
          <w:color w:val="000000"/>
          <w:spacing w:val="-3"/>
        </w:rPr>
        <w:t xml:space="preserve"> (</w:t>
      </w:r>
      <w:r>
        <w:rPr>
          <w:color w:val="000000"/>
          <w:spacing w:val="-3"/>
        </w:rPr>
        <w:t>осуществимость</w:t>
      </w:r>
      <w:r w:rsidRPr="00BC2CD4">
        <w:rPr>
          <w:color w:val="000000"/>
          <w:spacing w:val="-3"/>
        </w:rPr>
        <w:t>).</w:t>
      </w:r>
    </w:p>
    <w:p w:rsidR="00780B74" w:rsidRPr="00C23056" w:rsidRDefault="00780B74" w:rsidP="00D71FAB">
      <w:pPr>
        <w:shd w:val="clear" w:color="auto" w:fill="FFFFFF"/>
        <w:tabs>
          <w:tab w:val="left" w:pos="1382"/>
        </w:tabs>
        <w:spacing w:line="254" w:lineRule="exact"/>
        <w:ind w:left="1003"/>
      </w:pPr>
      <w:r w:rsidRPr="0055272D">
        <w:rPr>
          <w:color w:val="000000"/>
          <w:spacing w:val="-14"/>
          <w:lang w:val="en-US"/>
        </w:rPr>
        <w:t>C</w:t>
      </w:r>
      <w:r w:rsidRPr="00C23056">
        <w:rPr>
          <w:color w:val="000000"/>
          <w:spacing w:val="-14"/>
        </w:rPr>
        <w:t>.</w:t>
      </w:r>
      <w:r w:rsidRPr="00C23056">
        <w:rPr>
          <w:color w:val="000000"/>
        </w:rPr>
        <w:tab/>
      </w:r>
      <w:r>
        <w:rPr>
          <w:color w:val="000000"/>
          <w:spacing w:val="6"/>
        </w:rPr>
        <w:t>обеспечение выполнимости</w:t>
      </w:r>
      <w:r w:rsidRPr="00C23056">
        <w:rPr>
          <w:color w:val="000000"/>
          <w:spacing w:val="6"/>
        </w:rPr>
        <w:t>.</w:t>
      </w:r>
    </w:p>
    <w:p w:rsidR="00780B74" w:rsidRPr="00C23056" w:rsidRDefault="00780B74" w:rsidP="00D71FAB">
      <w:pPr>
        <w:shd w:val="clear" w:color="auto" w:fill="FFFFFF"/>
        <w:tabs>
          <w:tab w:val="left" w:pos="1382"/>
        </w:tabs>
        <w:spacing w:line="254" w:lineRule="exact"/>
        <w:ind w:left="1003"/>
      </w:pPr>
      <w:r w:rsidRPr="0055272D">
        <w:rPr>
          <w:color w:val="000000"/>
          <w:spacing w:val="-15"/>
          <w:lang w:val="en-US"/>
        </w:rPr>
        <w:t>D</w:t>
      </w:r>
      <w:r w:rsidRPr="00C23056">
        <w:rPr>
          <w:color w:val="000000"/>
          <w:spacing w:val="-15"/>
        </w:rPr>
        <w:t>.</w:t>
      </w:r>
      <w:r w:rsidRPr="00C23056">
        <w:rPr>
          <w:color w:val="000000"/>
        </w:rPr>
        <w:tab/>
      </w:r>
      <w:r>
        <w:rPr>
          <w:color w:val="000000"/>
        </w:rPr>
        <w:t>определение требований</w:t>
      </w:r>
      <w:r w:rsidRPr="00C23056">
        <w:rPr>
          <w:color w:val="000000"/>
          <w:spacing w:val="4"/>
        </w:rPr>
        <w:t>.</w:t>
      </w:r>
    </w:p>
    <w:p w:rsidR="00780B74" w:rsidRDefault="00780B74" w:rsidP="00D71FAB">
      <w:pPr>
        <w:shd w:val="clear" w:color="auto" w:fill="FFFFFF"/>
        <w:tabs>
          <w:tab w:val="left" w:pos="989"/>
        </w:tabs>
        <w:spacing w:before="259" w:line="245" w:lineRule="exact"/>
        <w:ind w:left="989" w:hanging="922"/>
        <w:rPr>
          <w:color w:val="000000"/>
        </w:rPr>
      </w:pPr>
      <w:r w:rsidRPr="00C23056">
        <w:rPr>
          <w:color w:val="000000"/>
          <w:spacing w:val="-11"/>
        </w:rPr>
        <w:t>6.</w:t>
      </w:r>
      <w:r w:rsidRPr="00C23056">
        <w:rPr>
          <w:color w:val="000000"/>
        </w:rPr>
        <w:tab/>
      </w:r>
      <w:r>
        <w:rPr>
          <w:color w:val="000000"/>
        </w:rPr>
        <w:t>Котороеизследующихпредложениймоглобылучше подтвердить, что система развития проектов отвечает бизнес-требованиям?</w:t>
      </w:r>
    </w:p>
    <w:p w:rsidR="00780B74" w:rsidRPr="00493454" w:rsidRDefault="00780B74" w:rsidP="00D71FAB">
      <w:pPr>
        <w:shd w:val="clear" w:color="auto" w:fill="FFFFFF"/>
        <w:tabs>
          <w:tab w:val="left" w:pos="989"/>
        </w:tabs>
        <w:spacing w:before="259" w:line="245" w:lineRule="exact"/>
        <w:ind w:left="989" w:hanging="89"/>
      </w:pPr>
      <w:r w:rsidRPr="0055272D">
        <w:rPr>
          <w:color w:val="000000"/>
          <w:spacing w:val="-19"/>
          <w:lang w:val="en-US"/>
        </w:rPr>
        <w:t>A</w:t>
      </w:r>
      <w:r w:rsidRPr="00493454">
        <w:rPr>
          <w:color w:val="000000"/>
          <w:spacing w:val="-19"/>
        </w:rPr>
        <w:t>.</w:t>
      </w:r>
      <w:r w:rsidRPr="00493454">
        <w:rPr>
          <w:color w:val="000000"/>
        </w:rPr>
        <w:tab/>
      </w:r>
      <w:r>
        <w:rPr>
          <w:color w:val="000000"/>
        </w:rPr>
        <w:t>Обеспечение замены журналов регистрации программ</w:t>
      </w:r>
    </w:p>
    <w:p w:rsidR="00780B74" w:rsidRDefault="00780B74" w:rsidP="00D71FAB">
      <w:pPr>
        <w:shd w:val="clear" w:color="auto" w:fill="FFFFFF"/>
        <w:tabs>
          <w:tab w:val="left" w:pos="1368"/>
        </w:tabs>
        <w:spacing w:line="254" w:lineRule="exact"/>
        <w:ind w:left="984"/>
        <w:rPr>
          <w:color w:val="000000"/>
        </w:rPr>
      </w:pPr>
      <w:r w:rsidRPr="0055272D">
        <w:rPr>
          <w:color w:val="000000"/>
          <w:spacing w:val="-24"/>
          <w:lang w:val="en-US"/>
        </w:rPr>
        <w:t>B</w:t>
      </w:r>
      <w:r w:rsidRPr="00493454">
        <w:rPr>
          <w:color w:val="000000"/>
          <w:spacing w:val="-24"/>
        </w:rPr>
        <w:t>.</w:t>
      </w:r>
      <w:r w:rsidRPr="00493454">
        <w:rPr>
          <w:color w:val="000000"/>
        </w:rPr>
        <w:tab/>
      </w:r>
      <w:r>
        <w:rPr>
          <w:color w:val="000000"/>
        </w:rPr>
        <w:t>Разработкапланапроекта, определяющего развитие ИС</w:t>
      </w:r>
    </w:p>
    <w:p w:rsidR="00780B74" w:rsidRDefault="00780B74" w:rsidP="00D71FAB">
      <w:pPr>
        <w:shd w:val="clear" w:color="auto" w:fill="FFFFFF"/>
        <w:tabs>
          <w:tab w:val="left" w:pos="1368"/>
        </w:tabs>
        <w:spacing w:line="254" w:lineRule="exact"/>
        <w:ind w:left="984"/>
        <w:rPr>
          <w:color w:val="000000"/>
        </w:rPr>
      </w:pPr>
      <w:r>
        <w:rPr>
          <w:color w:val="000000"/>
        </w:rPr>
        <w:t>С</w:t>
      </w:r>
      <w:r w:rsidRPr="00732232">
        <w:rPr>
          <w:color w:val="000000"/>
          <w:spacing w:val="-14"/>
        </w:rPr>
        <w:t>.</w:t>
      </w:r>
      <w:r w:rsidRPr="00732232">
        <w:rPr>
          <w:color w:val="000000"/>
        </w:rPr>
        <w:tab/>
      </w:r>
      <w:r>
        <w:rPr>
          <w:color w:val="000000"/>
        </w:rPr>
        <w:t>Удаление изменений приложений в определенное время года</w:t>
      </w:r>
    </w:p>
    <w:p w:rsidR="00780B74" w:rsidRDefault="00780B74" w:rsidP="00D71FAB">
      <w:pPr>
        <w:shd w:val="clear" w:color="auto" w:fill="FFFFFF"/>
        <w:tabs>
          <w:tab w:val="left" w:pos="1368"/>
        </w:tabs>
        <w:spacing w:after="2006" w:line="254" w:lineRule="exact"/>
        <w:ind w:left="984"/>
        <w:rPr>
          <w:color w:val="000000"/>
        </w:rPr>
      </w:pPr>
      <w:r w:rsidRPr="0055272D">
        <w:rPr>
          <w:color w:val="000000"/>
          <w:spacing w:val="-13"/>
          <w:lang w:val="en-US"/>
        </w:rPr>
        <w:t>D</w:t>
      </w:r>
      <w:r w:rsidRPr="00732232">
        <w:rPr>
          <w:color w:val="000000"/>
          <w:spacing w:val="-13"/>
        </w:rPr>
        <w:t>.</w:t>
      </w:r>
      <w:r w:rsidRPr="00732232">
        <w:rPr>
          <w:color w:val="000000"/>
        </w:rPr>
        <w:tab/>
      </w:r>
      <w:r>
        <w:rPr>
          <w:color w:val="000000"/>
        </w:rPr>
        <w:t>Вовлечение пользователя в системную спецификацию и принятие</w:t>
      </w:r>
    </w:p>
    <w:p w:rsidR="00780B74" w:rsidRPr="00F762D5" w:rsidRDefault="00780B74" w:rsidP="00D71FAB">
      <w:pPr>
        <w:shd w:val="clear" w:color="auto" w:fill="FFFFFF"/>
        <w:spacing w:line="254" w:lineRule="exact"/>
        <w:ind w:left="720" w:hanging="720"/>
      </w:pPr>
      <w:r w:rsidRPr="00BC2CD4">
        <w:br w:type="column"/>
        <w:t xml:space="preserve">7.         </w:t>
      </w:r>
      <w:r>
        <w:t>Котораяизследующихизмеряетсяразмероминформационныхсистем</w:t>
      </w:r>
      <w:r w:rsidRPr="00F762D5">
        <w:t xml:space="preserve">, </w:t>
      </w:r>
      <w:r>
        <w:t>основанныхнаколичествеисложностиввода</w:t>
      </w:r>
      <w:r w:rsidRPr="00F762D5">
        <w:t xml:space="preserve">, </w:t>
      </w:r>
      <w:r>
        <w:t>выводасистемыифайлов</w:t>
      </w:r>
      <w:r w:rsidRPr="00F762D5">
        <w:rPr>
          <w:color w:val="000000"/>
          <w:spacing w:val="4"/>
        </w:rPr>
        <w:t>?</w:t>
      </w:r>
    </w:p>
    <w:p w:rsidR="00780B74" w:rsidRPr="00AD7D08" w:rsidRDefault="00780B74" w:rsidP="00D71FAB">
      <w:pPr>
        <w:shd w:val="clear" w:color="auto" w:fill="FFFFFF"/>
        <w:tabs>
          <w:tab w:val="left" w:pos="432"/>
        </w:tabs>
        <w:spacing w:before="245" w:line="254" w:lineRule="exact"/>
        <w:ind w:left="43" w:firstLine="317"/>
      </w:pPr>
      <w:r w:rsidRPr="0055272D">
        <w:rPr>
          <w:color w:val="000000"/>
          <w:spacing w:val="-22"/>
          <w:lang w:val="en-US"/>
        </w:rPr>
        <w:t>A</w:t>
      </w:r>
      <w:r w:rsidRPr="00AD7D08">
        <w:rPr>
          <w:color w:val="000000"/>
          <w:spacing w:val="-22"/>
        </w:rPr>
        <w:t>.</w:t>
      </w:r>
      <w:r w:rsidRPr="00AD7D08">
        <w:rPr>
          <w:color w:val="000000"/>
        </w:rPr>
        <w:tab/>
      </w:r>
      <w:r>
        <w:rPr>
          <w:color w:val="000000"/>
        </w:rPr>
        <w:t>Функциональная точка</w:t>
      </w:r>
      <w:r w:rsidRPr="00AD7D08">
        <w:rPr>
          <w:color w:val="000000"/>
          <w:spacing w:val="2"/>
        </w:rPr>
        <w:t xml:space="preserve"> (</w:t>
      </w:r>
      <w:r w:rsidRPr="0055272D">
        <w:rPr>
          <w:color w:val="000000"/>
          <w:spacing w:val="2"/>
          <w:lang w:val="en-US"/>
        </w:rPr>
        <w:t>FP</w:t>
      </w:r>
      <w:r w:rsidRPr="00AD7D08">
        <w:rPr>
          <w:color w:val="000000"/>
          <w:spacing w:val="2"/>
        </w:rPr>
        <w:t>)</w:t>
      </w:r>
    </w:p>
    <w:p w:rsidR="00780B74" w:rsidRPr="00AD7D08" w:rsidRDefault="00780B74" w:rsidP="00D71FAB">
      <w:pPr>
        <w:shd w:val="clear" w:color="auto" w:fill="FFFFFF"/>
        <w:tabs>
          <w:tab w:val="left" w:pos="432"/>
        </w:tabs>
        <w:spacing w:line="254" w:lineRule="exact"/>
        <w:ind w:left="43" w:firstLine="317"/>
      </w:pPr>
      <w:r w:rsidRPr="0055272D">
        <w:rPr>
          <w:color w:val="000000"/>
          <w:spacing w:val="-24"/>
          <w:lang w:val="en-US"/>
        </w:rPr>
        <w:t>B</w:t>
      </w:r>
      <w:r w:rsidRPr="00AD7D08">
        <w:rPr>
          <w:color w:val="000000"/>
          <w:spacing w:val="-24"/>
        </w:rPr>
        <w:t>.</w:t>
      </w:r>
      <w:r w:rsidRPr="00AD7D08">
        <w:rPr>
          <w:color w:val="000000"/>
        </w:rPr>
        <w:tab/>
      </w:r>
      <w:r>
        <w:rPr>
          <w:color w:val="000000"/>
        </w:rPr>
        <w:t>Оценка обзора технических программ</w:t>
      </w:r>
      <w:r w:rsidRPr="00AD7D08">
        <w:rPr>
          <w:color w:val="000000"/>
          <w:spacing w:val="1"/>
        </w:rPr>
        <w:t xml:space="preserve"> (</w:t>
      </w:r>
      <w:r w:rsidRPr="0055272D">
        <w:rPr>
          <w:color w:val="000000"/>
          <w:spacing w:val="1"/>
          <w:lang w:val="en-US"/>
        </w:rPr>
        <w:t>PERT</w:t>
      </w:r>
      <w:r w:rsidRPr="00AD7D08">
        <w:rPr>
          <w:color w:val="000000"/>
          <w:spacing w:val="1"/>
        </w:rPr>
        <w:t>)</w:t>
      </w:r>
    </w:p>
    <w:p w:rsidR="00780B74" w:rsidRPr="00AD7D08" w:rsidRDefault="00780B74" w:rsidP="00D71FAB">
      <w:pPr>
        <w:shd w:val="clear" w:color="auto" w:fill="FFFFFF"/>
        <w:tabs>
          <w:tab w:val="left" w:pos="432"/>
        </w:tabs>
        <w:spacing w:line="254" w:lineRule="exact"/>
        <w:ind w:left="43" w:firstLine="317"/>
      </w:pPr>
      <w:r w:rsidRPr="0055272D">
        <w:rPr>
          <w:color w:val="000000"/>
          <w:spacing w:val="-12"/>
          <w:lang w:val="en-US"/>
        </w:rPr>
        <w:t>C</w:t>
      </w:r>
      <w:r w:rsidRPr="00AD7D08">
        <w:rPr>
          <w:color w:val="000000"/>
          <w:spacing w:val="-12"/>
        </w:rPr>
        <w:t>.</w:t>
      </w:r>
      <w:r w:rsidRPr="00AD7D08">
        <w:rPr>
          <w:color w:val="000000"/>
        </w:rPr>
        <w:tab/>
      </w:r>
      <w:r>
        <w:rPr>
          <w:color w:val="000000"/>
        </w:rPr>
        <w:t>Быстрое построение приложений</w:t>
      </w:r>
      <w:r w:rsidRPr="00AD7D08">
        <w:rPr>
          <w:color w:val="000000"/>
          <w:spacing w:val="-1"/>
        </w:rPr>
        <w:t xml:space="preserve"> (</w:t>
      </w:r>
      <w:r w:rsidRPr="0055272D">
        <w:rPr>
          <w:color w:val="000000"/>
          <w:spacing w:val="-1"/>
          <w:lang w:val="en-US"/>
        </w:rPr>
        <w:t>RAD</w:t>
      </w:r>
      <w:r w:rsidRPr="00AD7D08">
        <w:rPr>
          <w:color w:val="000000"/>
          <w:spacing w:val="-1"/>
        </w:rPr>
        <w:t>)</w:t>
      </w:r>
    </w:p>
    <w:p w:rsidR="00780B74" w:rsidRPr="00AD7D08" w:rsidRDefault="00780B74" w:rsidP="00D71FAB">
      <w:pPr>
        <w:shd w:val="clear" w:color="auto" w:fill="FFFFFF"/>
        <w:tabs>
          <w:tab w:val="left" w:pos="432"/>
        </w:tabs>
        <w:spacing w:line="254" w:lineRule="exact"/>
        <w:ind w:left="43" w:firstLine="317"/>
      </w:pPr>
      <w:r w:rsidRPr="0055272D">
        <w:rPr>
          <w:color w:val="000000"/>
          <w:spacing w:val="-15"/>
          <w:lang w:val="en-US"/>
        </w:rPr>
        <w:t>D</w:t>
      </w:r>
      <w:r w:rsidRPr="00AD7D08">
        <w:rPr>
          <w:color w:val="000000"/>
          <w:spacing w:val="-15"/>
        </w:rPr>
        <w:t>.</w:t>
      </w:r>
      <w:r w:rsidRPr="00AD7D08">
        <w:rPr>
          <w:color w:val="000000"/>
        </w:rPr>
        <w:tab/>
      </w:r>
      <w:r>
        <w:rPr>
          <w:color w:val="000000"/>
        </w:rPr>
        <w:t>Метод критического пути (</w:t>
      </w:r>
      <w:r w:rsidRPr="0055272D">
        <w:rPr>
          <w:color w:val="000000"/>
          <w:spacing w:val="3"/>
          <w:lang w:val="en-US"/>
        </w:rPr>
        <w:t>CPM</w:t>
      </w:r>
      <w:r w:rsidRPr="00AD7D08">
        <w:rPr>
          <w:color w:val="000000"/>
          <w:spacing w:val="3"/>
        </w:rPr>
        <w:t>)</w:t>
      </w:r>
    </w:p>
    <w:p w:rsidR="00780B74" w:rsidRDefault="00780B74" w:rsidP="00D71FAB">
      <w:pPr>
        <w:shd w:val="clear" w:color="auto" w:fill="FFFFFF"/>
        <w:spacing w:before="235"/>
        <w:ind w:left="720" w:hanging="686"/>
        <w:rPr>
          <w:color w:val="000000"/>
          <w:spacing w:val="4"/>
        </w:rPr>
      </w:pPr>
      <w:r w:rsidRPr="00BC2CD4">
        <w:rPr>
          <w:color w:val="000000"/>
          <w:spacing w:val="4"/>
        </w:rPr>
        <w:t xml:space="preserve">8.       </w:t>
      </w:r>
      <w:r>
        <w:rPr>
          <w:color w:val="000000"/>
          <w:spacing w:val="4"/>
        </w:rPr>
        <w:t>Когдаопределяется фазатребованийаудитапрограммного обеспечения, аудитор ИС должен:</w:t>
      </w:r>
    </w:p>
    <w:p w:rsidR="00780B74" w:rsidRPr="00B93703" w:rsidRDefault="00780B74" w:rsidP="00D71FAB">
      <w:pPr>
        <w:shd w:val="clear" w:color="auto" w:fill="FFFFFF"/>
        <w:tabs>
          <w:tab w:val="left" w:pos="413"/>
        </w:tabs>
        <w:spacing w:before="250" w:line="250" w:lineRule="exact"/>
        <w:ind w:left="29" w:firstLine="331"/>
      </w:pPr>
      <w:r w:rsidRPr="0055272D">
        <w:rPr>
          <w:color w:val="000000"/>
          <w:spacing w:val="-22"/>
          <w:lang w:val="en-US"/>
        </w:rPr>
        <w:t>A</w:t>
      </w:r>
      <w:r w:rsidRPr="00B93703">
        <w:rPr>
          <w:color w:val="000000"/>
          <w:spacing w:val="-22"/>
        </w:rPr>
        <w:t>.</w:t>
      </w:r>
      <w:r w:rsidRPr="00B93703">
        <w:rPr>
          <w:color w:val="000000"/>
        </w:rPr>
        <w:tab/>
      </w:r>
      <w:r>
        <w:rPr>
          <w:color w:val="000000"/>
        </w:rPr>
        <w:t>оценить выполнимость проекта вовремя.</w:t>
      </w:r>
    </w:p>
    <w:p w:rsidR="00780B74" w:rsidRPr="00B93703" w:rsidRDefault="00780B74" w:rsidP="00D71FAB">
      <w:pPr>
        <w:shd w:val="clear" w:color="auto" w:fill="FFFFFF"/>
        <w:tabs>
          <w:tab w:val="left" w:pos="413"/>
        </w:tabs>
        <w:spacing w:line="250" w:lineRule="exact"/>
        <w:ind w:left="29" w:firstLine="331"/>
      </w:pPr>
      <w:r w:rsidRPr="0055272D">
        <w:rPr>
          <w:color w:val="000000"/>
          <w:spacing w:val="-24"/>
          <w:lang w:val="en-US"/>
        </w:rPr>
        <w:t>B</w:t>
      </w:r>
      <w:r w:rsidRPr="00B93703">
        <w:rPr>
          <w:color w:val="000000"/>
          <w:spacing w:val="-24"/>
        </w:rPr>
        <w:t>.</w:t>
      </w:r>
      <w:r w:rsidRPr="00B93703">
        <w:rPr>
          <w:color w:val="000000"/>
        </w:rPr>
        <w:tab/>
      </w:r>
      <w:r>
        <w:rPr>
          <w:color w:val="000000"/>
        </w:rPr>
        <w:t>оценить качество процессов, предложенных вендором</w:t>
      </w:r>
      <w:r w:rsidRPr="00B93703">
        <w:rPr>
          <w:color w:val="000000"/>
          <w:spacing w:val="2"/>
        </w:rPr>
        <w:t>.</w:t>
      </w:r>
    </w:p>
    <w:p w:rsidR="00780B74" w:rsidRPr="00B93703" w:rsidRDefault="00780B74" w:rsidP="00D71FAB">
      <w:pPr>
        <w:shd w:val="clear" w:color="auto" w:fill="FFFFFF"/>
        <w:tabs>
          <w:tab w:val="left" w:pos="413"/>
        </w:tabs>
        <w:spacing w:line="250" w:lineRule="exact"/>
        <w:ind w:left="29" w:firstLine="331"/>
      </w:pPr>
      <w:r w:rsidRPr="0055272D">
        <w:rPr>
          <w:color w:val="000000"/>
          <w:spacing w:val="-12"/>
          <w:lang w:val="en-US"/>
        </w:rPr>
        <w:t>C</w:t>
      </w:r>
      <w:r w:rsidRPr="00B93703">
        <w:rPr>
          <w:color w:val="000000"/>
          <w:spacing w:val="-12"/>
        </w:rPr>
        <w:t>.</w:t>
      </w:r>
      <w:r w:rsidRPr="00B93703">
        <w:rPr>
          <w:color w:val="000000"/>
        </w:rPr>
        <w:tab/>
      </w:r>
      <w:r>
        <w:rPr>
          <w:color w:val="000000"/>
        </w:rPr>
        <w:t>удостовериться, что требуется самый лучший пакет программного обеспечения</w:t>
      </w:r>
      <w:r w:rsidRPr="00B93703">
        <w:rPr>
          <w:color w:val="000000"/>
          <w:spacing w:val="3"/>
        </w:rPr>
        <w:t>.</w:t>
      </w:r>
    </w:p>
    <w:p w:rsidR="00780B74" w:rsidRPr="00BC2CD4" w:rsidRDefault="00780B74" w:rsidP="00D71FAB">
      <w:pPr>
        <w:shd w:val="clear" w:color="auto" w:fill="FFFFFF"/>
        <w:tabs>
          <w:tab w:val="left" w:pos="413"/>
        </w:tabs>
        <w:spacing w:line="250" w:lineRule="exact"/>
        <w:ind w:left="29" w:firstLine="331"/>
      </w:pPr>
      <w:r w:rsidRPr="0055272D">
        <w:rPr>
          <w:color w:val="000000"/>
          <w:spacing w:val="-18"/>
          <w:lang w:val="en-US"/>
        </w:rPr>
        <w:t>D</w:t>
      </w:r>
      <w:r w:rsidRPr="00BC2CD4">
        <w:rPr>
          <w:color w:val="000000"/>
          <w:spacing w:val="-18"/>
        </w:rPr>
        <w:t>.</w:t>
      </w:r>
      <w:r w:rsidRPr="00BC2CD4">
        <w:rPr>
          <w:color w:val="000000"/>
        </w:rPr>
        <w:tab/>
      </w:r>
      <w:r>
        <w:rPr>
          <w:color w:val="000000"/>
        </w:rPr>
        <w:t>обзорполнотыспецификаций</w:t>
      </w:r>
      <w:r w:rsidRPr="00BC2CD4">
        <w:rPr>
          <w:color w:val="000000"/>
          <w:spacing w:val="3"/>
        </w:rPr>
        <w:t>.</w:t>
      </w:r>
    </w:p>
    <w:p w:rsidR="00780B74" w:rsidRPr="00BC2CD4" w:rsidRDefault="00780B74" w:rsidP="00D71FAB">
      <w:pPr>
        <w:shd w:val="clear" w:color="auto" w:fill="FFFFFF"/>
        <w:spacing w:before="230"/>
        <w:ind w:left="19"/>
      </w:pPr>
      <w:r w:rsidRPr="00BC2CD4">
        <w:rPr>
          <w:color w:val="000000"/>
          <w:spacing w:val="3"/>
        </w:rPr>
        <w:t xml:space="preserve">9.        </w:t>
      </w:r>
      <w:r>
        <w:rPr>
          <w:color w:val="000000"/>
          <w:spacing w:val="3"/>
        </w:rPr>
        <w:t>Цельзагрузкипрограмм</w:t>
      </w:r>
      <w:r w:rsidRPr="00BC2CD4">
        <w:rPr>
          <w:color w:val="000000"/>
          <w:spacing w:val="3"/>
        </w:rPr>
        <w:t xml:space="preserve"> - </w:t>
      </w:r>
      <w:r>
        <w:rPr>
          <w:color w:val="000000"/>
          <w:spacing w:val="3"/>
        </w:rPr>
        <w:t>это</w:t>
      </w:r>
      <w:r w:rsidRPr="00BC2CD4">
        <w:rPr>
          <w:color w:val="000000"/>
          <w:spacing w:val="3"/>
        </w:rPr>
        <w:t>:</w:t>
      </w:r>
    </w:p>
    <w:p w:rsidR="00780B74" w:rsidRPr="001C4802" w:rsidRDefault="00780B74" w:rsidP="00D71FAB">
      <w:pPr>
        <w:shd w:val="clear" w:color="auto" w:fill="FFFFFF"/>
        <w:tabs>
          <w:tab w:val="left" w:pos="540"/>
        </w:tabs>
        <w:spacing w:before="250" w:line="250" w:lineRule="exact"/>
        <w:ind w:left="720" w:hanging="360"/>
      </w:pPr>
      <w:r w:rsidRPr="0055272D">
        <w:rPr>
          <w:color w:val="000000"/>
          <w:spacing w:val="-24"/>
          <w:lang w:val="en-US"/>
        </w:rPr>
        <w:t>A</w:t>
      </w:r>
      <w:r w:rsidRPr="001C4802">
        <w:rPr>
          <w:color w:val="000000"/>
          <w:spacing w:val="-24"/>
        </w:rPr>
        <w:t>.</w:t>
      </w:r>
      <w:r w:rsidRPr="001C4802">
        <w:rPr>
          <w:color w:val="000000"/>
        </w:rPr>
        <w:tab/>
      </w:r>
      <w:r>
        <w:rPr>
          <w:color w:val="000000"/>
        </w:rPr>
        <w:t>генерированиеслучайныхданныхможетбытьиспользовано для проверки программ перед запуском их</w:t>
      </w:r>
      <w:r w:rsidRPr="001C4802">
        <w:rPr>
          <w:color w:val="000000"/>
          <w:spacing w:val="5"/>
        </w:rPr>
        <w:t>.</w:t>
      </w:r>
    </w:p>
    <w:p w:rsidR="00780B74" w:rsidRPr="001C4802" w:rsidRDefault="00780B74" w:rsidP="00D71FAB">
      <w:pPr>
        <w:shd w:val="clear" w:color="auto" w:fill="FFFFFF"/>
        <w:tabs>
          <w:tab w:val="left" w:pos="720"/>
        </w:tabs>
        <w:spacing w:line="250" w:lineRule="exact"/>
        <w:ind w:left="720" w:hanging="360"/>
      </w:pPr>
      <w:r w:rsidRPr="0055272D">
        <w:rPr>
          <w:color w:val="000000"/>
          <w:spacing w:val="-26"/>
          <w:lang w:val="en-US"/>
        </w:rPr>
        <w:t>B</w:t>
      </w:r>
      <w:r w:rsidRPr="001C4802">
        <w:rPr>
          <w:color w:val="000000"/>
          <w:spacing w:val="-26"/>
        </w:rPr>
        <w:t>.</w:t>
      </w:r>
      <w:r w:rsidRPr="001C4802">
        <w:rPr>
          <w:color w:val="000000"/>
        </w:rPr>
        <w:tab/>
      </w:r>
      <w:r>
        <w:rPr>
          <w:color w:val="000000"/>
        </w:rPr>
        <w:t>защитавовремяфазыпрограммирования</w:t>
      </w:r>
      <w:r w:rsidRPr="001C4802">
        <w:rPr>
          <w:color w:val="000000"/>
          <w:spacing w:val="6"/>
        </w:rPr>
        <w:t xml:space="preserve">, </w:t>
      </w:r>
      <w:r>
        <w:rPr>
          <w:color w:val="000000"/>
          <w:spacing w:val="6"/>
        </w:rPr>
        <w:t>действительные изменения  от перезаписи изменений</w:t>
      </w:r>
      <w:r w:rsidRPr="001C4802">
        <w:rPr>
          <w:color w:val="000000"/>
        </w:rPr>
        <w:t>.</w:t>
      </w:r>
    </w:p>
    <w:p w:rsidR="00780B74" w:rsidRPr="00E80A5B" w:rsidRDefault="00780B74" w:rsidP="00D71FAB">
      <w:pPr>
        <w:shd w:val="clear" w:color="auto" w:fill="FFFFFF"/>
        <w:tabs>
          <w:tab w:val="left" w:pos="540"/>
        </w:tabs>
        <w:spacing w:line="250" w:lineRule="exact"/>
        <w:ind w:left="720" w:hanging="360"/>
      </w:pPr>
      <w:r w:rsidRPr="0055272D">
        <w:rPr>
          <w:color w:val="000000"/>
          <w:spacing w:val="-13"/>
          <w:lang w:val="en-US"/>
        </w:rPr>
        <w:t>C</w:t>
      </w:r>
      <w:r w:rsidRPr="00E80A5B">
        <w:rPr>
          <w:color w:val="000000"/>
          <w:spacing w:val="-13"/>
        </w:rPr>
        <w:t>.</w:t>
      </w:r>
      <w:r w:rsidRPr="00E80A5B">
        <w:rPr>
          <w:color w:val="000000"/>
        </w:rPr>
        <w:tab/>
      </w:r>
      <w:r>
        <w:rPr>
          <w:color w:val="000000"/>
        </w:rPr>
        <w:t>определениеразвитияпрограммиобеспечениезатрат</w:t>
      </w:r>
      <w:r w:rsidRPr="00E80A5B">
        <w:rPr>
          <w:color w:val="000000"/>
        </w:rPr>
        <w:t xml:space="preserve">, </w:t>
      </w:r>
      <w:r>
        <w:rPr>
          <w:color w:val="000000"/>
        </w:rPr>
        <w:t>включенныхв</w:t>
      </w:r>
      <w:r w:rsidRPr="00E80A5B">
        <w:rPr>
          <w:color w:val="000000"/>
        </w:rPr>
        <w:t xml:space="preserve"> организуемое обучение.</w:t>
      </w:r>
    </w:p>
    <w:p w:rsidR="00780B74" w:rsidRPr="00BA2331" w:rsidRDefault="00780B74" w:rsidP="00D71FAB">
      <w:pPr>
        <w:shd w:val="clear" w:color="auto" w:fill="FFFFFF"/>
        <w:tabs>
          <w:tab w:val="left" w:pos="540"/>
        </w:tabs>
        <w:spacing w:line="250" w:lineRule="exact"/>
        <w:ind w:left="360"/>
      </w:pPr>
      <w:r w:rsidRPr="0055272D">
        <w:rPr>
          <w:color w:val="000000"/>
          <w:spacing w:val="-18"/>
          <w:lang w:val="en-US"/>
        </w:rPr>
        <w:t>D</w:t>
      </w:r>
      <w:r w:rsidRPr="00BA2331">
        <w:rPr>
          <w:color w:val="000000"/>
          <w:spacing w:val="-18"/>
        </w:rPr>
        <w:t>.</w:t>
      </w:r>
      <w:r w:rsidRPr="00BA2331">
        <w:rPr>
          <w:color w:val="000000"/>
        </w:rPr>
        <w:tab/>
      </w:r>
      <w:r>
        <w:rPr>
          <w:color w:val="000000"/>
        </w:rPr>
        <w:t>удостовериться</w:t>
      </w:r>
      <w:r w:rsidRPr="00BA2331">
        <w:rPr>
          <w:color w:val="000000"/>
        </w:rPr>
        <w:t xml:space="preserve">, </w:t>
      </w:r>
      <w:r>
        <w:rPr>
          <w:color w:val="000000"/>
        </w:rPr>
        <w:t>чтоошибочныеоперациии недостатки кодированияпрограмм защищены и скорректированы</w:t>
      </w:r>
      <w:r w:rsidRPr="00BA2331">
        <w:rPr>
          <w:color w:val="000000"/>
        </w:rPr>
        <w:t>.</w:t>
      </w:r>
    </w:p>
    <w:p w:rsidR="00780B74" w:rsidRPr="00BA2331" w:rsidRDefault="00780B74" w:rsidP="00D71FAB">
      <w:pPr>
        <w:shd w:val="clear" w:color="auto" w:fill="FFFFFF"/>
        <w:spacing w:before="230"/>
        <w:ind w:left="720" w:hanging="720"/>
      </w:pPr>
      <w:r w:rsidRPr="00BC2CD4">
        <w:rPr>
          <w:color w:val="000000"/>
          <w:spacing w:val="2"/>
        </w:rPr>
        <w:t xml:space="preserve">10.       </w:t>
      </w:r>
      <w:r>
        <w:rPr>
          <w:color w:val="000000"/>
          <w:spacing w:val="2"/>
        </w:rPr>
        <w:t>Обеспечениепрограммногообеспечениявпервуюочередьотноситсякследующим атрибутам программного обеспечения</w:t>
      </w:r>
      <w:r w:rsidRPr="00BA2331">
        <w:rPr>
          <w:color w:val="000000"/>
          <w:spacing w:val="2"/>
        </w:rPr>
        <w:t>?</w:t>
      </w:r>
    </w:p>
    <w:p w:rsidR="00780B74" w:rsidRPr="00B83489" w:rsidRDefault="00780B74" w:rsidP="00D71FAB">
      <w:pPr>
        <w:shd w:val="clear" w:color="auto" w:fill="FFFFFF"/>
        <w:tabs>
          <w:tab w:val="left" w:pos="384"/>
        </w:tabs>
        <w:spacing w:before="250" w:line="250" w:lineRule="exact"/>
        <w:ind w:firstLine="360"/>
      </w:pPr>
      <w:r w:rsidRPr="0055272D">
        <w:rPr>
          <w:color w:val="000000"/>
          <w:spacing w:val="-24"/>
          <w:lang w:val="en-US"/>
        </w:rPr>
        <w:t>A</w:t>
      </w:r>
      <w:r w:rsidRPr="00B83489">
        <w:rPr>
          <w:color w:val="000000"/>
          <w:spacing w:val="-24"/>
        </w:rPr>
        <w:t>.</w:t>
      </w:r>
      <w:r w:rsidRPr="00B83489">
        <w:rPr>
          <w:color w:val="000000"/>
        </w:rPr>
        <w:tab/>
      </w:r>
      <w:r>
        <w:rPr>
          <w:color w:val="000000"/>
        </w:rPr>
        <w:t>Необходимы ресурсы способствуют особым изменениям.</w:t>
      </w:r>
    </w:p>
    <w:p w:rsidR="00780B74" w:rsidRPr="00B83489" w:rsidRDefault="00780B74" w:rsidP="00D71FAB">
      <w:pPr>
        <w:shd w:val="clear" w:color="auto" w:fill="FFFFFF"/>
        <w:tabs>
          <w:tab w:val="left" w:pos="384"/>
        </w:tabs>
        <w:spacing w:line="250" w:lineRule="exact"/>
        <w:ind w:firstLine="360"/>
      </w:pPr>
      <w:r w:rsidRPr="0055272D">
        <w:rPr>
          <w:color w:val="000000"/>
          <w:spacing w:val="-26"/>
          <w:lang w:val="en-US"/>
        </w:rPr>
        <w:t>B</w:t>
      </w:r>
      <w:r w:rsidRPr="00B83489">
        <w:rPr>
          <w:color w:val="000000"/>
          <w:spacing w:val="-26"/>
        </w:rPr>
        <w:t>.</w:t>
      </w:r>
      <w:r w:rsidRPr="00B83489">
        <w:rPr>
          <w:color w:val="000000"/>
        </w:rPr>
        <w:tab/>
      </w:r>
      <w:r>
        <w:rPr>
          <w:color w:val="000000"/>
        </w:rPr>
        <w:t>Необходимыедостиженияиспользуютсяпрограммными приложениями.</w:t>
      </w:r>
    </w:p>
    <w:p w:rsidR="00780B74" w:rsidRPr="006F0E97" w:rsidRDefault="00780B74" w:rsidP="00D71FAB">
      <w:pPr>
        <w:shd w:val="clear" w:color="auto" w:fill="FFFFFF"/>
        <w:tabs>
          <w:tab w:val="left" w:pos="384"/>
        </w:tabs>
        <w:spacing w:line="250" w:lineRule="exact"/>
        <w:ind w:firstLine="360"/>
      </w:pPr>
      <w:r w:rsidRPr="0055272D">
        <w:rPr>
          <w:color w:val="000000"/>
          <w:spacing w:val="-13"/>
          <w:lang w:val="en-US"/>
        </w:rPr>
        <w:t>C</w:t>
      </w:r>
      <w:r w:rsidRPr="006F0E97">
        <w:rPr>
          <w:color w:val="000000"/>
          <w:spacing w:val="-13"/>
        </w:rPr>
        <w:t>.</w:t>
      </w:r>
      <w:r w:rsidRPr="006F0E97">
        <w:rPr>
          <w:color w:val="000000"/>
        </w:rPr>
        <w:tab/>
      </w:r>
      <w:r>
        <w:rPr>
          <w:color w:val="000000"/>
        </w:rPr>
        <w:t>Необходимое взаимодействие между функционированиемПОиресурсами.</w:t>
      </w:r>
    </w:p>
    <w:p w:rsidR="00780B74" w:rsidRPr="00BC2CD4" w:rsidRDefault="00780B74" w:rsidP="00D71FAB">
      <w:pPr>
        <w:shd w:val="clear" w:color="auto" w:fill="FFFFFF"/>
        <w:tabs>
          <w:tab w:val="left" w:pos="384"/>
        </w:tabs>
        <w:spacing w:line="250" w:lineRule="exact"/>
        <w:ind w:firstLine="360"/>
      </w:pPr>
      <w:r w:rsidRPr="0055272D">
        <w:rPr>
          <w:color w:val="000000"/>
          <w:spacing w:val="-18"/>
          <w:lang w:val="en-US"/>
        </w:rPr>
        <w:t>D</w:t>
      </w:r>
      <w:r w:rsidRPr="00BC2CD4">
        <w:rPr>
          <w:color w:val="000000"/>
          <w:spacing w:val="-18"/>
        </w:rPr>
        <w:t>.</w:t>
      </w:r>
      <w:r w:rsidRPr="00BC2CD4">
        <w:rPr>
          <w:color w:val="000000"/>
        </w:rPr>
        <w:tab/>
      </w:r>
      <w:r>
        <w:rPr>
          <w:color w:val="000000"/>
        </w:rPr>
        <w:t>Выполнение нужд пользователя.</w:t>
      </w:r>
    </w:p>
    <w:p w:rsidR="00780B74" w:rsidRDefault="00780B74" w:rsidP="00D71FAB">
      <w:pPr>
        <w:jc w:val="both"/>
      </w:pPr>
    </w:p>
    <w:p w:rsidR="00780B74" w:rsidRPr="008B3768" w:rsidRDefault="00780B74" w:rsidP="00D71FAB">
      <w:pPr>
        <w:jc w:val="both"/>
      </w:pPr>
    </w:p>
    <w:p w:rsidR="00780B74" w:rsidRPr="008B3768" w:rsidRDefault="00780B74" w:rsidP="00D71FAB">
      <w:pPr>
        <w:jc w:val="both"/>
      </w:pPr>
      <w:r w:rsidRPr="00BB21B5">
        <w:rPr>
          <w:b/>
          <w:bCs/>
          <w:i/>
          <w:iCs/>
        </w:rPr>
        <w:t>Тема 7. Оценка бизнес-процессов и риск-менеджмент.</w:t>
      </w:r>
      <w:r w:rsidRPr="008B3768">
        <w:t xml:space="preserve"> Корпоративное управление.  </w:t>
      </w:r>
      <w:r>
        <w:t xml:space="preserve">Управление ИТ. Управление жизненным циклом ИС. Предоставление сервиса ИТ. </w:t>
      </w:r>
      <w:r w:rsidRPr="008B3768">
        <w:t>Оценка эффективности информационных систем в поддержке бизнес-процессов.  Оценка построения и внедрения контроля рисков.  Оценка управления рисками и управления процессами.  Ресурсы.</w:t>
      </w:r>
    </w:p>
    <w:p w:rsidR="00780B7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Литература</w:t>
      </w:r>
    </w:p>
    <w:p w:rsidR="00780B74" w:rsidRPr="00BC2CD4" w:rsidRDefault="00780B74" w:rsidP="00D71FAB">
      <w:pPr>
        <w:spacing w:before="100" w:beforeAutospacing="1" w:after="100" w:afterAutospacing="1"/>
        <w:ind w:left="360"/>
      </w:pPr>
      <w:r w:rsidRPr="00BC2CD4">
        <w:t xml:space="preserve">[1.1], [1.2], [1.5], [1.7], [1.8], [1.9], [2.3], [2.4], [2.25], [2.28]  </w:t>
      </w:r>
    </w:p>
    <w:p w:rsidR="00780B74" w:rsidRPr="00BC2CD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Контрольныевопросы</w:t>
      </w:r>
    </w:p>
    <w:p w:rsidR="00780B74" w:rsidRPr="00945347" w:rsidRDefault="00780B74" w:rsidP="00D71FAB">
      <w:pPr>
        <w:shd w:val="clear" w:color="auto" w:fill="FFFFFF"/>
        <w:tabs>
          <w:tab w:val="left" w:pos="1070"/>
        </w:tabs>
        <w:spacing w:before="461"/>
        <w:ind w:left="1080" w:hanging="1080"/>
      </w:pPr>
      <w:r w:rsidRPr="00945347">
        <w:rPr>
          <w:color w:val="000000"/>
          <w:spacing w:val="3"/>
        </w:rPr>
        <w:t xml:space="preserve">1.           </w:t>
      </w:r>
      <w:r>
        <w:rPr>
          <w:color w:val="000000"/>
          <w:spacing w:val="3"/>
        </w:rPr>
        <w:t xml:space="preserve"> Управление ИТ подтверждает, что организациявыстраивает свою ИТстратегиюв соответствии с</w:t>
      </w:r>
      <w:r w:rsidRPr="00945347">
        <w:rPr>
          <w:color w:val="000000"/>
          <w:spacing w:val="3"/>
        </w:rPr>
        <w:t xml:space="preserve">: </w:t>
      </w:r>
    </w:p>
    <w:p w:rsidR="00780B74" w:rsidRPr="00945347" w:rsidRDefault="00780B74" w:rsidP="00D71FAB">
      <w:pPr>
        <w:shd w:val="clear" w:color="auto" w:fill="FFFFFF"/>
        <w:tabs>
          <w:tab w:val="left" w:pos="1450"/>
        </w:tabs>
        <w:spacing w:before="245" w:line="250" w:lineRule="exact"/>
        <w:ind w:left="1061"/>
      </w:pPr>
      <w:r w:rsidRPr="00C92F47">
        <w:rPr>
          <w:color w:val="000000"/>
          <w:spacing w:val="-21"/>
          <w:lang w:val="en-US"/>
        </w:rPr>
        <w:t>A</w:t>
      </w:r>
      <w:r w:rsidRPr="00945347">
        <w:rPr>
          <w:color w:val="000000"/>
          <w:spacing w:val="-21"/>
        </w:rPr>
        <w:t>.</w:t>
      </w:r>
      <w:r w:rsidRPr="00945347">
        <w:rPr>
          <w:color w:val="000000"/>
        </w:rPr>
        <w:tab/>
      </w:r>
      <w:r>
        <w:rPr>
          <w:color w:val="000000"/>
        </w:rPr>
        <w:t>целями предприятия</w:t>
      </w:r>
      <w:r w:rsidRPr="00945347">
        <w:rPr>
          <w:color w:val="000000"/>
          <w:spacing w:val="1"/>
        </w:rPr>
        <w:t>.</w:t>
      </w:r>
    </w:p>
    <w:p w:rsidR="00780B74" w:rsidRPr="00945347" w:rsidRDefault="00780B74" w:rsidP="00D71FAB">
      <w:pPr>
        <w:shd w:val="clear" w:color="auto" w:fill="FFFFFF"/>
        <w:tabs>
          <w:tab w:val="left" w:pos="1450"/>
        </w:tabs>
        <w:spacing w:line="250" w:lineRule="exact"/>
        <w:ind w:left="1061"/>
      </w:pPr>
      <w:r w:rsidRPr="00C92F47">
        <w:rPr>
          <w:color w:val="000000"/>
          <w:spacing w:val="-21"/>
          <w:lang w:val="en-US"/>
        </w:rPr>
        <w:t>B</w:t>
      </w:r>
      <w:r w:rsidRPr="00945347">
        <w:rPr>
          <w:color w:val="000000"/>
          <w:spacing w:val="-21"/>
        </w:rPr>
        <w:t>.</w:t>
      </w:r>
      <w:r w:rsidRPr="00945347">
        <w:rPr>
          <w:color w:val="000000"/>
        </w:rPr>
        <w:tab/>
      </w:r>
      <w:r>
        <w:rPr>
          <w:color w:val="000000"/>
        </w:rPr>
        <w:t>целями ИТ</w:t>
      </w:r>
      <w:r w:rsidRPr="00945347">
        <w:rPr>
          <w:color w:val="000000"/>
          <w:spacing w:val="-2"/>
        </w:rPr>
        <w:t>.</w:t>
      </w:r>
    </w:p>
    <w:p w:rsidR="00780B74" w:rsidRPr="00945347" w:rsidRDefault="00780B74" w:rsidP="00D71FAB">
      <w:pPr>
        <w:shd w:val="clear" w:color="auto" w:fill="FFFFFF"/>
        <w:tabs>
          <w:tab w:val="left" w:pos="1450"/>
        </w:tabs>
        <w:spacing w:line="250" w:lineRule="exact"/>
        <w:ind w:left="1061"/>
      </w:pPr>
      <w:r w:rsidRPr="00C92F47">
        <w:rPr>
          <w:color w:val="000000"/>
          <w:spacing w:val="-12"/>
          <w:lang w:val="en-US"/>
        </w:rPr>
        <w:t>C</w:t>
      </w:r>
      <w:r w:rsidRPr="00945347">
        <w:rPr>
          <w:color w:val="000000"/>
          <w:spacing w:val="-12"/>
        </w:rPr>
        <w:t>.</w:t>
      </w:r>
      <w:r w:rsidRPr="00945347">
        <w:rPr>
          <w:color w:val="000000"/>
        </w:rPr>
        <w:tab/>
      </w:r>
      <w:r>
        <w:rPr>
          <w:color w:val="000000"/>
        </w:rPr>
        <w:t>целями аудита</w:t>
      </w:r>
      <w:r w:rsidRPr="00945347">
        <w:rPr>
          <w:color w:val="000000"/>
          <w:spacing w:val="1"/>
        </w:rPr>
        <w:t>.</w:t>
      </w:r>
    </w:p>
    <w:p w:rsidR="00780B74" w:rsidRPr="00945347" w:rsidRDefault="00780B74" w:rsidP="00D71FAB">
      <w:pPr>
        <w:shd w:val="clear" w:color="auto" w:fill="FFFFFF"/>
        <w:tabs>
          <w:tab w:val="left" w:pos="1450"/>
        </w:tabs>
        <w:spacing w:line="250" w:lineRule="exact"/>
        <w:ind w:left="1061"/>
      </w:pPr>
      <w:r w:rsidRPr="00C92F47">
        <w:rPr>
          <w:color w:val="000000"/>
          <w:spacing w:val="-13"/>
          <w:lang w:val="en-US"/>
        </w:rPr>
        <w:t>D</w:t>
      </w:r>
      <w:r w:rsidRPr="00945347">
        <w:rPr>
          <w:color w:val="000000"/>
          <w:spacing w:val="-13"/>
        </w:rPr>
        <w:t>.</w:t>
      </w:r>
      <w:r w:rsidRPr="00945347">
        <w:rPr>
          <w:color w:val="000000"/>
        </w:rPr>
        <w:tab/>
      </w:r>
      <w:r>
        <w:rPr>
          <w:color w:val="000000"/>
        </w:rPr>
        <w:t>целями контроля</w:t>
      </w:r>
      <w:r w:rsidRPr="00945347">
        <w:rPr>
          <w:color w:val="000000"/>
          <w:spacing w:val="5"/>
        </w:rPr>
        <w:t>.</w:t>
      </w:r>
    </w:p>
    <w:p w:rsidR="00780B74" w:rsidRPr="007920F3" w:rsidRDefault="00780B74" w:rsidP="00D71FAB">
      <w:pPr>
        <w:shd w:val="clear" w:color="auto" w:fill="FFFFFF"/>
        <w:tabs>
          <w:tab w:val="left" w:pos="998"/>
        </w:tabs>
        <w:spacing w:before="509" w:line="250" w:lineRule="exact"/>
        <w:ind w:left="998" w:hanging="898"/>
      </w:pPr>
      <w:r w:rsidRPr="007920F3">
        <w:rPr>
          <w:color w:val="000000"/>
          <w:spacing w:val="-12"/>
        </w:rPr>
        <w:t>2.</w:t>
      </w:r>
      <w:r w:rsidRPr="007920F3">
        <w:rPr>
          <w:color w:val="000000"/>
        </w:rPr>
        <w:tab/>
      </w:r>
      <w:r>
        <w:rPr>
          <w:color w:val="000000"/>
        </w:rPr>
        <w:t>Котораяизследующихпроверок используетсядляудостоверения, что</w:t>
      </w:r>
      <w:r>
        <w:rPr>
          <w:color w:val="000000"/>
          <w:spacing w:val="10"/>
        </w:rPr>
        <w:t>группа данных полностью и аккуратно передается между двумя системами</w:t>
      </w:r>
      <w:r w:rsidRPr="007920F3">
        <w:rPr>
          <w:color w:val="000000"/>
          <w:spacing w:val="2"/>
        </w:rPr>
        <w:t>?</w:t>
      </w:r>
    </w:p>
    <w:p w:rsidR="00780B74" w:rsidRPr="007920F3" w:rsidRDefault="00780B74" w:rsidP="00D71FAB">
      <w:pPr>
        <w:shd w:val="clear" w:color="auto" w:fill="FFFFFF"/>
        <w:tabs>
          <w:tab w:val="left" w:pos="1430"/>
        </w:tabs>
        <w:spacing w:before="250" w:line="250" w:lineRule="exact"/>
        <w:ind w:left="1042"/>
      </w:pPr>
      <w:r w:rsidRPr="00C92F47">
        <w:rPr>
          <w:color w:val="000000"/>
          <w:spacing w:val="-21"/>
          <w:lang w:val="en-US"/>
        </w:rPr>
        <w:t>A</w:t>
      </w:r>
      <w:r w:rsidRPr="007920F3">
        <w:rPr>
          <w:color w:val="000000"/>
          <w:spacing w:val="-21"/>
        </w:rPr>
        <w:t>.</w:t>
      </w:r>
      <w:r w:rsidRPr="007920F3">
        <w:rPr>
          <w:color w:val="000000"/>
        </w:rPr>
        <w:tab/>
      </w:r>
      <w:r>
        <w:rPr>
          <w:color w:val="000000"/>
        </w:rPr>
        <w:t>Цифровая проверка</w:t>
      </w:r>
    </w:p>
    <w:p w:rsidR="00780B74" w:rsidRPr="007920F3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</w:pPr>
      <w:r w:rsidRPr="00C92F47">
        <w:rPr>
          <w:color w:val="000000"/>
          <w:spacing w:val="-21"/>
          <w:lang w:val="en-US"/>
        </w:rPr>
        <w:t>B</w:t>
      </w:r>
      <w:r w:rsidRPr="007920F3">
        <w:rPr>
          <w:color w:val="000000"/>
          <w:spacing w:val="-21"/>
        </w:rPr>
        <w:t>.</w:t>
      </w:r>
      <w:r w:rsidRPr="007920F3">
        <w:rPr>
          <w:color w:val="000000"/>
        </w:rPr>
        <w:tab/>
      </w:r>
      <w:r>
        <w:rPr>
          <w:color w:val="000000"/>
        </w:rPr>
        <w:t>Полный контроль</w:t>
      </w:r>
    </w:p>
    <w:p w:rsidR="00780B74" w:rsidRPr="007920F3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</w:pPr>
      <w:r w:rsidRPr="00C92F47">
        <w:rPr>
          <w:color w:val="000000"/>
          <w:spacing w:val="-12"/>
          <w:lang w:val="en-US"/>
        </w:rPr>
        <w:t>C</w:t>
      </w:r>
      <w:r w:rsidRPr="007920F3">
        <w:rPr>
          <w:color w:val="000000"/>
          <w:spacing w:val="-12"/>
        </w:rPr>
        <w:t>.</w:t>
      </w:r>
      <w:r w:rsidRPr="007920F3">
        <w:rPr>
          <w:color w:val="000000"/>
        </w:rPr>
        <w:tab/>
      </w:r>
      <w:r>
        <w:rPr>
          <w:color w:val="000000"/>
          <w:spacing w:val="1"/>
        </w:rPr>
        <w:t>Проверка суммы</w:t>
      </w:r>
    </w:p>
    <w:p w:rsidR="00780B74" w:rsidRPr="007920F3" w:rsidRDefault="00780B74" w:rsidP="00D71FAB">
      <w:pPr>
        <w:shd w:val="clear" w:color="auto" w:fill="FFFFFF"/>
        <w:tabs>
          <w:tab w:val="left" w:pos="1430"/>
        </w:tabs>
        <w:spacing w:line="250" w:lineRule="exact"/>
        <w:ind w:left="1042"/>
      </w:pPr>
      <w:r w:rsidRPr="00C92F47">
        <w:rPr>
          <w:color w:val="000000"/>
          <w:spacing w:val="-11"/>
          <w:lang w:val="en-US"/>
        </w:rPr>
        <w:t>D</w:t>
      </w:r>
      <w:r w:rsidRPr="007920F3">
        <w:rPr>
          <w:color w:val="000000"/>
          <w:spacing w:val="-11"/>
        </w:rPr>
        <w:t>.</w:t>
      </w:r>
      <w:r w:rsidRPr="007920F3">
        <w:rPr>
          <w:color w:val="000000"/>
        </w:rPr>
        <w:tab/>
      </w:r>
      <w:r>
        <w:rPr>
          <w:color w:val="000000"/>
        </w:rPr>
        <w:t>Проверка счета</w:t>
      </w:r>
    </w:p>
    <w:p w:rsidR="00780B74" w:rsidRPr="007920F3" w:rsidRDefault="00780B74" w:rsidP="00D71FAB">
      <w:pPr>
        <w:shd w:val="clear" w:color="auto" w:fill="FFFFFF"/>
        <w:tabs>
          <w:tab w:val="left" w:pos="998"/>
        </w:tabs>
        <w:spacing w:before="259" w:line="250" w:lineRule="exact"/>
        <w:ind w:left="998" w:hanging="898"/>
      </w:pPr>
      <w:r w:rsidRPr="007920F3">
        <w:rPr>
          <w:color w:val="000000"/>
          <w:spacing w:val="-11"/>
        </w:rPr>
        <w:t>3.</w:t>
      </w:r>
      <w:r w:rsidRPr="007920F3">
        <w:rPr>
          <w:color w:val="000000"/>
        </w:rPr>
        <w:tab/>
      </w:r>
      <w:r>
        <w:rPr>
          <w:color w:val="000000"/>
        </w:rPr>
        <w:t>Втечениекоторогоизследующихшаговвреинжинирингебизнес</w:t>
      </w:r>
      <w:r w:rsidRPr="007920F3">
        <w:rPr>
          <w:color w:val="000000"/>
        </w:rPr>
        <w:t>-</w:t>
      </w:r>
      <w:r>
        <w:rPr>
          <w:color w:val="000000"/>
        </w:rPr>
        <w:t>процессовследовало бы квалифицировать команду инструктированием на минимальном уровне достижений</w:t>
      </w:r>
      <w:r w:rsidRPr="007920F3">
        <w:rPr>
          <w:color w:val="000000"/>
          <w:spacing w:val="5"/>
        </w:rPr>
        <w:t>?</w:t>
      </w:r>
    </w:p>
    <w:p w:rsidR="00780B74" w:rsidRPr="007C08E0" w:rsidRDefault="00780B74" w:rsidP="00D71FAB">
      <w:pPr>
        <w:shd w:val="clear" w:color="auto" w:fill="FFFFFF"/>
        <w:tabs>
          <w:tab w:val="left" w:pos="1406"/>
        </w:tabs>
        <w:spacing w:before="245" w:line="250" w:lineRule="exact"/>
        <w:ind w:left="1027"/>
      </w:pPr>
      <w:r w:rsidRPr="00C92F47">
        <w:rPr>
          <w:color w:val="000000"/>
          <w:spacing w:val="-21"/>
          <w:lang w:val="en-US"/>
        </w:rPr>
        <w:t>A</w:t>
      </w:r>
      <w:r w:rsidRPr="007C08E0">
        <w:rPr>
          <w:color w:val="000000"/>
          <w:spacing w:val="-21"/>
        </w:rPr>
        <w:t>.</w:t>
      </w:r>
      <w:r w:rsidRPr="007C08E0">
        <w:rPr>
          <w:color w:val="000000"/>
        </w:rPr>
        <w:tab/>
      </w:r>
      <w:r>
        <w:rPr>
          <w:color w:val="000000"/>
        </w:rPr>
        <w:t>Наблюдение</w:t>
      </w:r>
    </w:p>
    <w:p w:rsidR="00780B74" w:rsidRPr="007C08E0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C92F47">
        <w:rPr>
          <w:color w:val="000000"/>
          <w:spacing w:val="-24"/>
          <w:lang w:val="en-US"/>
        </w:rPr>
        <w:t>B</w:t>
      </w:r>
      <w:r w:rsidRPr="007C08E0">
        <w:rPr>
          <w:color w:val="000000"/>
          <w:spacing w:val="-24"/>
        </w:rPr>
        <w:t>.</w:t>
      </w:r>
      <w:r w:rsidRPr="007C08E0">
        <w:rPr>
          <w:color w:val="000000"/>
        </w:rPr>
        <w:tab/>
      </w:r>
      <w:r>
        <w:rPr>
          <w:color w:val="000000"/>
          <w:spacing w:val="4"/>
        </w:rPr>
        <w:t>Планирование</w:t>
      </w:r>
    </w:p>
    <w:p w:rsidR="00780B74" w:rsidRPr="007C08E0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C92F47">
        <w:rPr>
          <w:color w:val="000000"/>
          <w:spacing w:val="-12"/>
          <w:lang w:val="en-US"/>
        </w:rPr>
        <w:t>C</w:t>
      </w:r>
      <w:r w:rsidRPr="007C08E0">
        <w:rPr>
          <w:color w:val="000000"/>
          <w:spacing w:val="-12"/>
        </w:rPr>
        <w:t>.</w:t>
      </w:r>
      <w:r w:rsidRPr="007C08E0">
        <w:rPr>
          <w:color w:val="000000"/>
        </w:rPr>
        <w:tab/>
      </w:r>
      <w:r>
        <w:rPr>
          <w:color w:val="000000"/>
        </w:rPr>
        <w:t>Анализ</w:t>
      </w:r>
    </w:p>
    <w:p w:rsidR="00780B74" w:rsidRPr="00647F7E" w:rsidRDefault="00780B74" w:rsidP="00D71FAB">
      <w:pPr>
        <w:shd w:val="clear" w:color="auto" w:fill="FFFFFF"/>
        <w:tabs>
          <w:tab w:val="left" w:pos="1406"/>
        </w:tabs>
        <w:spacing w:line="250" w:lineRule="exact"/>
        <w:ind w:left="1027"/>
      </w:pPr>
      <w:r w:rsidRPr="00C92F47">
        <w:rPr>
          <w:color w:val="000000"/>
          <w:spacing w:val="-15"/>
          <w:lang w:val="en-US"/>
        </w:rPr>
        <w:t>D</w:t>
      </w:r>
      <w:r w:rsidRPr="00647F7E">
        <w:rPr>
          <w:color w:val="000000"/>
          <w:spacing w:val="-15"/>
        </w:rPr>
        <w:t>.</w:t>
      </w:r>
      <w:r w:rsidRPr="00647F7E">
        <w:rPr>
          <w:color w:val="000000"/>
        </w:rPr>
        <w:tab/>
      </w:r>
      <w:r>
        <w:rPr>
          <w:color w:val="000000"/>
        </w:rPr>
        <w:t>Адаптация</w:t>
      </w:r>
    </w:p>
    <w:p w:rsidR="00780B74" w:rsidRPr="00647F7E" w:rsidRDefault="00780B74" w:rsidP="00D71FAB">
      <w:pPr>
        <w:shd w:val="clear" w:color="auto" w:fill="FFFFFF"/>
        <w:tabs>
          <w:tab w:val="left" w:pos="998"/>
        </w:tabs>
        <w:spacing w:before="259" w:line="250" w:lineRule="exact"/>
        <w:ind w:left="998" w:hanging="898"/>
        <w:jc w:val="both"/>
      </w:pPr>
      <w:r w:rsidRPr="00647F7E">
        <w:rPr>
          <w:color w:val="000000"/>
          <w:spacing w:val="-11"/>
        </w:rPr>
        <w:t>4.</w:t>
      </w:r>
      <w:r w:rsidRPr="00647F7E">
        <w:rPr>
          <w:color w:val="000000"/>
        </w:rPr>
        <w:tab/>
      </w:r>
      <w:r>
        <w:rPr>
          <w:color w:val="000000"/>
        </w:rPr>
        <w:t>Котораяизследующихпроцедурдолжнабытьвыполнена</w:t>
      </w:r>
      <w:r w:rsidRPr="00647F7E">
        <w:rPr>
          <w:color w:val="000000"/>
        </w:rPr>
        <w:t xml:space="preserve">, </w:t>
      </w:r>
      <w:r>
        <w:rPr>
          <w:color w:val="000000"/>
        </w:rPr>
        <w:t>чтобыпомочьудостовериться в компетенции возврата транзакций через электронный обмен данными</w:t>
      </w:r>
      <w:r w:rsidRPr="00647F7E">
        <w:rPr>
          <w:color w:val="000000"/>
          <w:spacing w:val="3"/>
        </w:rPr>
        <w:t xml:space="preserve"> (</w:t>
      </w:r>
      <w:r w:rsidRPr="00C92F47">
        <w:rPr>
          <w:color w:val="000000"/>
          <w:spacing w:val="3"/>
          <w:lang w:val="en-US"/>
        </w:rPr>
        <w:t>EDI</w:t>
      </w:r>
      <w:r w:rsidRPr="00647F7E">
        <w:rPr>
          <w:color w:val="000000"/>
          <w:spacing w:val="3"/>
        </w:rPr>
        <w:t>)?</w:t>
      </w:r>
    </w:p>
    <w:p w:rsidR="00780B74" w:rsidRPr="005547BA" w:rsidRDefault="00780B74" w:rsidP="00D71FAB">
      <w:pPr>
        <w:shd w:val="clear" w:color="auto" w:fill="FFFFFF"/>
        <w:tabs>
          <w:tab w:val="left" w:pos="1392"/>
        </w:tabs>
        <w:spacing w:before="250" w:line="250" w:lineRule="exact"/>
        <w:ind w:left="1008"/>
      </w:pPr>
      <w:r w:rsidRPr="00C92F47">
        <w:rPr>
          <w:color w:val="000000"/>
          <w:spacing w:val="-18"/>
          <w:lang w:val="en-US"/>
        </w:rPr>
        <w:t>A</w:t>
      </w:r>
      <w:r w:rsidRPr="005547BA">
        <w:rPr>
          <w:color w:val="000000"/>
          <w:spacing w:val="-18"/>
        </w:rPr>
        <w:t>.</w:t>
      </w:r>
      <w:r w:rsidRPr="005547BA">
        <w:rPr>
          <w:color w:val="000000"/>
        </w:rPr>
        <w:tab/>
      </w:r>
      <w:r>
        <w:rPr>
          <w:color w:val="000000"/>
        </w:rPr>
        <w:t>Сегментныеитоги</w:t>
      </w:r>
      <w:r w:rsidRPr="005547BA">
        <w:rPr>
          <w:color w:val="000000"/>
        </w:rPr>
        <w:t xml:space="preserve">, </w:t>
      </w:r>
      <w:r>
        <w:rPr>
          <w:color w:val="000000"/>
        </w:rPr>
        <w:t>построенныенанаборе следа транзакций</w:t>
      </w:r>
    </w:p>
    <w:p w:rsidR="00780B74" w:rsidRPr="005547BA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392" w:hanging="384"/>
      </w:pPr>
      <w:r w:rsidRPr="00C92F47">
        <w:rPr>
          <w:color w:val="000000"/>
          <w:spacing w:val="-24"/>
          <w:lang w:val="en-US"/>
        </w:rPr>
        <w:t>B</w:t>
      </w:r>
      <w:r w:rsidRPr="005547BA">
        <w:rPr>
          <w:color w:val="000000"/>
          <w:spacing w:val="-24"/>
        </w:rPr>
        <w:t>.</w:t>
      </w:r>
      <w:r w:rsidRPr="005547BA">
        <w:rPr>
          <w:color w:val="000000"/>
        </w:rPr>
        <w:tab/>
      </w:r>
      <w:r>
        <w:rPr>
          <w:color w:val="000000"/>
        </w:rPr>
        <w:t>Набор ряда сообщений получен, что периодически подтверждается с транзакционным</w:t>
      </w:r>
      <w:r>
        <w:rPr>
          <w:color w:val="000000"/>
          <w:spacing w:val="8"/>
        </w:rPr>
        <w:t>инициатором</w:t>
      </w:r>
    </w:p>
    <w:p w:rsidR="00780B74" w:rsidRPr="0093223D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C92F47">
        <w:rPr>
          <w:color w:val="000000"/>
          <w:spacing w:val="-12"/>
          <w:lang w:val="en-US"/>
        </w:rPr>
        <w:t>C</w:t>
      </w:r>
      <w:r w:rsidRPr="0093223D">
        <w:rPr>
          <w:color w:val="000000"/>
          <w:spacing w:val="-12"/>
        </w:rPr>
        <w:t>.</w:t>
      </w:r>
      <w:r w:rsidRPr="0093223D">
        <w:rPr>
          <w:color w:val="000000"/>
        </w:rPr>
        <w:tab/>
      </w:r>
      <w:r>
        <w:rPr>
          <w:color w:val="000000"/>
        </w:rPr>
        <w:t>Электронный аудит по финансам и операциям</w:t>
      </w:r>
      <w:r>
        <w:rPr>
          <w:color w:val="000000"/>
          <w:spacing w:val="3"/>
        </w:rPr>
        <w:t>алгоритмически выполняется</w:t>
      </w:r>
    </w:p>
    <w:p w:rsidR="00780B74" w:rsidRPr="0048162B" w:rsidRDefault="00780B74" w:rsidP="00D71FAB">
      <w:pPr>
        <w:shd w:val="clear" w:color="auto" w:fill="FFFFFF"/>
        <w:tabs>
          <w:tab w:val="left" w:pos="1392"/>
        </w:tabs>
        <w:spacing w:line="250" w:lineRule="exact"/>
        <w:ind w:left="1008"/>
      </w:pPr>
      <w:r w:rsidRPr="00C92F47">
        <w:rPr>
          <w:color w:val="000000"/>
          <w:spacing w:val="-11"/>
          <w:lang w:val="en-US"/>
        </w:rPr>
        <w:t>D</w:t>
      </w:r>
      <w:r w:rsidRPr="0048162B">
        <w:rPr>
          <w:color w:val="000000"/>
          <w:spacing w:val="-11"/>
        </w:rPr>
        <w:t>.</w:t>
      </w:r>
      <w:r w:rsidRPr="0048162B">
        <w:rPr>
          <w:color w:val="000000"/>
        </w:rPr>
        <w:tab/>
      </w:r>
      <w:r>
        <w:rPr>
          <w:color w:val="000000"/>
        </w:rPr>
        <w:t xml:space="preserve">Совершаясоответствующие </w:t>
      </w:r>
      <w:r>
        <w:rPr>
          <w:color w:val="000000"/>
          <w:spacing w:val="3"/>
        </w:rPr>
        <w:t xml:space="preserve">транзакции, полученные из набора сообщений </w:t>
      </w:r>
      <w:r w:rsidRPr="00C92F47">
        <w:rPr>
          <w:color w:val="000000"/>
          <w:spacing w:val="3"/>
          <w:lang w:val="en-US"/>
        </w:rPr>
        <w:t>EDI</w:t>
      </w:r>
    </w:p>
    <w:p w:rsidR="00780B74" w:rsidRPr="003C6EBD" w:rsidRDefault="00780B74" w:rsidP="00D71FAB">
      <w:pPr>
        <w:shd w:val="clear" w:color="auto" w:fill="FFFFFF"/>
        <w:tabs>
          <w:tab w:val="left" w:pos="998"/>
        </w:tabs>
        <w:spacing w:before="250" w:line="250" w:lineRule="exact"/>
        <w:ind w:left="998" w:hanging="898"/>
        <w:jc w:val="both"/>
      </w:pPr>
      <w:r w:rsidRPr="003C6EBD">
        <w:rPr>
          <w:color w:val="000000"/>
          <w:spacing w:val="-11"/>
        </w:rPr>
        <w:t>5.</w:t>
      </w:r>
      <w:r w:rsidRPr="003C6EBD">
        <w:rPr>
          <w:color w:val="000000"/>
        </w:rPr>
        <w:tab/>
      </w:r>
      <w:r>
        <w:rPr>
          <w:color w:val="000000"/>
        </w:rPr>
        <w:t>Утилитывсостоянииусовершенствоватькритические</w:t>
      </w:r>
      <w:r>
        <w:rPr>
          <w:color w:val="000000"/>
          <w:spacing w:val="2"/>
        </w:rPr>
        <w:t>области в случае несовместимости данных</w:t>
      </w:r>
      <w:r w:rsidRPr="003C6EBD">
        <w:rPr>
          <w:color w:val="000000"/>
          <w:spacing w:val="2"/>
        </w:rPr>
        <w:t xml:space="preserve">. </w:t>
      </w:r>
      <w:r>
        <w:rPr>
          <w:color w:val="000000"/>
          <w:spacing w:val="2"/>
        </w:rPr>
        <w:t>Этаутилитаможетбытьвыполненапо запросу ОС как одна из опций приложения. Лучшаяпроверканауменьшениерисканеавторизованнаяманипуляциясданными</w:t>
      </w:r>
      <w:r w:rsidRPr="003C6EBD">
        <w:rPr>
          <w:color w:val="000000"/>
          <w:spacing w:val="2"/>
        </w:rPr>
        <w:t xml:space="preserve">, - </w:t>
      </w:r>
      <w:r>
        <w:rPr>
          <w:color w:val="000000"/>
          <w:spacing w:val="2"/>
        </w:rPr>
        <w:t>это</w:t>
      </w:r>
      <w:r w:rsidRPr="003C6EBD">
        <w:rPr>
          <w:color w:val="000000"/>
          <w:spacing w:val="5"/>
        </w:rPr>
        <w:t>:</w:t>
      </w:r>
    </w:p>
    <w:p w:rsidR="00780B74" w:rsidRPr="003C6EBD" w:rsidRDefault="00780B74" w:rsidP="00D71FAB">
      <w:pPr>
        <w:shd w:val="clear" w:color="auto" w:fill="FFFFFF"/>
        <w:tabs>
          <w:tab w:val="left" w:pos="1378"/>
        </w:tabs>
        <w:spacing w:before="245" w:line="254" w:lineRule="exact"/>
        <w:ind w:left="1440" w:hanging="540"/>
      </w:pPr>
      <w:r w:rsidRPr="00C92F47">
        <w:rPr>
          <w:color w:val="000000"/>
          <w:spacing w:val="-19"/>
          <w:lang w:val="en-US"/>
        </w:rPr>
        <w:t>A</w:t>
      </w:r>
      <w:r w:rsidRPr="003C6EBD">
        <w:rPr>
          <w:color w:val="000000"/>
          <w:spacing w:val="-19"/>
        </w:rPr>
        <w:t>.</w:t>
      </w:r>
      <w:r w:rsidRPr="003C6EBD">
        <w:rPr>
          <w:color w:val="000000"/>
        </w:rPr>
        <w:tab/>
      </w:r>
      <w:r>
        <w:rPr>
          <w:color w:val="000000"/>
        </w:rPr>
        <w:t>удалить утилиту программного обеспечения и инсталлировать ее как и когда потребуется</w:t>
      </w:r>
      <w:r w:rsidRPr="003C6EBD">
        <w:rPr>
          <w:color w:val="000000"/>
          <w:spacing w:val="4"/>
        </w:rPr>
        <w:t>.</w:t>
      </w:r>
    </w:p>
    <w:p w:rsidR="00780B74" w:rsidRPr="003C6EBD" w:rsidRDefault="00780B74" w:rsidP="00D71FAB">
      <w:pPr>
        <w:shd w:val="clear" w:color="auto" w:fill="FFFFFF"/>
        <w:tabs>
          <w:tab w:val="left" w:pos="1378"/>
        </w:tabs>
        <w:spacing w:line="254" w:lineRule="exact"/>
        <w:ind w:left="994"/>
      </w:pPr>
      <w:r w:rsidRPr="00C92F47">
        <w:rPr>
          <w:color w:val="000000"/>
          <w:spacing w:val="-24"/>
          <w:lang w:val="en-US"/>
        </w:rPr>
        <w:t>B</w:t>
      </w:r>
      <w:r w:rsidRPr="003C6EBD">
        <w:rPr>
          <w:color w:val="000000"/>
          <w:spacing w:val="-24"/>
        </w:rPr>
        <w:t>.</w:t>
      </w:r>
      <w:r w:rsidRPr="003C6EBD">
        <w:rPr>
          <w:color w:val="000000"/>
        </w:rPr>
        <w:tab/>
      </w:r>
      <w:r>
        <w:rPr>
          <w:color w:val="000000"/>
        </w:rPr>
        <w:t>обеспечить доступ к утилите по требованию ее использования</w:t>
      </w:r>
      <w:r w:rsidRPr="003C6EBD">
        <w:rPr>
          <w:color w:val="000000"/>
          <w:spacing w:val="2"/>
        </w:rPr>
        <w:t>.</w:t>
      </w:r>
    </w:p>
    <w:p w:rsidR="00780B74" w:rsidRPr="008E3446" w:rsidRDefault="00780B74" w:rsidP="00D71FAB">
      <w:pPr>
        <w:shd w:val="clear" w:color="auto" w:fill="FFFFFF"/>
        <w:tabs>
          <w:tab w:val="left" w:pos="1378"/>
        </w:tabs>
        <w:spacing w:line="254" w:lineRule="exact"/>
        <w:ind w:left="994"/>
      </w:pPr>
      <w:r w:rsidRPr="00C92F47">
        <w:rPr>
          <w:color w:val="000000"/>
          <w:spacing w:val="-11"/>
          <w:lang w:val="en-US"/>
        </w:rPr>
        <w:t>C</w:t>
      </w:r>
      <w:r w:rsidRPr="008E3446">
        <w:rPr>
          <w:color w:val="000000"/>
          <w:spacing w:val="-11"/>
        </w:rPr>
        <w:t>.</w:t>
      </w:r>
      <w:r w:rsidRPr="008E3446">
        <w:rPr>
          <w:color w:val="000000"/>
        </w:rPr>
        <w:tab/>
      </w:r>
      <w:r>
        <w:rPr>
          <w:color w:val="000000"/>
        </w:rPr>
        <w:t>обеспечитьдоступкутилитек пользовательскому управлению</w:t>
      </w:r>
      <w:r w:rsidRPr="008E3446">
        <w:rPr>
          <w:color w:val="000000"/>
          <w:spacing w:val="3"/>
        </w:rPr>
        <w:t>.</w:t>
      </w:r>
    </w:p>
    <w:p w:rsidR="00780B74" w:rsidRPr="008E3446" w:rsidRDefault="00780B74" w:rsidP="00D71FAB">
      <w:pPr>
        <w:shd w:val="clear" w:color="auto" w:fill="FFFFFF"/>
        <w:tabs>
          <w:tab w:val="left" w:pos="1440"/>
        </w:tabs>
        <w:spacing w:line="254" w:lineRule="exact"/>
        <w:ind w:left="1440" w:hanging="540"/>
      </w:pPr>
      <w:r w:rsidRPr="00C92F47">
        <w:rPr>
          <w:color w:val="000000"/>
          <w:spacing w:val="-13"/>
          <w:lang w:val="en-US"/>
        </w:rPr>
        <w:t>D</w:t>
      </w:r>
      <w:r w:rsidRPr="008E3446">
        <w:rPr>
          <w:color w:val="000000"/>
          <w:spacing w:val="-13"/>
        </w:rPr>
        <w:t>.</w:t>
      </w:r>
      <w:r w:rsidRPr="008E3446">
        <w:rPr>
          <w:color w:val="000000"/>
        </w:rPr>
        <w:tab/>
      </w:r>
      <w:r>
        <w:rPr>
          <w:color w:val="000000"/>
        </w:rPr>
        <w:t>определитьдоступтакимобразом, чтобы утилита могла быть выполнена только в опции меню</w:t>
      </w:r>
      <w:r w:rsidRPr="008E3446">
        <w:rPr>
          <w:color w:val="000000"/>
          <w:spacing w:val="5"/>
        </w:rPr>
        <w:t>.</w:t>
      </w:r>
    </w:p>
    <w:p w:rsidR="00780B74" w:rsidRPr="001B7753" w:rsidRDefault="00780B74" w:rsidP="00D71FAB">
      <w:pPr>
        <w:shd w:val="clear" w:color="auto" w:fill="FFFFFF"/>
        <w:ind w:left="1598"/>
      </w:pPr>
    </w:p>
    <w:p w:rsidR="00780B74" w:rsidRDefault="00780B74" w:rsidP="00D71FAB">
      <w:pPr>
        <w:shd w:val="clear" w:color="auto" w:fill="FFFFFF"/>
        <w:tabs>
          <w:tab w:val="left" w:pos="1066"/>
        </w:tabs>
        <w:spacing w:line="254" w:lineRule="exact"/>
        <w:ind w:left="1066" w:hanging="888"/>
        <w:rPr>
          <w:color w:val="000000"/>
          <w:spacing w:val="4"/>
        </w:rPr>
      </w:pPr>
      <w:r w:rsidRPr="00BB2467">
        <w:rPr>
          <w:color w:val="000000"/>
          <w:spacing w:val="-11"/>
        </w:rPr>
        <w:t>6.</w:t>
      </w:r>
      <w:r w:rsidRPr="00BB2467">
        <w:rPr>
          <w:color w:val="000000"/>
        </w:rPr>
        <w:tab/>
      </w:r>
      <w:r>
        <w:rPr>
          <w:color w:val="000000"/>
        </w:rPr>
        <w:t>Когдасопровождаяреинжинирингбизнес</w:t>
      </w:r>
      <w:r w:rsidRPr="00BB2467">
        <w:rPr>
          <w:color w:val="000000"/>
        </w:rPr>
        <w:t>-</w:t>
      </w:r>
      <w:r>
        <w:rPr>
          <w:color w:val="000000"/>
        </w:rPr>
        <w:t>процессов</w:t>
      </w:r>
      <w:r w:rsidRPr="00BB2467">
        <w:rPr>
          <w:color w:val="000000"/>
          <w:spacing w:val="4"/>
        </w:rPr>
        <w:t xml:space="preserve">, </w:t>
      </w:r>
      <w:r>
        <w:rPr>
          <w:color w:val="000000"/>
          <w:spacing w:val="4"/>
        </w:rPr>
        <w:t>аудиторИСнаходит</w:t>
      </w:r>
      <w:r w:rsidRPr="00BB2467">
        <w:rPr>
          <w:color w:val="000000"/>
          <w:spacing w:val="4"/>
        </w:rPr>
        <w:t xml:space="preserve">, </w:t>
      </w:r>
      <w:r>
        <w:rPr>
          <w:color w:val="000000"/>
          <w:spacing w:val="4"/>
        </w:rPr>
        <w:t>чтоключпредупреждающего контроля был удален. В этом случае аудитор ИС должен:</w:t>
      </w:r>
      <w:r w:rsidRPr="00BB2467">
        <w:rPr>
          <w:color w:val="000000"/>
          <w:spacing w:val="4"/>
        </w:rPr>
        <w:br/>
      </w:r>
    </w:p>
    <w:p w:rsidR="00780B74" w:rsidRPr="00A96146" w:rsidRDefault="00780B74" w:rsidP="00D71FAB">
      <w:pPr>
        <w:shd w:val="clear" w:color="auto" w:fill="FFFFFF"/>
        <w:tabs>
          <w:tab w:val="left" w:pos="1440"/>
        </w:tabs>
        <w:spacing w:line="254" w:lineRule="exact"/>
        <w:ind w:left="1440" w:hanging="888"/>
      </w:pPr>
      <w:r w:rsidRPr="00C92F47">
        <w:rPr>
          <w:color w:val="000000"/>
          <w:spacing w:val="-23"/>
          <w:lang w:val="en-US"/>
        </w:rPr>
        <w:t>A</w:t>
      </w:r>
      <w:r w:rsidRPr="00A96146">
        <w:rPr>
          <w:color w:val="000000"/>
          <w:spacing w:val="-23"/>
        </w:rPr>
        <w:t>.</w:t>
      </w:r>
      <w:r w:rsidRPr="00A96146">
        <w:rPr>
          <w:color w:val="000000"/>
        </w:rPr>
        <w:tab/>
      </w:r>
      <w:r>
        <w:rPr>
          <w:color w:val="000000"/>
        </w:rPr>
        <w:t>информироватьуправлениенаходкойиподтверждениемлибоменеджмент</w:t>
      </w:r>
      <w:r>
        <w:rPr>
          <w:color w:val="000000"/>
          <w:spacing w:val="9"/>
        </w:rPr>
        <w:t>имеет возможность принять потенциальный материальный риск не имея того предварительного контроля.</w:t>
      </w:r>
      <w:r w:rsidRPr="00A96146">
        <w:rPr>
          <w:color w:val="000000"/>
          <w:spacing w:val="9"/>
        </w:rPr>
        <w:br/>
      </w:r>
    </w:p>
    <w:p w:rsidR="00780B74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  <w:rPr>
          <w:color w:val="000000"/>
          <w:spacing w:val="4"/>
        </w:rPr>
      </w:pPr>
      <w:r w:rsidRPr="00C92F47">
        <w:rPr>
          <w:color w:val="000000"/>
          <w:spacing w:val="-24"/>
          <w:lang w:val="en-US"/>
        </w:rPr>
        <w:t>B</w:t>
      </w:r>
      <w:r w:rsidRPr="00A96146">
        <w:rPr>
          <w:color w:val="000000"/>
          <w:spacing w:val="-24"/>
        </w:rPr>
        <w:t>.</w:t>
      </w:r>
      <w:r w:rsidRPr="00A96146">
        <w:rPr>
          <w:color w:val="000000"/>
        </w:rPr>
        <w:tab/>
      </w:r>
      <w:r>
        <w:rPr>
          <w:color w:val="000000"/>
        </w:rPr>
        <w:t>определитьесликонтрольобнаружения переместился н</w:t>
      </w:r>
      <w:r>
        <w:rPr>
          <w:color w:val="000000"/>
          <w:spacing w:val="2"/>
        </w:rPr>
        <w:t>аконтрольпредотвращенияв течениепроцесса и если так, то нет отчета на удаление</w:t>
      </w:r>
      <w:r w:rsidRPr="00A96146">
        <w:rPr>
          <w:color w:val="000000"/>
          <w:spacing w:val="4"/>
        </w:rPr>
        <w:t>.</w:t>
      </w:r>
    </w:p>
    <w:p w:rsidR="00780B74" w:rsidRPr="00A96146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</w:pPr>
    </w:p>
    <w:p w:rsidR="00780B74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  <w:rPr>
          <w:color w:val="000000"/>
          <w:spacing w:val="4"/>
        </w:rPr>
      </w:pPr>
      <w:r w:rsidRPr="00C92F47">
        <w:rPr>
          <w:color w:val="000000"/>
          <w:spacing w:val="-12"/>
          <w:lang w:val="en-US"/>
        </w:rPr>
        <w:t>C</w:t>
      </w:r>
      <w:r w:rsidRPr="00E2647B">
        <w:rPr>
          <w:color w:val="000000"/>
          <w:spacing w:val="-12"/>
        </w:rPr>
        <w:t>.</w:t>
      </w:r>
      <w:r w:rsidRPr="00E2647B">
        <w:rPr>
          <w:color w:val="000000"/>
        </w:rPr>
        <w:tab/>
      </w:r>
      <w:r>
        <w:rPr>
          <w:color w:val="000000"/>
        </w:rPr>
        <w:t>рекомендовать</w:t>
      </w:r>
      <w:r w:rsidRPr="00E2647B">
        <w:rPr>
          <w:color w:val="000000"/>
        </w:rPr>
        <w:t xml:space="preserve">, </w:t>
      </w:r>
      <w:r>
        <w:rPr>
          <w:color w:val="000000"/>
        </w:rPr>
        <w:t>чтоэтиивсеконтрольныепроцедуры</w:t>
      </w:r>
      <w:r w:rsidRPr="00E2647B">
        <w:rPr>
          <w:color w:val="000000"/>
        </w:rPr>
        <w:t xml:space="preserve">, </w:t>
      </w:r>
      <w:r>
        <w:rPr>
          <w:color w:val="000000"/>
        </w:rPr>
        <w:t>которыесуществовалидоэтогопроцессанад ними был проведенреинжиниринг чтобы быть включенным в новый процесс</w:t>
      </w:r>
      <w:r w:rsidRPr="00E2647B">
        <w:rPr>
          <w:color w:val="000000"/>
          <w:spacing w:val="4"/>
        </w:rPr>
        <w:t>.</w:t>
      </w:r>
    </w:p>
    <w:p w:rsidR="00780B74" w:rsidRPr="00E2647B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</w:pPr>
    </w:p>
    <w:p w:rsidR="00780B74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  <w:rPr>
          <w:color w:val="000000"/>
        </w:rPr>
      </w:pPr>
      <w:r w:rsidRPr="00C92F47">
        <w:rPr>
          <w:color w:val="000000"/>
          <w:spacing w:val="-15"/>
          <w:lang w:val="en-US"/>
        </w:rPr>
        <w:t>D</w:t>
      </w:r>
      <w:r w:rsidRPr="00E2647B">
        <w:rPr>
          <w:color w:val="000000"/>
          <w:spacing w:val="-15"/>
        </w:rPr>
        <w:t>.</w:t>
      </w:r>
      <w:r w:rsidRPr="00E2647B">
        <w:rPr>
          <w:color w:val="000000"/>
        </w:rPr>
        <w:tab/>
      </w:r>
      <w:r>
        <w:rPr>
          <w:color w:val="000000"/>
        </w:rPr>
        <w:t>разработать к непрерывному аудиту с тем, чтобы отследить эффекты удаления превентивного контроля.</w:t>
      </w:r>
    </w:p>
    <w:p w:rsidR="00780B74" w:rsidRPr="00BC2CD4" w:rsidRDefault="00780B74" w:rsidP="00D71FAB">
      <w:pPr>
        <w:shd w:val="clear" w:color="auto" w:fill="FFFFFF"/>
        <w:tabs>
          <w:tab w:val="left" w:pos="1488"/>
        </w:tabs>
        <w:spacing w:before="5" w:line="250" w:lineRule="exact"/>
        <w:ind w:left="1488" w:hanging="379"/>
      </w:pPr>
    </w:p>
    <w:p w:rsidR="00780B74" w:rsidRPr="00A93975" w:rsidRDefault="00780B74" w:rsidP="00D71FAB">
      <w:pPr>
        <w:shd w:val="clear" w:color="auto" w:fill="FFFFFF"/>
        <w:tabs>
          <w:tab w:val="left" w:pos="1066"/>
        </w:tabs>
        <w:spacing w:before="240"/>
        <w:ind w:left="178"/>
      </w:pPr>
      <w:r w:rsidRPr="00A93975">
        <w:rPr>
          <w:color w:val="000000"/>
          <w:spacing w:val="-16"/>
        </w:rPr>
        <w:t>7.</w:t>
      </w:r>
      <w:r w:rsidRPr="00A93975">
        <w:rPr>
          <w:color w:val="000000"/>
        </w:rPr>
        <w:tab/>
      </w:r>
      <w:r>
        <w:rPr>
          <w:color w:val="000000"/>
        </w:rPr>
        <w:t>Который из последующих является выходом целевой проверки</w:t>
      </w:r>
      <w:r w:rsidRPr="00A93975">
        <w:rPr>
          <w:color w:val="000000"/>
          <w:spacing w:val="4"/>
        </w:rPr>
        <w:t>?</w:t>
      </w:r>
    </w:p>
    <w:p w:rsidR="00780B74" w:rsidRPr="000E74DC" w:rsidRDefault="00780B74" w:rsidP="00D71FAB">
      <w:pPr>
        <w:shd w:val="clear" w:color="auto" w:fill="FFFFFF"/>
        <w:tabs>
          <w:tab w:val="left" w:pos="1469"/>
        </w:tabs>
        <w:spacing w:before="245" w:line="250" w:lineRule="exact"/>
        <w:ind w:left="1090"/>
      </w:pPr>
      <w:r w:rsidRPr="00C92F47">
        <w:rPr>
          <w:color w:val="000000"/>
          <w:spacing w:val="-22"/>
          <w:lang w:val="en-US"/>
        </w:rPr>
        <w:t>A</w:t>
      </w:r>
      <w:r w:rsidRPr="000E74DC">
        <w:rPr>
          <w:color w:val="000000"/>
          <w:spacing w:val="-22"/>
        </w:rPr>
        <w:t>.</w:t>
      </w:r>
      <w:r w:rsidRPr="000E74DC">
        <w:rPr>
          <w:color w:val="000000"/>
        </w:rPr>
        <w:tab/>
      </w:r>
      <w:r>
        <w:rPr>
          <w:color w:val="000000"/>
        </w:rPr>
        <w:t>Обеспечение регистров необходимым количеством</w:t>
      </w:r>
    </w:p>
    <w:p w:rsidR="00780B74" w:rsidRPr="000E74DC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90"/>
      </w:pPr>
      <w:r w:rsidRPr="00C92F47">
        <w:rPr>
          <w:color w:val="000000"/>
          <w:spacing w:val="-26"/>
          <w:lang w:val="en-US"/>
        </w:rPr>
        <w:t>B</w:t>
      </w:r>
      <w:r w:rsidRPr="000E74DC">
        <w:rPr>
          <w:color w:val="000000"/>
          <w:spacing w:val="-26"/>
        </w:rPr>
        <w:t>.</w:t>
      </w:r>
      <w:r w:rsidRPr="000E74DC">
        <w:rPr>
          <w:color w:val="000000"/>
        </w:rPr>
        <w:tab/>
      </w:r>
      <w:r>
        <w:rPr>
          <w:color w:val="000000"/>
        </w:rPr>
        <w:t>Завершение количества обработки</w:t>
      </w:r>
    </w:p>
    <w:p w:rsidR="00780B74" w:rsidRPr="000E74DC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90"/>
      </w:pPr>
      <w:r w:rsidRPr="00C92F47">
        <w:rPr>
          <w:color w:val="000000"/>
          <w:spacing w:val="-14"/>
          <w:lang w:val="en-US"/>
        </w:rPr>
        <w:t>C</w:t>
      </w:r>
      <w:r w:rsidRPr="000E74DC">
        <w:rPr>
          <w:color w:val="000000"/>
          <w:spacing w:val="-14"/>
        </w:rPr>
        <w:t>.</w:t>
      </w:r>
      <w:r w:rsidRPr="000E74DC">
        <w:rPr>
          <w:color w:val="000000"/>
        </w:rPr>
        <w:tab/>
      </w:r>
      <w:r>
        <w:rPr>
          <w:color w:val="000000"/>
        </w:rPr>
        <w:t>Соответствующий расчет по отказам и исключениям</w:t>
      </w:r>
    </w:p>
    <w:p w:rsidR="00780B74" w:rsidRPr="00BC2CD4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90"/>
      </w:pPr>
      <w:r w:rsidRPr="00C92F47">
        <w:rPr>
          <w:color w:val="000000"/>
          <w:spacing w:val="-15"/>
          <w:lang w:val="en-US"/>
        </w:rPr>
        <w:t>D</w:t>
      </w:r>
      <w:r w:rsidRPr="00BC2CD4">
        <w:rPr>
          <w:color w:val="000000"/>
          <w:spacing w:val="-15"/>
        </w:rPr>
        <w:t>.</w:t>
      </w:r>
      <w:r w:rsidRPr="00BC2CD4">
        <w:rPr>
          <w:color w:val="000000"/>
        </w:rPr>
        <w:tab/>
      </w:r>
      <w:r>
        <w:rPr>
          <w:color w:val="000000"/>
        </w:rPr>
        <w:t>Авторизацияусовершенствованийфайлов</w:t>
      </w:r>
    </w:p>
    <w:p w:rsidR="00780B74" w:rsidRPr="004354A0" w:rsidRDefault="00780B74" w:rsidP="00D71FAB">
      <w:pPr>
        <w:shd w:val="clear" w:color="auto" w:fill="FFFFFF"/>
        <w:tabs>
          <w:tab w:val="left" w:pos="1066"/>
        </w:tabs>
        <w:spacing w:before="259" w:line="250" w:lineRule="exact"/>
        <w:ind w:left="1066" w:hanging="888"/>
        <w:rPr>
          <w:color w:val="000000"/>
          <w:spacing w:val="4"/>
        </w:rPr>
      </w:pPr>
      <w:r w:rsidRPr="000E74DC">
        <w:rPr>
          <w:color w:val="000000"/>
          <w:spacing w:val="-11"/>
        </w:rPr>
        <w:t>8.</w:t>
      </w:r>
      <w:r w:rsidRPr="000E74DC">
        <w:rPr>
          <w:color w:val="000000"/>
        </w:rPr>
        <w:tab/>
      </w:r>
      <w:r>
        <w:rPr>
          <w:color w:val="000000"/>
        </w:rPr>
        <w:t>Всистеме, которая записывает все данные для компании</w:t>
      </w:r>
      <w:r w:rsidRPr="000E74DC">
        <w:rPr>
          <w:color w:val="000000"/>
          <w:spacing w:val="4"/>
        </w:rPr>
        <w:t xml:space="preserve">, </w:t>
      </w:r>
      <w:r>
        <w:rPr>
          <w:color w:val="000000"/>
          <w:spacing w:val="4"/>
        </w:rPr>
        <w:t>получатели зарегистрированы ежедневной базе. Который из следующих мог быть уверен, что балансо получатели неизменны среди рассылок</w:t>
      </w:r>
      <w:r w:rsidRPr="004354A0">
        <w:rPr>
          <w:color w:val="000000"/>
          <w:spacing w:val="1"/>
        </w:rPr>
        <w:t>?</w:t>
      </w:r>
    </w:p>
    <w:p w:rsidR="00780B74" w:rsidRPr="004354A0" w:rsidRDefault="00780B74" w:rsidP="00D71FAB">
      <w:pPr>
        <w:shd w:val="clear" w:color="auto" w:fill="FFFFFF"/>
        <w:tabs>
          <w:tab w:val="left" w:pos="1459"/>
        </w:tabs>
        <w:spacing w:before="250" w:line="250" w:lineRule="exact"/>
        <w:ind w:left="1075"/>
      </w:pPr>
      <w:r w:rsidRPr="00C92F47">
        <w:rPr>
          <w:color w:val="000000"/>
          <w:spacing w:val="-24"/>
          <w:lang w:val="en-US"/>
        </w:rPr>
        <w:t>A</w:t>
      </w:r>
      <w:r w:rsidRPr="004354A0">
        <w:rPr>
          <w:color w:val="000000"/>
          <w:spacing w:val="-24"/>
        </w:rPr>
        <w:t>.</w:t>
      </w:r>
      <w:r w:rsidRPr="004354A0">
        <w:rPr>
          <w:color w:val="000000"/>
        </w:rPr>
        <w:tab/>
      </w:r>
      <w:r>
        <w:rPr>
          <w:color w:val="000000"/>
        </w:rPr>
        <w:t>Контроль диапазона</w:t>
      </w:r>
    </w:p>
    <w:p w:rsidR="00780B74" w:rsidRPr="004354A0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75"/>
      </w:pPr>
      <w:r w:rsidRPr="00C92F47">
        <w:rPr>
          <w:color w:val="000000"/>
          <w:spacing w:val="-25"/>
          <w:lang w:val="en-US"/>
        </w:rPr>
        <w:t>B</w:t>
      </w:r>
      <w:r w:rsidRPr="004354A0">
        <w:rPr>
          <w:color w:val="000000"/>
          <w:spacing w:val="-25"/>
        </w:rPr>
        <w:t>.</w:t>
      </w:r>
      <w:r w:rsidRPr="004354A0">
        <w:rPr>
          <w:color w:val="000000"/>
        </w:rPr>
        <w:tab/>
      </w:r>
      <w:r>
        <w:rPr>
          <w:color w:val="000000"/>
        </w:rPr>
        <w:t>Проверка записей</w:t>
      </w:r>
    </w:p>
    <w:p w:rsidR="00780B74" w:rsidRPr="004354A0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75"/>
      </w:pPr>
      <w:r w:rsidRPr="00C92F47">
        <w:rPr>
          <w:color w:val="000000"/>
          <w:spacing w:val="-14"/>
          <w:lang w:val="en-US"/>
        </w:rPr>
        <w:t>C</w:t>
      </w:r>
      <w:r w:rsidRPr="004354A0">
        <w:rPr>
          <w:color w:val="000000"/>
          <w:spacing w:val="-14"/>
        </w:rPr>
        <w:t>.</w:t>
      </w:r>
      <w:r w:rsidRPr="004354A0">
        <w:rPr>
          <w:color w:val="000000"/>
        </w:rPr>
        <w:tab/>
      </w:r>
      <w:r>
        <w:rPr>
          <w:color w:val="000000"/>
        </w:rPr>
        <w:t>Контроль последовательности</w:t>
      </w:r>
    </w:p>
    <w:p w:rsidR="00780B74" w:rsidRPr="004354A0" w:rsidRDefault="00780B74" w:rsidP="00D71FAB">
      <w:pPr>
        <w:shd w:val="clear" w:color="auto" w:fill="FFFFFF"/>
        <w:tabs>
          <w:tab w:val="left" w:pos="1459"/>
        </w:tabs>
        <w:spacing w:line="250" w:lineRule="exact"/>
        <w:ind w:left="1075"/>
      </w:pPr>
      <w:r w:rsidRPr="00C92F47">
        <w:rPr>
          <w:color w:val="000000"/>
          <w:spacing w:val="-18"/>
          <w:lang w:val="en-US"/>
        </w:rPr>
        <w:t>D</w:t>
      </w:r>
      <w:r w:rsidRPr="004354A0">
        <w:rPr>
          <w:color w:val="000000"/>
          <w:spacing w:val="-18"/>
        </w:rPr>
        <w:t>.</w:t>
      </w:r>
      <w:r w:rsidRPr="004354A0">
        <w:rPr>
          <w:color w:val="000000"/>
        </w:rPr>
        <w:tab/>
      </w:r>
      <w:r>
        <w:rPr>
          <w:color w:val="000000"/>
        </w:rPr>
        <w:t>От управления</w:t>
      </w:r>
      <w:r w:rsidRPr="004354A0">
        <w:rPr>
          <w:color w:val="000000"/>
          <w:spacing w:val="4"/>
        </w:rPr>
        <w:t>-</w:t>
      </w:r>
      <w:r>
        <w:rPr>
          <w:color w:val="000000"/>
          <w:spacing w:val="4"/>
        </w:rPr>
        <w:t>к</w:t>
      </w:r>
      <w:r w:rsidRPr="004354A0">
        <w:rPr>
          <w:color w:val="000000"/>
          <w:spacing w:val="4"/>
        </w:rPr>
        <w:t>-</w:t>
      </w:r>
      <w:r>
        <w:rPr>
          <w:color w:val="000000"/>
          <w:spacing w:val="4"/>
        </w:rPr>
        <w:t>управлению общий контроль</w:t>
      </w:r>
    </w:p>
    <w:p w:rsidR="00780B74" w:rsidRPr="00BC2CD4" w:rsidRDefault="00780B74" w:rsidP="00D71FAB">
      <w:pPr>
        <w:shd w:val="clear" w:color="auto" w:fill="FFFFFF"/>
        <w:tabs>
          <w:tab w:val="left" w:pos="1066"/>
        </w:tabs>
        <w:spacing w:before="264" w:line="245" w:lineRule="exact"/>
        <w:ind w:left="1066" w:hanging="888"/>
      </w:pPr>
      <w:r w:rsidRPr="004354A0">
        <w:rPr>
          <w:color w:val="000000"/>
          <w:spacing w:val="-12"/>
        </w:rPr>
        <w:t>9.</w:t>
      </w:r>
      <w:r w:rsidRPr="004354A0">
        <w:rPr>
          <w:color w:val="000000"/>
        </w:rPr>
        <w:tab/>
      </w:r>
      <w:r>
        <w:rPr>
          <w:color w:val="000000"/>
        </w:rPr>
        <w:t>Котороеизследующихзаявленийсамоеважное для аудитора ИС в проекте реинжиниринга бизнес-процессов?</w:t>
      </w:r>
    </w:p>
    <w:p w:rsidR="00780B74" w:rsidRDefault="00780B74" w:rsidP="00D71FAB">
      <w:pPr>
        <w:shd w:val="clear" w:color="auto" w:fill="FFFFFF"/>
        <w:tabs>
          <w:tab w:val="left" w:pos="1435"/>
        </w:tabs>
        <w:spacing w:before="254" w:line="250" w:lineRule="exact"/>
        <w:ind w:left="1061"/>
        <w:rPr>
          <w:color w:val="000000"/>
        </w:rPr>
      </w:pPr>
      <w:r w:rsidRPr="00C92F47">
        <w:rPr>
          <w:color w:val="000000"/>
          <w:spacing w:val="-24"/>
          <w:lang w:val="en-US"/>
        </w:rPr>
        <w:t>A</w:t>
      </w:r>
      <w:r w:rsidRPr="00712DF3">
        <w:rPr>
          <w:color w:val="000000"/>
          <w:spacing w:val="-24"/>
        </w:rPr>
        <w:t>.</w:t>
      </w:r>
      <w:r w:rsidRPr="00712DF3">
        <w:rPr>
          <w:color w:val="000000"/>
        </w:rPr>
        <w:tab/>
      </w:r>
      <w:r>
        <w:rPr>
          <w:color w:val="000000"/>
        </w:rPr>
        <w:t>Отсутствиесреднегоменеджмента</w:t>
      </w:r>
      <w:r w:rsidRPr="00712DF3">
        <w:rPr>
          <w:color w:val="000000"/>
        </w:rPr>
        <w:t xml:space="preserve">, </w:t>
      </w:r>
      <w:r>
        <w:rPr>
          <w:color w:val="000000"/>
        </w:rPr>
        <w:t>которыйчастоявляетсярезультатомпроектареинжинирингабизнес</w:t>
      </w:r>
      <w:r w:rsidRPr="00712DF3">
        <w:rPr>
          <w:color w:val="000000"/>
        </w:rPr>
        <w:t>-</w:t>
      </w:r>
      <w:r>
        <w:rPr>
          <w:color w:val="000000"/>
        </w:rPr>
        <w:t>процессов.</w:t>
      </w:r>
    </w:p>
    <w:p w:rsidR="00780B74" w:rsidRPr="00712DF3" w:rsidRDefault="00780B74" w:rsidP="00D71FAB">
      <w:pPr>
        <w:shd w:val="clear" w:color="auto" w:fill="FFFFFF"/>
        <w:tabs>
          <w:tab w:val="left" w:pos="1435"/>
        </w:tabs>
        <w:spacing w:line="250" w:lineRule="exact"/>
        <w:ind w:left="1061"/>
      </w:pPr>
      <w:r w:rsidRPr="00C92F47">
        <w:rPr>
          <w:color w:val="000000"/>
          <w:spacing w:val="-26"/>
          <w:lang w:val="en-US"/>
        </w:rPr>
        <w:t>B</w:t>
      </w:r>
      <w:r w:rsidRPr="00712DF3">
        <w:rPr>
          <w:color w:val="000000"/>
          <w:spacing w:val="-26"/>
        </w:rPr>
        <w:t>.</w:t>
      </w:r>
      <w:r w:rsidRPr="00712DF3">
        <w:rPr>
          <w:color w:val="000000"/>
        </w:rPr>
        <w:tab/>
      </w:r>
      <w:r>
        <w:rPr>
          <w:color w:val="000000"/>
        </w:rPr>
        <w:t>То, что контролирует обычно дает низкий приоритет в проекте БПР.</w:t>
      </w:r>
    </w:p>
    <w:p w:rsidR="00780B74" w:rsidRPr="00712DF3" w:rsidRDefault="00780B74" w:rsidP="00D71FAB">
      <w:pPr>
        <w:shd w:val="clear" w:color="auto" w:fill="FFFFFF"/>
        <w:tabs>
          <w:tab w:val="left" w:pos="1435"/>
        </w:tabs>
        <w:spacing w:line="250" w:lineRule="exact"/>
        <w:ind w:left="1061"/>
      </w:pPr>
      <w:r w:rsidRPr="00C92F47">
        <w:rPr>
          <w:color w:val="000000"/>
          <w:spacing w:val="-14"/>
          <w:lang w:val="en-US"/>
        </w:rPr>
        <w:t>C</w:t>
      </w:r>
      <w:r w:rsidRPr="00712DF3">
        <w:rPr>
          <w:color w:val="000000"/>
          <w:spacing w:val="-14"/>
        </w:rPr>
        <w:t>.</w:t>
      </w:r>
      <w:r w:rsidRPr="00712DF3">
        <w:rPr>
          <w:color w:val="000000"/>
        </w:rPr>
        <w:tab/>
      </w:r>
      <w:r>
        <w:rPr>
          <w:color w:val="000000"/>
        </w:rPr>
        <w:t>Разумноенегативноевлияние</w:t>
      </w:r>
      <w:r w:rsidRPr="00712DF3">
        <w:rPr>
          <w:color w:val="000000"/>
        </w:rPr>
        <w:t xml:space="preserve">, </w:t>
      </w:r>
      <w:r>
        <w:rPr>
          <w:color w:val="000000"/>
        </w:rPr>
        <w:t>котороезащитаинформациимоглабыиметь на РБП.</w:t>
      </w:r>
    </w:p>
    <w:p w:rsidR="00780B74" w:rsidRDefault="00780B74" w:rsidP="00D71FAB">
      <w:pPr>
        <w:shd w:val="clear" w:color="auto" w:fill="FFFFFF"/>
        <w:tabs>
          <w:tab w:val="left" w:pos="1435"/>
        </w:tabs>
        <w:spacing w:line="250" w:lineRule="exact"/>
        <w:ind w:left="1061"/>
        <w:rPr>
          <w:color w:val="000000"/>
        </w:rPr>
      </w:pPr>
      <w:r w:rsidRPr="00C92F47">
        <w:rPr>
          <w:color w:val="000000"/>
          <w:spacing w:val="-15"/>
          <w:lang w:val="en-US"/>
        </w:rPr>
        <w:t>D</w:t>
      </w:r>
      <w:r w:rsidRPr="0067215C">
        <w:rPr>
          <w:color w:val="000000"/>
          <w:spacing w:val="-15"/>
        </w:rPr>
        <w:t>.</w:t>
      </w:r>
      <w:r w:rsidRPr="0067215C">
        <w:rPr>
          <w:color w:val="000000"/>
        </w:rPr>
        <w:tab/>
      </w:r>
      <w:r>
        <w:rPr>
          <w:color w:val="000000"/>
        </w:rPr>
        <w:t>Рискнеудачсвязансогромнымразмеромвыполняемыхзадач обычно решаемых в проекте БПР</w:t>
      </w:r>
    </w:p>
    <w:p w:rsidR="00780B74" w:rsidRDefault="00780B74" w:rsidP="00D71FAB">
      <w:pPr>
        <w:shd w:val="clear" w:color="auto" w:fill="FFFFFF"/>
        <w:tabs>
          <w:tab w:val="left" w:pos="1051"/>
        </w:tabs>
        <w:spacing w:before="230"/>
        <w:ind w:left="1080" w:hanging="900"/>
        <w:rPr>
          <w:color w:val="000000"/>
        </w:rPr>
      </w:pPr>
      <w:r w:rsidRPr="00842AB4">
        <w:rPr>
          <w:color w:val="000000"/>
          <w:spacing w:val="-10"/>
        </w:rPr>
        <w:t>10.</w:t>
      </w:r>
      <w:r w:rsidRPr="00842AB4">
        <w:rPr>
          <w:color w:val="000000"/>
        </w:rPr>
        <w:tab/>
      </w:r>
      <w:r>
        <w:rPr>
          <w:color w:val="000000"/>
        </w:rPr>
        <w:t>Чтобы отвечать предопределенным критериям, какие средства и методы могли бы лучше определять непрерывные транзакции аудита?</w:t>
      </w:r>
    </w:p>
    <w:p w:rsidR="00780B74" w:rsidRPr="00842AB4" w:rsidRDefault="00780B74" w:rsidP="00D71FAB">
      <w:pPr>
        <w:shd w:val="clear" w:color="auto" w:fill="FFFFFF"/>
        <w:tabs>
          <w:tab w:val="left" w:pos="1426"/>
        </w:tabs>
        <w:spacing w:before="250" w:line="250" w:lineRule="exact"/>
        <w:ind w:left="1046"/>
      </w:pPr>
      <w:r w:rsidRPr="00C92F47">
        <w:rPr>
          <w:color w:val="000000"/>
          <w:spacing w:val="-24"/>
          <w:lang w:val="en-US"/>
        </w:rPr>
        <w:t>A</w:t>
      </w:r>
      <w:r w:rsidRPr="00842AB4">
        <w:rPr>
          <w:color w:val="000000"/>
          <w:spacing w:val="-24"/>
        </w:rPr>
        <w:t>.</w:t>
      </w:r>
      <w:r w:rsidRPr="00842AB4">
        <w:rPr>
          <w:color w:val="000000"/>
        </w:rPr>
        <w:tab/>
      </w:r>
      <w:r>
        <w:rPr>
          <w:color w:val="000000"/>
        </w:rPr>
        <w:t xml:space="preserve">Файл обзора систем контроля аудита и модули внедрения аудита </w:t>
      </w:r>
      <w:r w:rsidRPr="00842AB4">
        <w:rPr>
          <w:color w:val="000000"/>
          <w:spacing w:val="-1"/>
        </w:rPr>
        <w:t>(</w:t>
      </w:r>
      <w:r w:rsidRPr="00C92F47">
        <w:rPr>
          <w:color w:val="000000"/>
          <w:spacing w:val="-1"/>
          <w:lang w:val="en-US"/>
        </w:rPr>
        <w:t>SCARF</w:t>
      </w:r>
      <w:r w:rsidRPr="00842AB4">
        <w:rPr>
          <w:color w:val="000000"/>
          <w:spacing w:val="-1"/>
        </w:rPr>
        <w:t>/</w:t>
      </w:r>
      <w:r w:rsidRPr="00C92F47">
        <w:rPr>
          <w:color w:val="000000"/>
          <w:spacing w:val="-1"/>
          <w:lang w:val="en-US"/>
        </w:rPr>
        <w:t>EAM</w:t>
      </w:r>
      <w:r w:rsidRPr="00842AB4">
        <w:rPr>
          <w:color w:val="000000"/>
          <w:spacing w:val="-1"/>
        </w:rPr>
        <w:t>)</w:t>
      </w:r>
    </w:p>
    <w:p w:rsidR="00780B74" w:rsidRPr="0001243B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C92F47">
        <w:rPr>
          <w:color w:val="000000"/>
          <w:spacing w:val="-26"/>
          <w:lang w:val="en-US"/>
        </w:rPr>
        <w:t>B</w:t>
      </w:r>
      <w:r w:rsidRPr="0001243B">
        <w:rPr>
          <w:color w:val="000000"/>
          <w:spacing w:val="-26"/>
        </w:rPr>
        <w:t>.</w:t>
      </w:r>
      <w:r w:rsidRPr="0001243B">
        <w:rPr>
          <w:color w:val="000000"/>
        </w:rPr>
        <w:tab/>
      </w:r>
      <w:r>
        <w:rPr>
          <w:color w:val="000000"/>
        </w:rPr>
        <w:t>Непрерывное и скачкообразное моделирование (</w:t>
      </w:r>
      <w:r w:rsidRPr="00C92F47">
        <w:rPr>
          <w:color w:val="000000"/>
          <w:spacing w:val="5"/>
          <w:lang w:val="en-US"/>
        </w:rPr>
        <w:t>CIS</w:t>
      </w:r>
      <w:r w:rsidRPr="0001243B">
        <w:rPr>
          <w:color w:val="000000"/>
          <w:spacing w:val="5"/>
        </w:rPr>
        <w:t>)</w:t>
      </w:r>
    </w:p>
    <w:p w:rsidR="00780B74" w:rsidRPr="0001243B" w:rsidRDefault="00780B74" w:rsidP="00D71FAB">
      <w:pPr>
        <w:shd w:val="clear" w:color="auto" w:fill="FFFFFF"/>
        <w:tabs>
          <w:tab w:val="left" w:pos="1426"/>
        </w:tabs>
        <w:spacing w:line="250" w:lineRule="exact"/>
        <w:ind w:left="1046"/>
      </w:pPr>
      <w:r w:rsidRPr="00C92F47">
        <w:rPr>
          <w:color w:val="000000"/>
          <w:spacing w:val="-14"/>
          <w:lang w:val="en-US"/>
        </w:rPr>
        <w:t>C</w:t>
      </w:r>
      <w:r w:rsidRPr="0001243B">
        <w:rPr>
          <w:color w:val="000000"/>
          <w:spacing w:val="-14"/>
        </w:rPr>
        <w:t>.</w:t>
      </w:r>
      <w:r w:rsidRPr="0001243B">
        <w:rPr>
          <w:color w:val="000000"/>
        </w:rPr>
        <w:tab/>
      </w:r>
      <w:r>
        <w:rPr>
          <w:color w:val="000000"/>
          <w:spacing w:val="-1"/>
        </w:rPr>
        <w:t>Интегрированные средства проверки</w:t>
      </w:r>
      <w:r w:rsidRPr="0001243B">
        <w:rPr>
          <w:color w:val="000000"/>
          <w:spacing w:val="-1"/>
        </w:rPr>
        <w:t xml:space="preserve"> (</w:t>
      </w:r>
      <w:r w:rsidRPr="00C92F47">
        <w:rPr>
          <w:color w:val="000000"/>
          <w:spacing w:val="-1"/>
          <w:lang w:val="en-US"/>
        </w:rPr>
        <w:t>ITF</w:t>
      </w:r>
      <w:r w:rsidRPr="0001243B">
        <w:rPr>
          <w:color w:val="000000"/>
          <w:spacing w:val="-1"/>
        </w:rPr>
        <w:t>)</w:t>
      </w:r>
    </w:p>
    <w:p w:rsidR="00780B74" w:rsidRPr="0001243B" w:rsidRDefault="00780B74" w:rsidP="00D71FAB">
      <w:pPr>
        <w:shd w:val="clear" w:color="auto" w:fill="FFFFFF"/>
        <w:tabs>
          <w:tab w:val="left" w:pos="1426"/>
        </w:tabs>
        <w:ind w:left="1046"/>
      </w:pPr>
      <w:r w:rsidRPr="00C92F47">
        <w:rPr>
          <w:color w:val="000000"/>
          <w:spacing w:val="-15"/>
          <w:lang w:val="en-US"/>
        </w:rPr>
        <w:t>D</w:t>
      </w:r>
      <w:r w:rsidRPr="0001243B">
        <w:rPr>
          <w:color w:val="000000"/>
          <w:spacing w:val="-15"/>
        </w:rPr>
        <w:t>.</w:t>
      </w:r>
      <w:r w:rsidRPr="0001243B">
        <w:rPr>
          <w:color w:val="000000"/>
        </w:rPr>
        <w:tab/>
      </w:r>
      <w:r>
        <w:rPr>
          <w:color w:val="000000"/>
        </w:rPr>
        <w:t>Аудиторские уловки</w:t>
      </w:r>
    </w:p>
    <w:p w:rsidR="00780B74" w:rsidRDefault="00780B74" w:rsidP="00D71FAB">
      <w:pPr>
        <w:jc w:val="both"/>
      </w:pPr>
    </w:p>
    <w:p w:rsidR="00780B74" w:rsidRPr="008B3768" w:rsidRDefault="00780B74" w:rsidP="00D71FAB">
      <w:pPr>
        <w:jc w:val="both"/>
      </w:pPr>
    </w:p>
    <w:p w:rsidR="00780B74" w:rsidRPr="008B3768" w:rsidRDefault="00780B74" w:rsidP="00D71FAB">
      <w:pPr>
        <w:jc w:val="both"/>
      </w:pPr>
      <w:r w:rsidRPr="00BB21B5">
        <w:rPr>
          <w:b/>
          <w:bCs/>
          <w:i/>
          <w:iCs/>
        </w:rPr>
        <w:t>Тема 8. Внутренний контроль.</w:t>
      </w:r>
      <w:r w:rsidRPr="008B3768">
        <w:t xml:space="preserve">  Мониторинг. </w:t>
      </w:r>
      <w:r>
        <w:t>Защита внутренних активов. Внутренний аудит.</w:t>
      </w:r>
      <w:r w:rsidRPr="008B3768">
        <w:t xml:space="preserve"> Информация и коммуникация.  Контрольные процедуры.  Оценка рисков.  Среда контроля.</w:t>
      </w:r>
    </w:p>
    <w:p w:rsidR="00780B7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Литература</w:t>
      </w:r>
    </w:p>
    <w:p w:rsidR="00780B74" w:rsidRPr="00AB3793" w:rsidRDefault="00780B74" w:rsidP="00D71FAB">
      <w:pPr>
        <w:spacing w:before="100" w:beforeAutospacing="1" w:after="100" w:afterAutospacing="1"/>
        <w:ind w:left="360"/>
      </w:pPr>
      <w:r>
        <w:t>[1.</w:t>
      </w:r>
      <w:r w:rsidRPr="00AB3793">
        <w:t>1</w:t>
      </w:r>
      <w:r>
        <w:t>], [</w:t>
      </w:r>
      <w:r w:rsidRPr="00AB3793">
        <w:t>1</w:t>
      </w:r>
      <w:r>
        <w:t>.</w:t>
      </w:r>
      <w:r w:rsidRPr="00AB3793">
        <w:t>2</w:t>
      </w:r>
      <w:r>
        <w:t>]</w:t>
      </w:r>
      <w:r w:rsidRPr="00AB3793">
        <w:t>, [1.3], [1.8], [1.9], [1.10], [1.11], [1.13], [2.1], [2.2], [2.5], [2.8], [2.11], [2.</w:t>
      </w:r>
      <w:r w:rsidRPr="00BC2CD4">
        <w:t>23</w:t>
      </w:r>
      <w:r w:rsidRPr="00AB3793">
        <w:t>]</w:t>
      </w:r>
    </w:p>
    <w:p w:rsidR="00780B74" w:rsidRDefault="00780B74" w:rsidP="00D71FAB">
      <w:pPr>
        <w:spacing w:before="100" w:beforeAutospacing="1" w:after="100" w:afterAutospacing="1"/>
        <w:ind w:left="360"/>
        <w:rPr>
          <w:i/>
          <w:iCs/>
          <w:u w:val="single"/>
        </w:rPr>
      </w:pPr>
      <w:r>
        <w:rPr>
          <w:i/>
          <w:iCs/>
          <w:u w:val="single"/>
        </w:rPr>
        <w:t>Контрольные вопросы</w:t>
      </w:r>
    </w:p>
    <w:p w:rsidR="00780B74" w:rsidRPr="000F679F" w:rsidRDefault="00780B74" w:rsidP="00D71FAB">
      <w:pPr>
        <w:shd w:val="clear" w:color="auto" w:fill="FFFFFF"/>
        <w:tabs>
          <w:tab w:val="left" w:pos="1099"/>
        </w:tabs>
        <w:spacing w:before="542" w:line="250" w:lineRule="exact"/>
        <w:ind w:left="1099" w:hanging="941"/>
      </w:pPr>
      <w:r>
        <w:rPr>
          <w:color w:val="000000"/>
        </w:rPr>
        <w:t>1.             Вмаленькойорганизации</w:t>
      </w:r>
      <w:r w:rsidRPr="000F679F">
        <w:rPr>
          <w:color w:val="000000"/>
        </w:rPr>
        <w:t xml:space="preserve">, </w:t>
      </w:r>
      <w:r>
        <w:rPr>
          <w:color w:val="000000"/>
        </w:rPr>
        <w:t>гдеразделениеобязанностейнепрактикуется,</w:t>
      </w:r>
      <w:r>
        <w:rPr>
          <w:color w:val="000000"/>
          <w:spacing w:val="1"/>
        </w:rPr>
        <w:t>служащийвыполняетфункциюоператоранакомпьютереиприкладногопрограммиста</w:t>
      </w:r>
      <w:r w:rsidRPr="000F679F">
        <w:rPr>
          <w:color w:val="000000"/>
          <w:spacing w:val="1"/>
        </w:rPr>
        <w:t>.</w:t>
      </w:r>
      <w:r>
        <w:rPr>
          <w:color w:val="000000"/>
          <w:spacing w:val="1"/>
        </w:rPr>
        <w:t xml:space="preserve"> Которыйизследующихконтролейпорекомендуетаудитор ИС</w:t>
      </w:r>
      <w:r w:rsidRPr="000F679F">
        <w:rPr>
          <w:color w:val="000000"/>
          <w:spacing w:val="4"/>
        </w:rPr>
        <w:t>?</w:t>
      </w:r>
    </w:p>
    <w:p w:rsidR="00780B74" w:rsidRPr="000F679F" w:rsidRDefault="00780B74" w:rsidP="00D71FAB">
      <w:pPr>
        <w:shd w:val="clear" w:color="auto" w:fill="FFFFFF"/>
        <w:tabs>
          <w:tab w:val="left" w:pos="1522"/>
        </w:tabs>
        <w:spacing w:before="250" w:line="254" w:lineRule="exact"/>
        <w:ind w:left="1128"/>
      </w:pPr>
      <w:r w:rsidRPr="00E76156">
        <w:rPr>
          <w:color w:val="000000"/>
          <w:spacing w:val="-25"/>
          <w:lang w:val="en-US"/>
        </w:rPr>
        <w:t>A</w:t>
      </w:r>
      <w:r w:rsidRPr="000F679F">
        <w:rPr>
          <w:color w:val="000000"/>
          <w:spacing w:val="-25"/>
        </w:rPr>
        <w:t>.</w:t>
      </w:r>
      <w:r w:rsidRPr="000F679F">
        <w:rPr>
          <w:color w:val="000000"/>
        </w:rPr>
        <w:tab/>
      </w:r>
      <w:r>
        <w:rPr>
          <w:color w:val="000000"/>
        </w:rPr>
        <w:t xml:space="preserve">  Автоматизированнаязагрузкаизмененийвразвивающиеся библиотеки.</w:t>
      </w:r>
    </w:p>
    <w:p w:rsidR="00780B74" w:rsidRPr="000F679F" w:rsidRDefault="00780B74" w:rsidP="00D71FAB">
      <w:pPr>
        <w:shd w:val="clear" w:color="auto" w:fill="FFFFFF"/>
        <w:tabs>
          <w:tab w:val="left" w:pos="1522"/>
        </w:tabs>
        <w:spacing w:line="254" w:lineRule="exact"/>
        <w:ind w:left="1620" w:hanging="492"/>
      </w:pPr>
      <w:r w:rsidRPr="00E76156">
        <w:rPr>
          <w:color w:val="000000"/>
          <w:spacing w:val="-26"/>
          <w:lang w:val="en-US"/>
        </w:rPr>
        <w:t>B</w:t>
      </w:r>
      <w:r w:rsidRPr="000F679F">
        <w:rPr>
          <w:color w:val="000000"/>
          <w:spacing w:val="-26"/>
        </w:rPr>
        <w:t>.</w:t>
      </w:r>
      <w:r w:rsidRPr="000F679F">
        <w:rPr>
          <w:color w:val="000000"/>
        </w:rPr>
        <w:tab/>
      </w:r>
      <w:r>
        <w:rPr>
          <w:color w:val="000000"/>
        </w:rPr>
        <w:t xml:space="preserve">  Дополнительный обслуживающий персонал обеспечивает разделение обязанностей</w:t>
      </w:r>
    </w:p>
    <w:p w:rsidR="00780B74" w:rsidRPr="00344BFB" w:rsidRDefault="00780B74" w:rsidP="00D71FAB">
      <w:pPr>
        <w:shd w:val="clear" w:color="auto" w:fill="FFFFFF"/>
        <w:tabs>
          <w:tab w:val="left" w:pos="1522"/>
        </w:tabs>
        <w:spacing w:line="254" w:lineRule="exact"/>
        <w:ind w:left="1620" w:hanging="540"/>
      </w:pPr>
      <w:r w:rsidRPr="00E76156">
        <w:rPr>
          <w:color w:val="000000"/>
          <w:spacing w:val="-14"/>
          <w:lang w:val="en-US"/>
        </w:rPr>
        <w:t>C</w:t>
      </w:r>
      <w:r w:rsidRPr="00344BFB">
        <w:rPr>
          <w:color w:val="000000"/>
          <w:spacing w:val="-14"/>
        </w:rPr>
        <w:t>.</w:t>
      </w:r>
      <w:r w:rsidRPr="00344BFB">
        <w:rPr>
          <w:color w:val="000000"/>
        </w:rPr>
        <w:tab/>
      </w:r>
      <w:r>
        <w:rPr>
          <w:color w:val="000000"/>
        </w:rPr>
        <w:t xml:space="preserve">  Процедуры, которые различаются тем, что оправдывают программные изменения, выполняются.</w:t>
      </w:r>
    </w:p>
    <w:p w:rsidR="00780B74" w:rsidRPr="00344BFB" w:rsidRDefault="00780B74" w:rsidP="00D71FAB">
      <w:pPr>
        <w:shd w:val="clear" w:color="auto" w:fill="FFFFFF"/>
        <w:tabs>
          <w:tab w:val="left" w:pos="1620"/>
        </w:tabs>
        <w:spacing w:line="254" w:lineRule="exact"/>
        <w:ind w:left="1620" w:hanging="540"/>
      </w:pPr>
      <w:r w:rsidRPr="00E76156">
        <w:rPr>
          <w:color w:val="000000"/>
          <w:spacing w:val="-18"/>
          <w:lang w:val="en-US"/>
        </w:rPr>
        <w:t>D</w:t>
      </w:r>
      <w:r w:rsidRPr="00344BFB">
        <w:rPr>
          <w:color w:val="000000"/>
          <w:spacing w:val="-18"/>
        </w:rPr>
        <w:t>.</w:t>
      </w:r>
      <w:r w:rsidRPr="00344BFB">
        <w:rPr>
          <w:color w:val="000000"/>
        </w:rPr>
        <w:tab/>
      </w:r>
      <w:r>
        <w:rPr>
          <w:color w:val="000000"/>
        </w:rPr>
        <w:t>Контроль доступа выполняется с целью предотвращения внесения изменений    оператором.</w:t>
      </w:r>
    </w:p>
    <w:p w:rsidR="00780B74" w:rsidRPr="00344BFB" w:rsidRDefault="00780B74" w:rsidP="00D71FAB">
      <w:pPr>
        <w:shd w:val="clear" w:color="auto" w:fill="FFFFFF"/>
        <w:tabs>
          <w:tab w:val="left" w:pos="1099"/>
        </w:tabs>
        <w:spacing w:before="230"/>
        <w:ind w:left="1080" w:hanging="900"/>
      </w:pPr>
      <w:r>
        <w:rPr>
          <w:color w:val="000000"/>
          <w:spacing w:val="-11"/>
        </w:rPr>
        <w:t>2</w:t>
      </w:r>
      <w:r w:rsidRPr="00344BFB">
        <w:rPr>
          <w:color w:val="000000"/>
          <w:spacing w:val="-11"/>
        </w:rPr>
        <w:t>.</w:t>
      </w:r>
      <w:r w:rsidRPr="00344BFB">
        <w:rPr>
          <w:color w:val="000000"/>
        </w:rPr>
        <w:tab/>
      </w:r>
      <w:r>
        <w:rPr>
          <w:color w:val="000000"/>
        </w:rPr>
        <w:t>Котороеизследующих самых подходящих действий предназначено для администратора по безопасности</w:t>
      </w:r>
      <w:r w:rsidRPr="00344BFB">
        <w:rPr>
          <w:color w:val="000000"/>
          <w:spacing w:val="3"/>
        </w:rPr>
        <w:t>?</w:t>
      </w:r>
    </w:p>
    <w:p w:rsidR="00780B74" w:rsidRPr="00344BFB" w:rsidRDefault="00780B74" w:rsidP="00D71FAB">
      <w:pPr>
        <w:shd w:val="clear" w:color="auto" w:fill="FFFFFF"/>
        <w:tabs>
          <w:tab w:val="left" w:pos="1502"/>
        </w:tabs>
        <w:spacing w:before="245" w:line="250" w:lineRule="exact"/>
        <w:ind w:left="1114"/>
      </w:pPr>
      <w:r w:rsidRPr="00E76156">
        <w:rPr>
          <w:color w:val="000000"/>
          <w:spacing w:val="-25"/>
          <w:lang w:val="en-US"/>
        </w:rPr>
        <w:t>A</w:t>
      </w:r>
      <w:r w:rsidRPr="00344BFB">
        <w:rPr>
          <w:color w:val="000000"/>
          <w:spacing w:val="-25"/>
        </w:rPr>
        <w:t>.</w:t>
      </w:r>
      <w:r w:rsidRPr="00344BFB">
        <w:rPr>
          <w:color w:val="000000"/>
        </w:rPr>
        <w:tab/>
      </w:r>
      <w:r>
        <w:rPr>
          <w:color w:val="000000"/>
        </w:rPr>
        <w:t>Подтверждение политики безопасности.</w:t>
      </w:r>
    </w:p>
    <w:p w:rsidR="00780B74" w:rsidRPr="00344BFB" w:rsidRDefault="00780B74" w:rsidP="00D71FAB">
      <w:pPr>
        <w:shd w:val="clear" w:color="auto" w:fill="FFFFFF"/>
        <w:tabs>
          <w:tab w:val="left" w:pos="1502"/>
        </w:tabs>
        <w:spacing w:line="250" w:lineRule="exact"/>
        <w:ind w:left="1114"/>
      </w:pPr>
      <w:r w:rsidRPr="00E76156">
        <w:rPr>
          <w:color w:val="000000"/>
          <w:spacing w:val="-28"/>
          <w:lang w:val="en-US"/>
        </w:rPr>
        <w:t>B</w:t>
      </w:r>
      <w:r w:rsidRPr="00344BFB">
        <w:rPr>
          <w:color w:val="000000"/>
          <w:spacing w:val="-28"/>
        </w:rPr>
        <w:t>.</w:t>
      </w:r>
      <w:r w:rsidRPr="00344BFB">
        <w:rPr>
          <w:color w:val="000000"/>
        </w:rPr>
        <w:tab/>
      </w:r>
      <w:r>
        <w:rPr>
          <w:color w:val="000000"/>
        </w:rPr>
        <w:t>Тестирование прикладного программного обеспечения.</w:t>
      </w:r>
    </w:p>
    <w:p w:rsidR="00780B74" w:rsidRPr="00344BFB" w:rsidRDefault="00780B74" w:rsidP="00D71FAB">
      <w:pPr>
        <w:shd w:val="clear" w:color="auto" w:fill="FFFFFF"/>
        <w:tabs>
          <w:tab w:val="left" w:pos="1502"/>
        </w:tabs>
        <w:spacing w:line="250" w:lineRule="exact"/>
        <w:ind w:left="1114"/>
      </w:pPr>
      <w:r w:rsidRPr="00E76156">
        <w:rPr>
          <w:color w:val="000000"/>
          <w:spacing w:val="-16"/>
          <w:lang w:val="en-US"/>
        </w:rPr>
        <w:t>C</w:t>
      </w:r>
      <w:r w:rsidRPr="00504169">
        <w:rPr>
          <w:color w:val="000000"/>
          <w:spacing w:val="-16"/>
        </w:rPr>
        <w:t>.</w:t>
      </w:r>
      <w:r w:rsidRPr="00504169">
        <w:rPr>
          <w:color w:val="000000"/>
        </w:rPr>
        <w:tab/>
      </w:r>
      <w:r>
        <w:rPr>
          <w:color w:val="000000"/>
          <w:spacing w:val="3"/>
        </w:rPr>
        <w:t>Подтверждение целостности данных.</w:t>
      </w:r>
    </w:p>
    <w:p w:rsidR="00780B74" w:rsidRPr="00504169" w:rsidRDefault="00780B74" w:rsidP="00D71FAB">
      <w:pPr>
        <w:shd w:val="clear" w:color="auto" w:fill="FFFFFF"/>
        <w:tabs>
          <w:tab w:val="left" w:pos="1502"/>
        </w:tabs>
        <w:spacing w:line="250" w:lineRule="exact"/>
        <w:ind w:left="1114"/>
      </w:pPr>
      <w:r w:rsidRPr="00E76156">
        <w:rPr>
          <w:color w:val="000000"/>
          <w:spacing w:val="-18"/>
          <w:lang w:val="en-US"/>
        </w:rPr>
        <w:t>D</w:t>
      </w:r>
      <w:r w:rsidRPr="00504169">
        <w:rPr>
          <w:color w:val="000000"/>
          <w:spacing w:val="-18"/>
        </w:rPr>
        <w:t>.</w:t>
      </w:r>
      <w:r w:rsidRPr="00504169">
        <w:rPr>
          <w:color w:val="000000"/>
        </w:rPr>
        <w:tab/>
      </w:r>
      <w:r>
        <w:rPr>
          <w:color w:val="000000"/>
        </w:rPr>
        <w:t>Инструкция по правам доступа.</w:t>
      </w:r>
    </w:p>
    <w:p w:rsidR="00780B74" w:rsidRPr="00917A70" w:rsidRDefault="00780B74" w:rsidP="00D71FAB">
      <w:pPr>
        <w:shd w:val="clear" w:color="auto" w:fill="FFFFFF"/>
        <w:tabs>
          <w:tab w:val="left" w:pos="1099"/>
        </w:tabs>
        <w:spacing w:before="509" w:line="250" w:lineRule="exact"/>
        <w:ind w:left="1099" w:hanging="941"/>
      </w:pPr>
      <w:r>
        <w:rPr>
          <w:color w:val="000000"/>
          <w:spacing w:val="-9"/>
        </w:rPr>
        <w:t>3</w:t>
      </w:r>
      <w:r w:rsidRPr="00917A70">
        <w:rPr>
          <w:color w:val="000000"/>
          <w:spacing w:val="-9"/>
        </w:rPr>
        <w:t>.</w:t>
      </w:r>
      <w:r w:rsidRPr="00917A70">
        <w:rPr>
          <w:color w:val="000000"/>
        </w:rPr>
        <w:tab/>
      </w:r>
      <w:r>
        <w:rPr>
          <w:color w:val="000000"/>
        </w:rPr>
        <w:t>Аудитор ИС проводит тестирование контролей, относящихся к терминалу служащего. Который из следующих самый важный аспект в проведении аудита</w:t>
      </w:r>
      <w:r w:rsidRPr="00917A70">
        <w:rPr>
          <w:color w:val="000000"/>
          <w:spacing w:val="3"/>
        </w:rPr>
        <w:t>?</w:t>
      </w:r>
    </w:p>
    <w:p w:rsidR="00780B74" w:rsidRPr="00917A70" w:rsidRDefault="00780B74" w:rsidP="00D71FAB">
      <w:pPr>
        <w:shd w:val="clear" w:color="auto" w:fill="FFFFFF"/>
        <w:tabs>
          <w:tab w:val="left" w:pos="1483"/>
        </w:tabs>
        <w:spacing w:before="254" w:line="250" w:lineRule="exact"/>
        <w:ind w:left="1094"/>
      </w:pPr>
      <w:r w:rsidRPr="00E76156">
        <w:rPr>
          <w:color w:val="000000"/>
          <w:spacing w:val="-25"/>
          <w:lang w:val="en-US"/>
        </w:rPr>
        <w:t>A</w:t>
      </w:r>
      <w:r w:rsidRPr="00917A70">
        <w:rPr>
          <w:color w:val="000000"/>
          <w:spacing w:val="-25"/>
        </w:rPr>
        <w:t>.</w:t>
      </w:r>
      <w:r w:rsidRPr="00917A70">
        <w:rPr>
          <w:color w:val="000000"/>
        </w:rPr>
        <w:tab/>
      </w:r>
      <w:r>
        <w:rPr>
          <w:color w:val="000000"/>
        </w:rPr>
        <w:t>Относящийся к компании персонал нацелен на результат.</w:t>
      </w:r>
    </w:p>
    <w:p w:rsidR="00780B74" w:rsidRPr="00917A70" w:rsidRDefault="00780B74" w:rsidP="00D71FAB">
      <w:pPr>
        <w:shd w:val="clear" w:color="auto" w:fill="FFFFFF"/>
        <w:tabs>
          <w:tab w:val="left" w:pos="1483"/>
        </w:tabs>
        <w:spacing w:line="250" w:lineRule="exact"/>
        <w:ind w:left="1440" w:hanging="360"/>
      </w:pPr>
      <w:r w:rsidRPr="00E76156">
        <w:rPr>
          <w:color w:val="000000"/>
          <w:spacing w:val="-26"/>
          <w:lang w:val="en-US"/>
        </w:rPr>
        <w:t>B</w:t>
      </w:r>
      <w:r w:rsidRPr="00917A70">
        <w:rPr>
          <w:color w:val="000000"/>
          <w:spacing w:val="-26"/>
        </w:rPr>
        <w:t>.</w:t>
      </w:r>
      <w:r w:rsidRPr="00917A70">
        <w:rPr>
          <w:color w:val="000000"/>
        </w:rPr>
        <w:tab/>
      </w:r>
      <w:r>
        <w:rPr>
          <w:color w:val="000000"/>
        </w:rPr>
        <w:t>Пользовательидентификационныхданных и служебных паролей был удален.</w:t>
      </w:r>
    </w:p>
    <w:p w:rsidR="00780B74" w:rsidRPr="004075FC" w:rsidRDefault="00780B74" w:rsidP="00D71FAB">
      <w:pPr>
        <w:shd w:val="clear" w:color="auto" w:fill="FFFFFF"/>
        <w:tabs>
          <w:tab w:val="left" w:pos="1483"/>
        </w:tabs>
        <w:spacing w:line="250" w:lineRule="exact"/>
        <w:ind w:left="1094"/>
      </w:pPr>
      <w:r w:rsidRPr="00E76156">
        <w:rPr>
          <w:color w:val="000000"/>
          <w:spacing w:val="-16"/>
          <w:lang w:val="en-US"/>
        </w:rPr>
        <w:t>C</w:t>
      </w:r>
      <w:r w:rsidRPr="004075FC">
        <w:rPr>
          <w:color w:val="000000"/>
          <w:spacing w:val="-16"/>
        </w:rPr>
        <w:t>.</w:t>
      </w:r>
      <w:r w:rsidRPr="004075FC">
        <w:rPr>
          <w:color w:val="000000"/>
        </w:rPr>
        <w:tab/>
      </w:r>
      <w:r>
        <w:rPr>
          <w:color w:val="000000"/>
        </w:rPr>
        <w:t>Деталислужащегобылиудалены из активированных рабочих папок.</w:t>
      </w:r>
    </w:p>
    <w:p w:rsidR="00780B74" w:rsidRDefault="00780B74" w:rsidP="00D71FAB">
      <w:pPr>
        <w:shd w:val="clear" w:color="auto" w:fill="FFFFFF"/>
        <w:tabs>
          <w:tab w:val="left" w:pos="1483"/>
        </w:tabs>
        <w:spacing w:line="250" w:lineRule="exact"/>
        <w:ind w:left="1094"/>
        <w:rPr>
          <w:color w:val="000000"/>
        </w:rPr>
      </w:pPr>
      <w:r w:rsidRPr="00E76156">
        <w:rPr>
          <w:color w:val="000000"/>
          <w:spacing w:val="-18"/>
          <w:lang w:val="en-US"/>
        </w:rPr>
        <w:t>D</w:t>
      </w:r>
      <w:r w:rsidRPr="004075FC">
        <w:rPr>
          <w:color w:val="000000"/>
          <w:spacing w:val="-18"/>
        </w:rPr>
        <w:t>.</w:t>
      </w:r>
      <w:r w:rsidRPr="004075FC">
        <w:rPr>
          <w:color w:val="000000"/>
        </w:rPr>
        <w:tab/>
      </w:r>
      <w:r>
        <w:rPr>
          <w:color w:val="000000"/>
        </w:rPr>
        <w:t>Приобретенная собственность компанией была возвращенаслужащему.</w:t>
      </w:r>
    </w:p>
    <w:p w:rsidR="00780B74" w:rsidRPr="00F97CEE" w:rsidRDefault="00780B74" w:rsidP="00D71FAB">
      <w:pPr>
        <w:shd w:val="clear" w:color="auto" w:fill="FFFFFF"/>
        <w:tabs>
          <w:tab w:val="left" w:pos="1085"/>
        </w:tabs>
        <w:spacing w:before="235"/>
        <w:ind w:left="1080" w:hanging="989"/>
      </w:pPr>
      <w:r>
        <w:rPr>
          <w:color w:val="000000"/>
          <w:spacing w:val="-11"/>
        </w:rPr>
        <w:t>4</w:t>
      </w:r>
      <w:r w:rsidRPr="00F97CEE">
        <w:rPr>
          <w:color w:val="000000"/>
          <w:spacing w:val="-11"/>
        </w:rPr>
        <w:t>.</w:t>
      </w:r>
      <w:r w:rsidRPr="00F97CEE">
        <w:rPr>
          <w:color w:val="000000"/>
        </w:rPr>
        <w:tab/>
      </w:r>
      <w:r>
        <w:rPr>
          <w:color w:val="000000"/>
        </w:rPr>
        <w:t>Когдапроводитсяпроверкапо соглашению уровня сервиса для аутсорсингового компьютерного центра</w:t>
      </w:r>
      <w:r>
        <w:rPr>
          <w:color w:val="000000"/>
          <w:spacing w:val="5"/>
        </w:rPr>
        <w:t>аудитором ИС следует в первую очередь определить, что</w:t>
      </w:r>
      <w:r w:rsidRPr="00F97CEE">
        <w:rPr>
          <w:color w:val="000000"/>
          <w:spacing w:val="2"/>
        </w:rPr>
        <w:t>:</w:t>
      </w:r>
    </w:p>
    <w:p w:rsidR="00780B74" w:rsidRPr="00F97CEE" w:rsidRDefault="00780B74" w:rsidP="00D71FAB">
      <w:pPr>
        <w:shd w:val="clear" w:color="auto" w:fill="FFFFFF"/>
        <w:tabs>
          <w:tab w:val="left" w:pos="1469"/>
        </w:tabs>
        <w:spacing w:before="250" w:line="250" w:lineRule="exact"/>
        <w:ind w:left="1080"/>
      </w:pPr>
      <w:r w:rsidRPr="00E76156">
        <w:rPr>
          <w:color w:val="000000"/>
          <w:spacing w:val="-24"/>
          <w:lang w:val="en-US"/>
        </w:rPr>
        <w:t>A</w:t>
      </w:r>
      <w:r w:rsidRPr="00F97CEE">
        <w:rPr>
          <w:color w:val="000000"/>
          <w:spacing w:val="-24"/>
        </w:rPr>
        <w:t>.</w:t>
      </w:r>
      <w:r w:rsidRPr="00F97CEE">
        <w:rPr>
          <w:color w:val="000000"/>
        </w:rPr>
        <w:tab/>
      </w:r>
      <w:r>
        <w:rPr>
          <w:color w:val="000000"/>
        </w:rPr>
        <w:t>предлагаемая стоимость услуг разумна</w:t>
      </w:r>
      <w:r w:rsidRPr="00F97CEE">
        <w:rPr>
          <w:color w:val="000000"/>
          <w:spacing w:val="2"/>
        </w:rPr>
        <w:t>.</w:t>
      </w:r>
    </w:p>
    <w:p w:rsidR="00780B74" w:rsidRPr="00F97CEE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80"/>
      </w:pPr>
      <w:r w:rsidRPr="00E76156">
        <w:rPr>
          <w:color w:val="000000"/>
          <w:spacing w:val="-28"/>
          <w:lang w:val="en-US"/>
        </w:rPr>
        <w:t>B</w:t>
      </w:r>
      <w:r w:rsidRPr="00F97CEE">
        <w:rPr>
          <w:color w:val="000000"/>
          <w:spacing w:val="-28"/>
        </w:rPr>
        <w:t>.</w:t>
      </w:r>
      <w:r w:rsidRPr="00F97CEE">
        <w:rPr>
          <w:color w:val="000000"/>
        </w:rPr>
        <w:tab/>
      </w:r>
      <w:r>
        <w:rPr>
          <w:color w:val="000000"/>
        </w:rPr>
        <w:t>механизмы безопасности определены в соглашении</w:t>
      </w:r>
      <w:r w:rsidRPr="00F97CEE">
        <w:rPr>
          <w:color w:val="000000"/>
          <w:spacing w:val="3"/>
        </w:rPr>
        <w:t>.</w:t>
      </w:r>
    </w:p>
    <w:p w:rsidR="00780B74" w:rsidRPr="00F97CEE" w:rsidRDefault="00780B74" w:rsidP="00D71FAB">
      <w:pPr>
        <w:shd w:val="clear" w:color="auto" w:fill="FFFFFF"/>
        <w:tabs>
          <w:tab w:val="left" w:pos="1469"/>
        </w:tabs>
        <w:spacing w:line="250" w:lineRule="exact"/>
        <w:ind w:left="1080"/>
      </w:pPr>
      <w:r w:rsidRPr="00E76156">
        <w:rPr>
          <w:color w:val="000000"/>
          <w:spacing w:val="-15"/>
          <w:lang w:val="en-US"/>
        </w:rPr>
        <w:t>C</w:t>
      </w:r>
      <w:r w:rsidRPr="00F97CEE">
        <w:rPr>
          <w:color w:val="000000"/>
          <w:spacing w:val="-15"/>
        </w:rPr>
        <w:t>.</w:t>
      </w:r>
      <w:r w:rsidRPr="00F97CEE">
        <w:rPr>
          <w:color w:val="000000"/>
        </w:rPr>
        <w:tab/>
      </w:r>
      <w:r>
        <w:rPr>
          <w:color w:val="000000"/>
        </w:rPr>
        <w:t>услуги в соглашении основываются на анализе нужд бизнеса</w:t>
      </w:r>
      <w:r w:rsidRPr="00F97CEE">
        <w:rPr>
          <w:color w:val="000000"/>
          <w:spacing w:val="3"/>
        </w:rPr>
        <w:t>.</w:t>
      </w:r>
    </w:p>
    <w:p w:rsidR="00780B74" w:rsidRDefault="00780B74" w:rsidP="00D71FAB">
      <w:pPr>
        <w:shd w:val="clear" w:color="auto" w:fill="FFFFFF"/>
        <w:tabs>
          <w:tab w:val="left" w:pos="1469"/>
        </w:tabs>
        <w:ind w:left="1077"/>
        <w:rPr>
          <w:spacing w:val="4"/>
        </w:rPr>
      </w:pPr>
      <w:r w:rsidRPr="00E76156">
        <w:rPr>
          <w:spacing w:val="-19"/>
          <w:lang w:val="en-US"/>
        </w:rPr>
        <w:t>D</w:t>
      </w:r>
      <w:r w:rsidRPr="00971A3A">
        <w:rPr>
          <w:spacing w:val="-19"/>
        </w:rPr>
        <w:t>.</w:t>
      </w:r>
      <w:r w:rsidRPr="00971A3A">
        <w:tab/>
      </w:r>
      <w:r>
        <w:t>доступ к компьютерному центру разрешается по аудиторскому соглашению</w:t>
      </w:r>
      <w:r w:rsidRPr="00971A3A">
        <w:rPr>
          <w:spacing w:val="4"/>
        </w:rPr>
        <w:t>.</w:t>
      </w:r>
    </w:p>
    <w:p w:rsidR="00780B74" w:rsidRDefault="00780B74" w:rsidP="00D71FAB">
      <w:pPr>
        <w:shd w:val="clear" w:color="auto" w:fill="FFFFFF"/>
        <w:tabs>
          <w:tab w:val="left" w:pos="1469"/>
        </w:tabs>
        <w:ind w:left="1077"/>
        <w:rPr>
          <w:spacing w:val="4"/>
        </w:rPr>
      </w:pPr>
    </w:p>
    <w:p w:rsidR="00780B74" w:rsidRDefault="00780B74" w:rsidP="00D71FAB">
      <w:pPr>
        <w:shd w:val="clear" w:color="auto" w:fill="FFFFFF"/>
        <w:tabs>
          <w:tab w:val="left" w:pos="1469"/>
        </w:tabs>
        <w:ind w:left="1077"/>
        <w:rPr>
          <w:spacing w:val="4"/>
        </w:rPr>
      </w:pPr>
    </w:p>
    <w:p w:rsidR="00780B74" w:rsidRDefault="00780B74" w:rsidP="00D71FAB">
      <w:pPr>
        <w:shd w:val="clear" w:color="auto" w:fill="FFFFFF"/>
        <w:tabs>
          <w:tab w:val="left" w:pos="1469"/>
        </w:tabs>
        <w:ind w:left="1077"/>
      </w:pPr>
      <w:r>
        <w:t>Авторы программы:     Н.Н.Гусева</w:t>
      </w:r>
    </w:p>
    <w:p w:rsidR="00780B74" w:rsidRDefault="00780B74" w:rsidP="00AF55A2">
      <w:pPr>
        <w:shd w:val="clear" w:color="auto" w:fill="FFFFFF"/>
        <w:ind w:right="6" w:firstLine="426"/>
        <w:jc w:val="both"/>
      </w:pPr>
    </w:p>
    <w:p w:rsidR="00780B74" w:rsidRDefault="00780B74" w:rsidP="00AF55A2">
      <w:pPr>
        <w:shd w:val="clear" w:color="auto" w:fill="FFFFFF"/>
        <w:ind w:right="6" w:firstLine="426"/>
        <w:jc w:val="both"/>
      </w:pPr>
    </w:p>
    <w:sectPr w:rsidR="00780B74" w:rsidSect="00AF55A2">
      <w:footnotePr>
        <w:pos w:val="beneathText"/>
      </w:footnotePr>
      <w:pgSz w:w="11905" w:h="16837"/>
      <w:pgMar w:top="567" w:right="567" w:bottom="1128" w:left="1134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B74" w:rsidRDefault="00780B74">
      <w:r>
        <w:separator/>
      </w:r>
    </w:p>
  </w:endnote>
  <w:endnote w:type="continuationSeparator" w:id="1">
    <w:p w:rsidR="00780B74" w:rsidRDefault="00780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B74" w:rsidRDefault="00780B74">
    <w:pPr>
      <w:pStyle w:val="Footer"/>
      <w:jc w:val="center"/>
    </w:pPr>
    <w:fldSimple w:instr=" PAGE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B74" w:rsidRDefault="00780B74">
      <w:r>
        <w:separator/>
      </w:r>
    </w:p>
  </w:footnote>
  <w:footnote w:type="continuationSeparator" w:id="1">
    <w:p w:rsidR="00780B74" w:rsidRDefault="00780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7172"/>
    <w:multiLevelType w:val="hybridMultilevel"/>
    <w:tmpl w:val="50BEE196"/>
    <w:lvl w:ilvl="0" w:tplc="E3A865A8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">
    <w:nsid w:val="0179302B"/>
    <w:multiLevelType w:val="hybridMultilevel"/>
    <w:tmpl w:val="31F4A84C"/>
    <w:lvl w:ilvl="0" w:tplc="11789036">
      <w:start w:val="1"/>
      <w:numFmt w:val="bullet"/>
      <w:lvlText w:val=""/>
      <w:lvlJc w:val="left"/>
      <w:pPr>
        <w:tabs>
          <w:tab w:val="num" w:pos="1080"/>
        </w:tabs>
        <w:ind w:left="833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cs="Wingdings" w:hint="default"/>
      </w:rPr>
    </w:lvl>
  </w:abstractNum>
  <w:abstractNum w:abstractNumId="2">
    <w:nsid w:val="034053B8"/>
    <w:multiLevelType w:val="hybridMultilevel"/>
    <w:tmpl w:val="B4C2FCEA"/>
    <w:lvl w:ilvl="0" w:tplc="2720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51FF3"/>
    <w:multiLevelType w:val="hybridMultilevel"/>
    <w:tmpl w:val="D0DAC402"/>
    <w:lvl w:ilvl="0" w:tplc="29CCE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802C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64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F6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C94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299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6C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B0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A5E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803CD"/>
    <w:multiLevelType w:val="hybridMultilevel"/>
    <w:tmpl w:val="EB5A82DA"/>
    <w:lvl w:ilvl="0" w:tplc="2644806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21180"/>
    <w:multiLevelType w:val="hybridMultilevel"/>
    <w:tmpl w:val="38A202FA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>
    <w:nsid w:val="0D1E654C"/>
    <w:multiLevelType w:val="hybridMultilevel"/>
    <w:tmpl w:val="E04696DC"/>
    <w:lvl w:ilvl="0" w:tplc="1178903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14430EB6"/>
    <w:multiLevelType w:val="hybridMultilevel"/>
    <w:tmpl w:val="3A4E0B34"/>
    <w:lvl w:ilvl="0" w:tplc="11789036">
      <w:start w:val="1"/>
      <w:numFmt w:val="bullet"/>
      <w:lvlText w:val=""/>
      <w:lvlJc w:val="left"/>
      <w:pPr>
        <w:tabs>
          <w:tab w:val="num" w:pos="928"/>
        </w:tabs>
        <w:ind w:left="681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8">
    <w:nsid w:val="16A744AD"/>
    <w:multiLevelType w:val="hybridMultilevel"/>
    <w:tmpl w:val="E1261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66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7F064D"/>
    <w:multiLevelType w:val="hybridMultilevel"/>
    <w:tmpl w:val="ADE486B8"/>
    <w:lvl w:ilvl="0" w:tplc="8464825C">
      <w:start w:val="1"/>
      <w:numFmt w:val="bullet"/>
      <w:lvlText w:val=""/>
      <w:lvlJc w:val="left"/>
      <w:pPr>
        <w:tabs>
          <w:tab w:val="num" w:pos="995"/>
        </w:tabs>
        <w:ind w:left="748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cs="Wingdings" w:hint="default"/>
      </w:rPr>
    </w:lvl>
  </w:abstractNum>
  <w:abstractNum w:abstractNumId="10">
    <w:nsid w:val="19593026"/>
    <w:multiLevelType w:val="hybridMultilevel"/>
    <w:tmpl w:val="B03800F2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CC860D4"/>
    <w:multiLevelType w:val="hybridMultilevel"/>
    <w:tmpl w:val="045CBA68"/>
    <w:lvl w:ilvl="0" w:tplc="B7D4E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66FA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88D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7A47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3205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C61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C3F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3468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7EE6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863C64"/>
    <w:multiLevelType w:val="hybridMultilevel"/>
    <w:tmpl w:val="8278D654"/>
    <w:lvl w:ilvl="0" w:tplc="D6C6E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plc="A7E6D6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0F3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2B0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286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49B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E5E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C2E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8A8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3A1038"/>
    <w:multiLevelType w:val="hybridMultilevel"/>
    <w:tmpl w:val="E1120078"/>
    <w:lvl w:ilvl="0" w:tplc="264480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F2ED4"/>
    <w:multiLevelType w:val="hybridMultilevel"/>
    <w:tmpl w:val="875E83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6387D3F"/>
    <w:multiLevelType w:val="hybridMultilevel"/>
    <w:tmpl w:val="37C626E4"/>
    <w:lvl w:ilvl="0" w:tplc="5C4EB4CE">
      <w:start w:val="1"/>
      <w:numFmt w:val="decimal"/>
      <w:lvlText w:val="%1."/>
      <w:lvlJc w:val="left"/>
      <w:pPr>
        <w:tabs>
          <w:tab w:val="num" w:pos="1290"/>
        </w:tabs>
        <w:ind w:left="1290" w:hanging="39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16">
    <w:nsid w:val="28C723F5"/>
    <w:multiLevelType w:val="hybridMultilevel"/>
    <w:tmpl w:val="6BCAA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C179A8"/>
    <w:multiLevelType w:val="multilevel"/>
    <w:tmpl w:val="C33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BC082F"/>
    <w:multiLevelType w:val="hybridMultilevel"/>
    <w:tmpl w:val="47F63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FF4F1B"/>
    <w:multiLevelType w:val="hybridMultilevel"/>
    <w:tmpl w:val="027C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30FF62CA"/>
    <w:multiLevelType w:val="hybridMultilevel"/>
    <w:tmpl w:val="69BCC2D0"/>
    <w:lvl w:ilvl="0" w:tplc="8464825C">
      <w:start w:val="1"/>
      <w:numFmt w:val="bullet"/>
      <w:lvlText w:val=""/>
      <w:lvlJc w:val="left"/>
      <w:pPr>
        <w:tabs>
          <w:tab w:val="num" w:pos="711"/>
        </w:tabs>
        <w:ind w:left="464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Wingdings" w:hint="default"/>
      </w:rPr>
    </w:lvl>
  </w:abstractNum>
  <w:abstractNum w:abstractNumId="21">
    <w:nsid w:val="343469A6"/>
    <w:multiLevelType w:val="hybridMultilevel"/>
    <w:tmpl w:val="849238E4"/>
    <w:lvl w:ilvl="0" w:tplc="7428BC12">
      <w:start w:val="1"/>
      <w:numFmt w:val="decimal"/>
      <w:lvlText w:val="%1."/>
      <w:lvlJc w:val="left"/>
      <w:pPr>
        <w:tabs>
          <w:tab w:val="num" w:pos="1350"/>
        </w:tabs>
        <w:ind w:left="1350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22">
    <w:nsid w:val="36A220AB"/>
    <w:multiLevelType w:val="multilevel"/>
    <w:tmpl w:val="C33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82D55C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0705B14"/>
    <w:multiLevelType w:val="hybridMultilevel"/>
    <w:tmpl w:val="C19E7C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32E0D52"/>
    <w:multiLevelType w:val="hybridMultilevel"/>
    <w:tmpl w:val="7D5A5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F26DDA"/>
    <w:multiLevelType w:val="multilevel"/>
    <w:tmpl w:val="C33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7615DC"/>
    <w:multiLevelType w:val="hybridMultilevel"/>
    <w:tmpl w:val="2ABA9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A24815"/>
    <w:multiLevelType w:val="multilevel"/>
    <w:tmpl w:val="21BA3DF6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54F0267"/>
    <w:multiLevelType w:val="hybridMultilevel"/>
    <w:tmpl w:val="26666914"/>
    <w:lvl w:ilvl="0" w:tplc="2B2ED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5EB5A09"/>
    <w:multiLevelType w:val="multilevel"/>
    <w:tmpl w:val="6C0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>
    <w:nsid w:val="577C733B"/>
    <w:multiLevelType w:val="hybridMultilevel"/>
    <w:tmpl w:val="CB74CA0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F33FFF"/>
    <w:multiLevelType w:val="multilevel"/>
    <w:tmpl w:val="B2B42B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3">
    <w:nsid w:val="57FD5E88"/>
    <w:multiLevelType w:val="hybridMultilevel"/>
    <w:tmpl w:val="94FE6F84"/>
    <w:lvl w:ilvl="0" w:tplc="9E9434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6A8E58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58E23A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79FC48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2326AF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2AC4E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9A0098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0622B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5D7A99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>
    <w:nsid w:val="59321BA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5E6C1F06"/>
    <w:multiLevelType w:val="hybridMultilevel"/>
    <w:tmpl w:val="E5C65E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5F601FC4"/>
    <w:multiLevelType w:val="hybridMultilevel"/>
    <w:tmpl w:val="977E2A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10E1DCF"/>
    <w:multiLevelType w:val="hybridMultilevel"/>
    <w:tmpl w:val="8426167A"/>
    <w:lvl w:ilvl="0" w:tplc="11789036">
      <w:start w:val="1"/>
      <w:numFmt w:val="bullet"/>
      <w:lvlText w:val=""/>
      <w:lvlJc w:val="left"/>
      <w:pPr>
        <w:tabs>
          <w:tab w:val="num" w:pos="1068"/>
        </w:tabs>
        <w:ind w:left="821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cs="Wingdings" w:hint="default"/>
      </w:rPr>
    </w:lvl>
  </w:abstractNum>
  <w:abstractNum w:abstractNumId="38">
    <w:nsid w:val="623558C5"/>
    <w:multiLevelType w:val="hybridMultilevel"/>
    <w:tmpl w:val="5C36F50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9011DF4"/>
    <w:multiLevelType w:val="hybridMultilevel"/>
    <w:tmpl w:val="FE00C900"/>
    <w:lvl w:ilvl="0" w:tplc="37E00B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013F17"/>
    <w:multiLevelType w:val="hybridMultilevel"/>
    <w:tmpl w:val="4D9CDC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6E271B10"/>
    <w:multiLevelType w:val="hybridMultilevel"/>
    <w:tmpl w:val="C78CEABA"/>
    <w:lvl w:ilvl="0" w:tplc="1C2AEEDA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1CA2364"/>
    <w:multiLevelType w:val="hybridMultilevel"/>
    <w:tmpl w:val="C23608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37D52CE"/>
    <w:multiLevelType w:val="hybridMultilevel"/>
    <w:tmpl w:val="5C72FC90"/>
    <w:lvl w:ilvl="0" w:tplc="FA786118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44">
    <w:nsid w:val="74662D17"/>
    <w:multiLevelType w:val="hybridMultilevel"/>
    <w:tmpl w:val="266699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7AA7C9E"/>
    <w:multiLevelType w:val="hybridMultilevel"/>
    <w:tmpl w:val="1FBCF5C2"/>
    <w:lvl w:ilvl="0" w:tplc="A4EA25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0A6F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2B2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946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238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0F2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1C0B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88E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4A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B10A02"/>
    <w:multiLevelType w:val="hybridMultilevel"/>
    <w:tmpl w:val="2DD8111A"/>
    <w:lvl w:ilvl="0" w:tplc="8464825C">
      <w:start w:val="1"/>
      <w:numFmt w:val="bullet"/>
      <w:lvlText w:val=""/>
      <w:lvlJc w:val="left"/>
      <w:pPr>
        <w:tabs>
          <w:tab w:val="num" w:pos="928"/>
        </w:tabs>
        <w:ind w:left="681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7">
    <w:nsid w:val="7B5A10CB"/>
    <w:multiLevelType w:val="hybridMultilevel"/>
    <w:tmpl w:val="1B029220"/>
    <w:lvl w:ilvl="0" w:tplc="5C86D80E">
      <w:start w:val="1"/>
      <w:numFmt w:val="decimal"/>
      <w:lvlText w:val="%1."/>
      <w:lvlJc w:val="left"/>
      <w:pPr>
        <w:tabs>
          <w:tab w:val="num" w:pos="1200"/>
        </w:tabs>
        <w:ind w:left="120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8">
    <w:nsid w:val="7E0B3376"/>
    <w:multiLevelType w:val="hybridMultilevel"/>
    <w:tmpl w:val="EAAC4DD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F0D6E0D"/>
    <w:multiLevelType w:val="hybridMultilevel"/>
    <w:tmpl w:val="788036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36"/>
  </w:num>
  <w:num w:numId="4">
    <w:abstractNumId w:val="31"/>
  </w:num>
  <w:num w:numId="5">
    <w:abstractNumId w:val="8"/>
  </w:num>
  <w:num w:numId="6">
    <w:abstractNumId w:val="48"/>
  </w:num>
  <w:num w:numId="7">
    <w:abstractNumId w:val="38"/>
  </w:num>
  <w:num w:numId="8">
    <w:abstractNumId w:val="19"/>
  </w:num>
  <w:num w:numId="9">
    <w:abstractNumId w:val="29"/>
  </w:num>
  <w:num w:numId="10">
    <w:abstractNumId w:val="10"/>
  </w:num>
  <w:num w:numId="11">
    <w:abstractNumId w:val="44"/>
  </w:num>
  <w:num w:numId="12">
    <w:abstractNumId w:val="30"/>
  </w:num>
  <w:num w:numId="13">
    <w:abstractNumId w:val="42"/>
  </w:num>
  <w:num w:numId="14">
    <w:abstractNumId w:val="13"/>
  </w:num>
  <w:num w:numId="15">
    <w:abstractNumId w:val="4"/>
  </w:num>
  <w:num w:numId="16">
    <w:abstractNumId w:val="43"/>
  </w:num>
  <w:num w:numId="17">
    <w:abstractNumId w:val="6"/>
  </w:num>
  <w:num w:numId="18">
    <w:abstractNumId w:val="39"/>
  </w:num>
  <w:num w:numId="19">
    <w:abstractNumId w:val="18"/>
  </w:num>
  <w:num w:numId="20">
    <w:abstractNumId w:val="24"/>
  </w:num>
  <w:num w:numId="21">
    <w:abstractNumId w:val="0"/>
  </w:num>
  <w:num w:numId="22">
    <w:abstractNumId w:val="15"/>
  </w:num>
  <w:num w:numId="23">
    <w:abstractNumId w:val="21"/>
  </w:num>
  <w:num w:numId="24">
    <w:abstractNumId w:val="41"/>
  </w:num>
  <w:num w:numId="25">
    <w:abstractNumId w:val="47"/>
  </w:num>
  <w:num w:numId="26">
    <w:abstractNumId w:val="40"/>
  </w:num>
  <w:num w:numId="27">
    <w:abstractNumId w:val="28"/>
  </w:num>
  <w:num w:numId="28">
    <w:abstractNumId w:val="32"/>
  </w:num>
  <w:num w:numId="29">
    <w:abstractNumId w:val="23"/>
  </w:num>
  <w:num w:numId="30">
    <w:abstractNumId w:val="34"/>
  </w:num>
  <w:num w:numId="31">
    <w:abstractNumId w:val="22"/>
  </w:num>
  <w:num w:numId="32">
    <w:abstractNumId w:val="17"/>
  </w:num>
  <w:num w:numId="33">
    <w:abstractNumId w:val="26"/>
  </w:num>
  <w:num w:numId="34">
    <w:abstractNumId w:val="11"/>
  </w:num>
  <w:num w:numId="35">
    <w:abstractNumId w:val="45"/>
  </w:num>
  <w:num w:numId="36">
    <w:abstractNumId w:val="46"/>
  </w:num>
  <w:num w:numId="37">
    <w:abstractNumId w:val="7"/>
  </w:num>
  <w:num w:numId="38">
    <w:abstractNumId w:val="20"/>
  </w:num>
  <w:num w:numId="39">
    <w:abstractNumId w:val="9"/>
  </w:num>
  <w:num w:numId="40">
    <w:abstractNumId w:val="37"/>
  </w:num>
  <w:num w:numId="41">
    <w:abstractNumId w:val="1"/>
  </w:num>
  <w:num w:numId="42">
    <w:abstractNumId w:val="16"/>
  </w:num>
  <w:num w:numId="43">
    <w:abstractNumId w:val="27"/>
  </w:num>
  <w:num w:numId="44">
    <w:abstractNumId w:val="49"/>
  </w:num>
  <w:num w:numId="45">
    <w:abstractNumId w:val="25"/>
  </w:num>
  <w:num w:numId="46">
    <w:abstractNumId w:val="3"/>
  </w:num>
  <w:num w:numId="47">
    <w:abstractNumId w:val="12"/>
  </w:num>
  <w:num w:numId="48">
    <w:abstractNumId w:val="33"/>
  </w:num>
  <w:num w:numId="49">
    <w:abstractNumId w:val="2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A9"/>
    <w:rsid w:val="0001243B"/>
    <w:rsid w:val="000403C4"/>
    <w:rsid w:val="00050C7A"/>
    <w:rsid w:val="00065FD0"/>
    <w:rsid w:val="000853C6"/>
    <w:rsid w:val="000A7B89"/>
    <w:rsid w:val="000B1C04"/>
    <w:rsid w:val="000B79E9"/>
    <w:rsid w:val="000C403D"/>
    <w:rsid w:val="000D4261"/>
    <w:rsid w:val="000D4CC5"/>
    <w:rsid w:val="000E74DC"/>
    <w:rsid w:val="000F679F"/>
    <w:rsid w:val="000F71CB"/>
    <w:rsid w:val="001306AA"/>
    <w:rsid w:val="00160253"/>
    <w:rsid w:val="00196FED"/>
    <w:rsid w:val="001B7753"/>
    <w:rsid w:val="001C35D6"/>
    <w:rsid w:val="001C4802"/>
    <w:rsid w:val="001C6F63"/>
    <w:rsid w:val="001D62AB"/>
    <w:rsid w:val="00214271"/>
    <w:rsid w:val="00214638"/>
    <w:rsid w:val="002257CA"/>
    <w:rsid w:val="00264F64"/>
    <w:rsid w:val="002B06D5"/>
    <w:rsid w:val="002D58AD"/>
    <w:rsid w:val="002E0E69"/>
    <w:rsid w:val="002E525A"/>
    <w:rsid w:val="002F39D6"/>
    <w:rsid w:val="002F4750"/>
    <w:rsid w:val="00324FC9"/>
    <w:rsid w:val="00325218"/>
    <w:rsid w:val="00344BFB"/>
    <w:rsid w:val="00384CFA"/>
    <w:rsid w:val="0038509A"/>
    <w:rsid w:val="003A0C23"/>
    <w:rsid w:val="003A4BD4"/>
    <w:rsid w:val="003B30CB"/>
    <w:rsid w:val="003C6EBD"/>
    <w:rsid w:val="00403939"/>
    <w:rsid w:val="004046BE"/>
    <w:rsid w:val="004075FC"/>
    <w:rsid w:val="00417AB0"/>
    <w:rsid w:val="004354A0"/>
    <w:rsid w:val="004723BD"/>
    <w:rsid w:val="0048162B"/>
    <w:rsid w:val="00493454"/>
    <w:rsid w:val="004B2B36"/>
    <w:rsid w:val="00504169"/>
    <w:rsid w:val="0055272D"/>
    <w:rsid w:val="005547BA"/>
    <w:rsid w:val="0055575E"/>
    <w:rsid w:val="00555EB1"/>
    <w:rsid w:val="005732F2"/>
    <w:rsid w:val="0058371E"/>
    <w:rsid w:val="00585965"/>
    <w:rsid w:val="00590399"/>
    <w:rsid w:val="005A0799"/>
    <w:rsid w:val="005A09AC"/>
    <w:rsid w:val="005A3B4A"/>
    <w:rsid w:val="005E22E3"/>
    <w:rsid w:val="00614D91"/>
    <w:rsid w:val="006161AA"/>
    <w:rsid w:val="00625881"/>
    <w:rsid w:val="00647F7E"/>
    <w:rsid w:val="00652D48"/>
    <w:rsid w:val="00662055"/>
    <w:rsid w:val="0067199A"/>
    <w:rsid w:val="0067215C"/>
    <w:rsid w:val="0069111B"/>
    <w:rsid w:val="00695050"/>
    <w:rsid w:val="006E3C22"/>
    <w:rsid w:val="006F0E97"/>
    <w:rsid w:val="006F1C97"/>
    <w:rsid w:val="006F3893"/>
    <w:rsid w:val="00704DFF"/>
    <w:rsid w:val="00712DF3"/>
    <w:rsid w:val="007309D1"/>
    <w:rsid w:val="00732232"/>
    <w:rsid w:val="007525C7"/>
    <w:rsid w:val="00780B74"/>
    <w:rsid w:val="00780D6A"/>
    <w:rsid w:val="0079125F"/>
    <w:rsid w:val="007920F3"/>
    <w:rsid w:val="007C08E0"/>
    <w:rsid w:val="007E34FF"/>
    <w:rsid w:val="0080256A"/>
    <w:rsid w:val="00842AB4"/>
    <w:rsid w:val="00843DBC"/>
    <w:rsid w:val="0084503F"/>
    <w:rsid w:val="0088577E"/>
    <w:rsid w:val="008B0202"/>
    <w:rsid w:val="008B3768"/>
    <w:rsid w:val="008E3446"/>
    <w:rsid w:val="008F3A71"/>
    <w:rsid w:val="008F4A6F"/>
    <w:rsid w:val="00913A18"/>
    <w:rsid w:val="00915304"/>
    <w:rsid w:val="0091560F"/>
    <w:rsid w:val="00917A70"/>
    <w:rsid w:val="00923E1C"/>
    <w:rsid w:val="0093223D"/>
    <w:rsid w:val="00944566"/>
    <w:rsid w:val="00944651"/>
    <w:rsid w:val="00945347"/>
    <w:rsid w:val="009548EC"/>
    <w:rsid w:val="00964822"/>
    <w:rsid w:val="00966EC9"/>
    <w:rsid w:val="00971A3A"/>
    <w:rsid w:val="009A4746"/>
    <w:rsid w:val="009B1D7E"/>
    <w:rsid w:val="009C10A2"/>
    <w:rsid w:val="009D2774"/>
    <w:rsid w:val="009E0F36"/>
    <w:rsid w:val="00A34132"/>
    <w:rsid w:val="00A52390"/>
    <w:rsid w:val="00A85EBD"/>
    <w:rsid w:val="00A93975"/>
    <w:rsid w:val="00A96146"/>
    <w:rsid w:val="00AB3793"/>
    <w:rsid w:val="00AD7D08"/>
    <w:rsid w:val="00AE2AB6"/>
    <w:rsid w:val="00AE6A41"/>
    <w:rsid w:val="00AF55A2"/>
    <w:rsid w:val="00B019F6"/>
    <w:rsid w:val="00B26700"/>
    <w:rsid w:val="00B420F9"/>
    <w:rsid w:val="00B4473F"/>
    <w:rsid w:val="00B477A9"/>
    <w:rsid w:val="00B549FF"/>
    <w:rsid w:val="00B83489"/>
    <w:rsid w:val="00B93703"/>
    <w:rsid w:val="00BA195E"/>
    <w:rsid w:val="00BA2331"/>
    <w:rsid w:val="00BB21B5"/>
    <w:rsid w:val="00BB2467"/>
    <w:rsid w:val="00BC2CD4"/>
    <w:rsid w:val="00BD4FE0"/>
    <w:rsid w:val="00BD6866"/>
    <w:rsid w:val="00C01358"/>
    <w:rsid w:val="00C0584A"/>
    <w:rsid w:val="00C15B7A"/>
    <w:rsid w:val="00C23056"/>
    <w:rsid w:val="00C35E2B"/>
    <w:rsid w:val="00C362FA"/>
    <w:rsid w:val="00C36C6B"/>
    <w:rsid w:val="00C36CC9"/>
    <w:rsid w:val="00C64E74"/>
    <w:rsid w:val="00C92F47"/>
    <w:rsid w:val="00CB381A"/>
    <w:rsid w:val="00CD272B"/>
    <w:rsid w:val="00CE5850"/>
    <w:rsid w:val="00D12C00"/>
    <w:rsid w:val="00D719A9"/>
    <w:rsid w:val="00D71FAB"/>
    <w:rsid w:val="00D90D2A"/>
    <w:rsid w:val="00DA1619"/>
    <w:rsid w:val="00DC5895"/>
    <w:rsid w:val="00E1189F"/>
    <w:rsid w:val="00E2647B"/>
    <w:rsid w:val="00E423B8"/>
    <w:rsid w:val="00E571A2"/>
    <w:rsid w:val="00E76156"/>
    <w:rsid w:val="00E80A5B"/>
    <w:rsid w:val="00E86EC5"/>
    <w:rsid w:val="00EA1B8B"/>
    <w:rsid w:val="00EE0186"/>
    <w:rsid w:val="00F42E11"/>
    <w:rsid w:val="00F53B5F"/>
    <w:rsid w:val="00F762D5"/>
    <w:rsid w:val="00F769E3"/>
    <w:rsid w:val="00F930EF"/>
    <w:rsid w:val="00F97CEE"/>
    <w:rsid w:val="00FA5CA2"/>
    <w:rsid w:val="00FC7CC6"/>
    <w:rsid w:val="00FD1EF4"/>
    <w:rsid w:val="00FD5CC6"/>
    <w:rsid w:val="00FF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A9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55A2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7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77A9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257CA"/>
    <w:pPr>
      <w:keepNext/>
      <w:widowControl w:val="0"/>
      <w:suppressAutoHyphens w:val="0"/>
      <w:spacing w:before="60" w:line="300" w:lineRule="auto"/>
      <w:ind w:left="80" w:firstLine="720"/>
      <w:jc w:val="both"/>
      <w:outlineLvl w:val="3"/>
    </w:pPr>
    <w:rPr>
      <w:i/>
      <w:iCs/>
      <w:sz w:val="22"/>
      <w:szCs w:val="22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257CA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257CA"/>
    <w:pPr>
      <w:suppressAutoHyphens w:val="0"/>
      <w:spacing w:before="240" w:after="60"/>
      <w:outlineLvl w:val="6"/>
    </w:pPr>
    <w:rPr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257CA"/>
    <w:pPr>
      <w:suppressAutoHyphens w:val="0"/>
      <w:spacing w:before="240" w:after="6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257CA"/>
    <w:pPr>
      <w:suppressAutoHyphens w:val="0"/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55A2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77A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7A9"/>
    <w:rPr>
      <w:rFonts w:ascii="Cambria" w:hAnsi="Cambria" w:cs="Cambria"/>
      <w:b/>
      <w:bCs/>
      <w:color w:val="4F81BD"/>
      <w:sz w:val="24"/>
      <w:szCs w:val="24"/>
      <w:lang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257CA"/>
    <w:rPr>
      <w:rFonts w:ascii="Times New Roman" w:hAnsi="Times New Roman" w:cs="Times New Roman"/>
      <w:i/>
      <w:iCs/>
      <w:snapToGrid w:val="0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257C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257C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257CA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257CA"/>
    <w:rPr>
      <w:rFonts w:ascii="Arial" w:hAnsi="Arial" w:cs="Arial"/>
      <w:lang w:eastAsia="ru-RU"/>
    </w:rPr>
  </w:style>
  <w:style w:type="paragraph" w:styleId="Footer">
    <w:name w:val="footer"/>
    <w:basedOn w:val="Normal"/>
    <w:link w:val="FooterChar"/>
    <w:uiPriority w:val="99"/>
    <w:rsid w:val="00B477A9"/>
    <w:pPr>
      <w:suppressLineNumbers/>
      <w:tabs>
        <w:tab w:val="center" w:pos="4538"/>
        <w:tab w:val="right" w:pos="907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77A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">
    <w:name w:val="Содержимое таблицы"/>
    <w:basedOn w:val="Normal"/>
    <w:uiPriority w:val="99"/>
    <w:rsid w:val="00B477A9"/>
    <w:pPr>
      <w:suppressLineNumbers/>
    </w:pPr>
  </w:style>
  <w:style w:type="paragraph" w:customStyle="1" w:styleId="a0">
    <w:name w:val="Заголовок таблицы"/>
    <w:basedOn w:val="a"/>
    <w:uiPriority w:val="99"/>
    <w:rsid w:val="00B477A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B477A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477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77A9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11">
    <w:name w:val="Заголовок 11"/>
    <w:basedOn w:val="Normal"/>
    <w:next w:val="Normal"/>
    <w:uiPriority w:val="99"/>
    <w:rsid w:val="00B477A9"/>
    <w:pPr>
      <w:keepNext/>
      <w:suppressAutoHyphens w:val="0"/>
      <w:jc w:val="right"/>
      <w:outlineLvl w:val="0"/>
    </w:pPr>
    <w:rPr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0256A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rsid w:val="00AF55A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F55A2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Default">
    <w:name w:val="Default"/>
    <w:uiPriority w:val="99"/>
    <w:rsid w:val="00CD272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FR1">
    <w:name w:val="FR1"/>
    <w:uiPriority w:val="99"/>
    <w:rsid w:val="002257CA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FR3">
    <w:name w:val="FR3"/>
    <w:uiPriority w:val="99"/>
    <w:rsid w:val="002257CA"/>
    <w:pPr>
      <w:widowControl w:val="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R2">
    <w:name w:val="FR2"/>
    <w:uiPriority w:val="99"/>
    <w:rsid w:val="002257CA"/>
    <w:pPr>
      <w:widowControl w:val="0"/>
      <w:spacing w:before="1340" w:line="420" w:lineRule="auto"/>
      <w:ind w:left="4680"/>
    </w:pPr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257CA"/>
    <w:pPr>
      <w:widowControl w:val="0"/>
      <w:suppressAutoHyphens w:val="0"/>
      <w:jc w:val="center"/>
    </w:pPr>
    <w:rPr>
      <w:b/>
      <w:bCs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257CA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2257CA"/>
    <w:pPr>
      <w:suppressAutoHyphens w:val="0"/>
      <w:jc w:val="both"/>
    </w:pPr>
    <w:rPr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257C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"/>
    <w:basedOn w:val="Normal"/>
    <w:next w:val="Normal"/>
    <w:uiPriority w:val="99"/>
    <w:rsid w:val="002257CA"/>
    <w:pPr>
      <w:keepNext/>
      <w:suppressAutoHyphens w:val="0"/>
      <w:autoSpaceDE w:val="0"/>
      <w:autoSpaceDN w:val="0"/>
    </w:pPr>
    <w:rPr>
      <w:sz w:val="28"/>
      <w:szCs w:val="28"/>
      <w:lang w:eastAsia="ru-RU"/>
    </w:rPr>
  </w:style>
  <w:style w:type="paragraph" w:customStyle="1" w:styleId="7">
    <w:name w:val="заголовок 7"/>
    <w:basedOn w:val="Normal"/>
    <w:next w:val="Normal"/>
    <w:uiPriority w:val="99"/>
    <w:rsid w:val="002257CA"/>
    <w:pPr>
      <w:keepNext/>
      <w:suppressAutoHyphens w:val="0"/>
      <w:autoSpaceDE w:val="0"/>
      <w:autoSpaceDN w:val="0"/>
    </w:pPr>
    <w:rPr>
      <w:lang w:eastAsia="ru-RU"/>
    </w:rPr>
  </w:style>
  <w:style w:type="paragraph" w:styleId="NormalWeb">
    <w:name w:val="Normal (Web)"/>
    <w:basedOn w:val="Normal"/>
    <w:uiPriority w:val="99"/>
    <w:rsid w:val="00BC2CD4"/>
    <w:pPr>
      <w:suppressAutoHyphens w:val="0"/>
      <w:spacing w:before="100" w:beforeAutospacing="1" w:after="100" w:afterAutospacing="1"/>
      <w:jc w:val="both"/>
    </w:pPr>
    <w:rPr>
      <w:rFonts w:ascii="Verdana" w:eastAsia="Arial Unicode MS" w:hAnsi="Verdana" w:cs="Verdana"/>
      <w:sz w:val="28"/>
      <w:szCs w:val="28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7E34FF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7E34FF"/>
    <w:rPr>
      <w:rFonts w:ascii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99"/>
    <w:qFormat/>
    <w:rsid w:val="007E34FF"/>
    <w:rPr>
      <w:b/>
      <w:bCs/>
    </w:rPr>
  </w:style>
  <w:style w:type="character" w:customStyle="1" w:styleId="text">
    <w:name w:val="text"/>
    <w:basedOn w:val="DefaultParagraphFont"/>
    <w:uiPriority w:val="99"/>
    <w:rsid w:val="007E34FF"/>
  </w:style>
  <w:style w:type="character" w:customStyle="1" w:styleId="bh">
    <w:name w:val="bh"/>
    <w:basedOn w:val="DefaultParagraphFont"/>
    <w:uiPriority w:val="99"/>
    <w:rsid w:val="007E34FF"/>
  </w:style>
  <w:style w:type="character" w:customStyle="1" w:styleId="style1">
    <w:name w:val="style1"/>
    <w:basedOn w:val="DefaultParagraphFont"/>
    <w:uiPriority w:val="99"/>
    <w:rsid w:val="007E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qlib.ru/" TargetMode="External"/><Relationship Id="rId18" Type="http://schemas.openxmlformats.org/officeDocument/2006/relationships/hyperlink" Target="http://www.itgi.org" TargetMode="External"/><Relationship Id="rId26" Type="http://schemas.openxmlformats.org/officeDocument/2006/relationships/hyperlink" Target="http://www.rbcsoft.ru/ru/services/consulting/audit/" TargetMode="External"/><Relationship Id="rId39" Type="http://schemas.openxmlformats.org/officeDocument/2006/relationships/hyperlink" Target="http://it.techexpert.ua/Pages/default1.aspx" TargetMode="External"/><Relationship Id="rId21" Type="http://schemas.openxmlformats.org/officeDocument/2006/relationships/hyperlink" Target="http://www.microtest.ru/services/information_security_audit/" TargetMode="External"/><Relationship Id="rId34" Type="http://schemas.openxmlformats.org/officeDocument/2006/relationships/hyperlink" Target="http://www.arsis.ru/index.php?option=com_content&amp;task=view&amp;id=47&amp;Itemid=55" TargetMode="External"/><Relationship Id="rId42" Type="http://schemas.openxmlformats.org/officeDocument/2006/relationships/hyperlink" Target="http://offline.cio-world.ru/2006/45/253564/" TargetMode="External"/><Relationship Id="rId47" Type="http://schemas.openxmlformats.org/officeDocument/2006/relationships/hyperlink" Target="http://www.sferatel.ru/audit.shtml" TargetMode="External"/><Relationship Id="rId50" Type="http://schemas.openxmlformats.org/officeDocument/2006/relationships/hyperlink" Target="http://www.crechet.ru/audit_and_consulting.php" TargetMode="External"/><Relationship Id="rId55" Type="http://schemas.openxmlformats.org/officeDocument/2006/relationships/hyperlink" Target="http://www.dsec.ru/about/articles/active_audit/" TargetMode="External"/><Relationship Id="rId63" Type="http://schemas.openxmlformats.org/officeDocument/2006/relationships/hyperlink" Target="http://www.ibusiness.ru/19367/index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ci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expert.ru/rus/biblio/cobit" TargetMode="External"/><Relationship Id="rId29" Type="http://schemas.openxmlformats.org/officeDocument/2006/relationships/hyperlink" Target="http://www.s4b-group.ru/audit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sg2b.ru/library/useful/" TargetMode="External"/><Relationship Id="rId24" Type="http://schemas.openxmlformats.org/officeDocument/2006/relationships/hyperlink" Target="http://www.infosec.ru/themes/default/content.asp?folder=2142" TargetMode="External"/><Relationship Id="rId32" Type="http://schemas.openxmlformats.org/officeDocument/2006/relationships/hyperlink" Target="http://it.techexpert.ua/consult/audit/Pages/Default.aspx" TargetMode="External"/><Relationship Id="rId37" Type="http://schemas.openxmlformats.org/officeDocument/2006/relationships/hyperlink" Target="http://www.rbsys.ru/it_consult/?state_sector/audit_datasistem/" TargetMode="External"/><Relationship Id="rId40" Type="http://schemas.openxmlformats.org/officeDocument/2006/relationships/hyperlink" Target="http://it.techexpert.ua/consult/itil/Pages/Default.aspx" TargetMode="External"/><Relationship Id="rId45" Type="http://schemas.openxmlformats.org/officeDocument/2006/relationships/hyperlink" Target="http://www.itexpert.ru/rus/biblio/auditIS/print" TargetMode="External"/><Relationship Id="rId53" Type="http://schemas.openxmlformats.org/officeDocument/2006/relationships/hyperlink" Target="http://www.ci.ru/inform07_05/p_25.htm" TargetMode="External"/><Relationship Id="rId58" Type="http://schemas.openxmlformats.org/officeDocument/2006/relationships/hyperlink" Target="http://www.cio-world.ru/print/weekly/271909/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linex.ru/alib.html" TargetMode="External"/><Relationship Id="rId23" Type="http://schemas.openxmlformats.org/officeDocument/2006/relationships/hyperlink" Target="http://www.icand.ru/index.php?option=com_content&amp;task=view&amp;id=54" TargetMode="External"/><Relationship Id="rId28" Type="http://schemas.openxmlformats.org/officeDocument/2006/relationships/hyperlink" Target="http://tech-systems.ru/" TargetMode="External"/><Relationship Id="rId36" Type="http://schemas.openxmlformats.org/officeDocument/2006/relationships/hyperlink" Target="http://www.itl.nnov.ru/departments/itcons/audit/" TargetMode="External"/><Relationship Id="rId49" Type="http://schemas.openxmlformats.org/officeDocument/2006/relationships/hyperlink" Target="http://www.stinscoman.com/consult" TargetMode="External"/><Relationship Id="rId57" Type="http://schemas.openxmlformats.org/officeDocument/2006/relationships/hyperlink" Target="http://www.dsec.ru/about/articles/practice/" TargetMode="External"/><Relationship Id="rId61" Type="http://schemas.openxmlformats.org/officeDocument/2006/relationships/hyperlink" Target="http://www.isaca.ru/" TargetMode="External"/><Relationship Id="rId10" Type="http://schemas.openxmlformats.org/officeDocument/2006/relationships/hyperlink" Target="http://www.setevoi.ru/" TargetMode="External"/><Relationship Id="rId19" Type="http://schemas.openxmlformats.org/officeDocument/2006/relationships/hyperlink" Target="http://www.microinform.ru/mis/news_itae.htm" TargetMode="External"/><Relationship Id="rId31" Type="http://schemas.openxmlformats.org/officeDocument/2006/relationships/hyperlink" Target="http://it.techexpert.ua/Pages/default1.aspx" TargetMode="External"/><Relationship Id="rId44" Type="http://schemas.openxmlformats.org/officeDocument/2006/relationships/hyperlink" Target="http://www.info-system.ru/pj_managment/article/pj_audit_is.html" TargetMode="External"/><Relationship Id="rId52" Type="http://schemas.openxmlformats.org/officeDocument/2006/relationships/hyperlink" Target="http://www.ci.ru/inform06_05/p_10.htm" TargetMode="External"/><Relationship Id="rId60" Type="http://schemas.openxmlformats.org/officeDocument/2006/relationships/hyperlink" Target="http://www.compress.ru/article.aspx?id=12325&amp;iid=471" TargetMode="External"/><Relationship Id="rId65" Type="http://schemas.openxmlformats.org/officeDocument/2006/relationships/hyperlink" Target="http://www.cio-world.ru/weekly/2803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p.ru/" TargetMode="External"/><Relationship Id="rId14" Type="http://schemas.openxmlformats.org/officeDocument/2006/relationships/hyperlink" Target="http://www.isaudit.ru/" TargetMode="External"/><Relationship Id="rId22" Type="http://schemas.openxmlformats.org/officeDocument/2006/relationships/hyperlink" Target="http://www.dials.ru/main.phtml?/services/audit" TargetMode="External"/><Relationship Id="rId27" Type="http://schemas.openxmlformats.org/officeDocument/2006/relationships/hyperlink" Target="http://www.i-teco.ru/audit4.html" TargetMode="External"/><Relationship Id="rId30" Type="http://schemas.openxmlformats.org/officeDocument/2006/relationships/hyperlink" Target="http://www.isk.yaroslavl.ru/services/it/audit.html" TargetMode="External"/><Relationship Id="rId35" Type="http://schemas.openxmlformats.org/officeDocument/2006/relationships/hyperlink" Target="http://www.amphora-group.ru/solutions/itconsulting/itperfection/itgovernance_moreinfo/itaudit.html" TargetMode="External"/><Relationship Id="rId43" Type="http://schemas.openxmlformats.org/officeDocument/2006/relationships/hyperlink" Target="http://www.nestor.minsk.by/sr/2001/01/10111.html" TargetMode="External"/><Relationship Id="rId48" Type="http://schemas.openxmlformats.org/officeDocument/2006/relationships/hyperlink" Target="http://1-se.ru/analysis/" TargetMode="External"/><Relationship Id="rId56" Type="http://schemas.openxmlformats.org/officeDocument/2006/relationships/hyperlink" Target="http://www.connect.ru/article.asp?id=7158" TargetMode="External"/><Relationship Id="rId64" Type="http://schemas.openxmlformats.org/officeDocument/2006/relationships/hyperlink" Target="http://www.lankey.ru/?id=714" TargetMode="External"/><Relationship Id="rId8" Type="http://schemas.openxmlformats.org/officeDocument/2006/relationships/hyperlink" Target="http://www.cio-world.ru/" TargetMode="External"/><Relationship Id="rId51" Type="http://schemas.openxmlformats.org/officeDocument/2006/relationships/hyperlink" Target="http://www.croc.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brary.infosoc.ru" TargetMode="External"/><Relationship Id="rId17" Type="http://schemas.openxmlformats.org/officeDocument/2006/relationships/hyperlink" Target="http://www.isaca.org" TargetMode="External"/><Relationship Id="rId25" Type="http://schemas.openxmlformats.org/officeDocument/2006/relationships/hyperlink" Target="http://www.microtest.ru/services/it-department_audit/" TargetMode="External"/><Relationship Id="rId33" Type="http://schemas.openxmlformats.org/officeDocument/2006/relationships/hyperlink" Target="http://www.arti.ru/solution/audit_IS.php" TargetMode="External"/><Relationship Id="rId38" Type="http://schemas.openxmlformats.org/officeDocument/2006/relationships/hyperlink" Target="http://www.cio-world.ru/print/weekly/251017/" TargetMode="External"/><Relationship Id="rId46" Type="http://schemas.openxmlformats.org/officeDocument/2006/relationships/hyperlink" Target="http://www.setevoi.ru/cgi-bin/text.pl/magazines/2001/9/46" TargetMode="External"/><Relationship Id="rId59" Type="http://schemas.openxmlformats.org/officeDocument/2006/relationships/hyperlink" Target="http://www.osp.ru/cio/2005/05/173968/_p1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soft.softline.ru/groups.php?id=311" TargetMode="External"/><Relationship Id="rId41" Type="http://schemas.openxmlformats.org/officeDocument/2006/relationships/hyperlink" Target="http://www.robertsonblums.com/rbconsulting/audit.html" TargetMode="External"/><Relationship Id="rId54" Type="http://schemas.openxmlformats.org/officeDocument/2006/relationships/hyperlink" Target="http://www.osp.ru/cio/2005/05/173971/_p1.html" TargetMode="External"/><Relationship Id="rId62" Type="http://schemas.openxmlformats.org/officeDocument/2006/relationships/hyperlink" Target="http://www.isecurity.ru/technologies/audit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114</TotalTime>
  <Pages>32</Pages>
  <Words>10074</Words>
  <Characters>-32766</Characters>
  <Application>Microsoft Office Outlook</Application>
  <DocSecurity>0</DocSecurity>
  <Lines>0</Lines>
  <Paragraphs>0</Paragraphs>
  <ScaleCrop>false</ScaleCrop>
  <Company>IVSU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tmkras</cp:lastModifiedBy>
  <cp:revision>22</cp:revision>
  <dcterms:created xsi:type="dcterms:W3CDTF">2013-02-06T20:03:00Z</dcterms:created>
  <dcterms:modified xsi:type="dcterms:W3CDTF">2014-02-13T09:35:00Z</dcterms:modified>
</cp:coreProperties>
</file>